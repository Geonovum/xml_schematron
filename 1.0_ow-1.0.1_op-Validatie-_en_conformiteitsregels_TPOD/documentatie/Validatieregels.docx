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1053349506"/>
        <w:placeholder>
          <w:docPart w:val="7FE23212F2C84539A723D1937E181EC8"/>
        </w:placeholder>
        <w:temporary/>
        <w:showingPlcHdr/>
        <w15:appearance w15:val="hidden"/>
      </w:sdtPr>
      <w:sdtEndPr/>
      <w:sdtContent>
        <w:p w14:paraId="36CF9153" w14:textId="77777777" w:rsidR="002D0D93" w:rsidRPr="00C8660F" w:rsidRDefault="00B61B8E" w:rsidP="00BB5275">
          <w:pPr>
            <w:pStyle w:val="Titel"/>
            <w:spacing w:line="240" w:lineRule="auto"/>
            <w:rPr>
              <w:noProof/>
            </w:rPr>
          </w:pPr>
          <w:r w:rsidRPr="00C8660F">
            <w:rPr>
              <w:noProof/>
              <w:lang w:bidi="nl-NL"/>
            </w:rPr>
            <w:t>BOEKTITEL</w:t>
          </w:r>
        </w:p>
      </w:sdtContent>
    </w:sdt>
    <w:sdt>
      <w:sdtPr>
        <w:rPr>
          <w:noProof/>
        </w:rPr>
        <w:id w:val="-89395748"/>
        <w:placeholder>
          <w:docPart w:val="7B4A321CD3FF4C3D938AE66D05CD6BCC"/>
        </w:placeholder>
        <w:temporary/>
        <w:showingPlcHdr/>
        <w15:appearance w15:val="hidden"/>
      </w:sdtPr>
      <w:sdtEndPr/>
      <w:sdtContent>
        <w:p w14:paraId="5406F98A" w14:textId="77777777" w:rsidR="009643BB" w:rsidRPr="00C8660F" w:rsidRDefault="00B61B8E" w:rsidP="00BB5275">
          <w:pPr>
            <w:pStyle w:val="Tiptekstkop"/>
            <w:spacing w:line="240" w:lineRule="auto"/>
            <w:rPr>
              <w:noProof/>
            </w:rPr>
          </w:pPr>
          <w:r w:rsidRPr="00C8660F">
            <w:rPr>
              <w:noProof/>
              <w:lang w:bidi="nl-NL"/>
            </w:rPr>
            <w:t>(Hoofdtitel in hoofdletters)</w:t>
          </w:r>
        </w:p>
      </w:sdtContent>
    </w:sdt>
    <w:sdt>
      <w:sdtPr>
        <w:rPr>
          <w:noProof/>
        </w:rPr>
        <w:id w:val="1352765262"/>
        <w:placeholder>
          <w:docPart w:val="3967FE6DC69D4FA69A0480B755D21724"/>
        </w:placeholder>
        <w:temporary/>
        <w:showingPlcHdr/>
        <w15:appearance w15:val="hidden"/>
      </w:sdtPr>
      <w:sdtEndPr/>
      <w:sdtContent>
        <w:p w14:paraId="2A9FFB8D" w14:textId="77777777" w:rsidR="00B61B8E" w:rsidRPr="00C8660F" w:rsidRDefault="00B61B8E" w:rsidP="00BB5275">
          <w:pPr>
            <w:pStyle w:val="Tiptekst"/>
            <w:spacing w:line="240" w:lineRule="auto"/>
            <w:rPr>
              <w:noProof/>
            </w:rPr>
          </w:pPr>
          <w:r w:rsidRPr="00C8660F">
            <w:rPr>
              <w:noProof/>
              <w:lang w:bidi="nl-NL"/>
            </w:rPr>
            <w:t>Zorg ervoor dat het een goed te onthouden titel is en trek de aandacht van lezers. Uit de titel moet blijken waar het boek over gaat en het moet eenvoudig uit te spreken zijn. Vermijd titels die moeilijk klinken of uit te spreken of vreemd klinken wanneer ze hardop worden gezegd.</w:t>
          </w:r>
        </w:p>
        <w:p w14:paraId="56821096" w14:textId="77777777" w:rsidR="00B61B8E" w:rsidRPr="00C8660F" w:rsidRDefault="00B61B8E" w:rsidP="00BB5275">
          <w:pPr>
            <w:pStyle w:val="Tiptekst"/>
            <w:spacing w:line="240" w:lineRule="auto"/>
            <w:rPr>
              <w:noProof/>
            </w:rPr>
          </w:pPr>
          <w:r w:rsidRPr="00C8660F">
            <w:rPr>
              <w:noProof/>
              <w:lang w:bidi="nl-NL"/>
            </w:rPr>
            <w:t>Als u al een specifieke titel in gedachten hebt, is dat geweldig. Maar ook als u dat niet hebt moet u kijken naar de doelen van uw boek. Als u bijvoorbeeld uw merk wilt opbouwen, noem dan uw merk in de titel. Als u zichzelf wilt vestigen als expert, zorg er dan voor dat uw titel gezaghebbend klinkt. Als u gewoon aandacht wilt trekken en exemplaren wilt verkopen, zorg er dan voor dat de titel provocatief, spannend of of controversieel is.</w:t>
          </w:r>
        </w:p>
        <w:p w14:paraId="56C32574" w14:textId="77777777" w:rsidR="00B61B8E" w:rsidRPr="00C8660F" w:rsidRDefault="00B61B8E" w:rsidP="00BB5275">
          <w:pPr>
            <w:pStyle w:val="Tiptekst"/>
            <w:spacing w:line="240" w:lineRule="auto"/>
            <w:rPr>
              <w:noProof/>
            </w:rPr>
          </w:pPr>
          <w:r w:rsidRPr="00C8660F">
            <w:rPr>
              <w:noProof/>
              <w:lang w:bidi="nl-NL"/>
            </w:rPr>
            <w:t>De kwaliteit van de titel bepaalt de kwaliteit van de inhoud. Stel uzelf daarom specifieke vragen, zoals: Welke waarde wil ik toevoegen aan het leven van de lezer? Wat wilt u dat ze leren? Wat zijn de doelstellingen van de doelgroep en hoe kunnen ze dat met dit boek bereiken? Probeer uzelf te verplaatsen in uw publiek.</w:t>
          </w:r>
        </w:p>
        <w:p w14:paraId="1780C09D" w14:textId="77777777" w:rsidR="00887B51" w:rsidRPr="00C8660F" w:rsidRDefault="00B61B8E" w:rsidP="00BB5275">
          <w:pPr>
            <w:pStyle w:val="Tiptekst"/>
            <w:spacing w:line="240" w:lineRule="auto"/>
            <w:rPr>
              <w:noProof/>
            </w:rPr>
          </w:pPr>
          <w:r w:rsidRPr="00C8660F">
            <w:rPr>
              <w:noProof/>
              <w:lang w:bidi="nl-NL"/>
            </w:rPr>
            <w:t>Probeer bij het maken van een lijst met mogelijke titels te oefenen met relevante trefwoorden die populair zijn in Google- en Amazon-zoekopdrachten. Denk aan uw genre/doelgroep en maak vervolgens een titel die een belofte doet of een oplossing voor een probleem biedt. Bijvoorbeeld 'Geweldige kinderen opvoeden in harde wereld' of 'De zes geheimen om een miljoenendeal te sluiten.' Vermijd titels die al populair zijn, omdat hiermee uw boek er niet zal uitspringen. Het eerste voorbeeld (Geweldige kinderen opvoeden in een harde wereld) gebruiken we om te laten zien hoe u ideeën creëert voor een boek.</w:t>
          </w:r>
        </w:p>
      </w:sdtContent>
    </w:sdt>
    <w:p w14:paraId="416A08F9" w14:textId="77777777" w:rsidR="00043B47" w:rsidRPr="00C8660F" w:rsidRDefault="00043B47" w:rsidP="00BB5275">
      <w:pPr>
        <w:pStyle w:val="Tekstvoorblad"/>
        <w:spacing w:line="240" w:lineRule="auto"/>
        <w:rPr>
          <w:noProof/>
        </w:rPr>
      </w:pPr>
    </w:p>
    <w:sdt>
      <w:sdtPr>
        <w:rPr>
          <w:noProof/>
        </w:rPr>
        <w:id w:val="-1318341110"/>
        <w:placeholder>
          <w:docPart w:val="DF89467041164834AA2AEEBAE44AE873"/>
        </w:placeholder>
        <w:temporary/>
        <w:showingPlcHdr/>
        <w15:appearance w15:val="hidden"/>
      </w:sdtPr>
      <w:sdtEndPr/>
      <w:sdtContent>
        <w:p w14:paraId="1BE70C4E" w14:textId="77777777" w:rsidR="002D0D93" w:rsidRPr="00C8660F" w:rsidRDefault="00B61B8E" w:rsidP="00BB5275">
          <w:pPr>
            <w:pStyle w:val="Ondertitel"/>
            <w:spacing w:line="240" w:lineRule="auto"/>
            <w:rPr>
              <w:noProof/>
            </w:rPr>
          </w:pPr>
          <w:r w:rsidRPr="00C8660F">
            <w:rPr>
              <w:noProof/>
              <w:lang w:bidi="nl-NL"/>
            </w:rPr>
            <w:t>Ondertitel van boek</w:t>
          </w:r>
        </w:p>
      </w:sdtContent>
    </w:sdt>
    <w:sdt>
      <w:sdtPr>
        <w:rPr>
          <w:noProof/>
        </w:rPr>
        <w:id w:val="1653489192"/>
        <w:placeholder>
          <w:docPart w:val="F9D2AD7F1316440584D25F3AB23F98DD"/>
        </w:placeholder>
        <w:temporary/>
        <w:showingPlcHdr/>
        <w15:appearance w15:val="hidden"/>
      </w:sdtPr>
      <w:sdtEndPr/>
      <w:sdtContent>
        <w:p w14:paraId="09CFC9A2" w14:textId="77777777" w:rsidR="00887B51" w:rsidRPr="00C8660F" w:rsidRDefault="00B61B8E" w:rsidP="00BB5275">
          <w:pPr>
            <w:pStyle w:val="Tiptekstkop"/>
            <w:spacing w:line="240" w:lineRule="auto"/>
            <w:rPr>
              <w:noProof/>
            </w:rPr>
          </w:pPr>
          <w:r w:rsidRPr="00C8660F">
            <w:rPr>
              <w:noProof/>
              <w:lang w:bidi="nl-NL"/>
            </w:rPr>
            <w:t>(Voor Engelstalige boeken: gebruik een hoofdletter voor elke eerste letter van elk woord in de ondertitel)</w:t>
          </w:r>
        </w:p>
      </w:sdtContent>
    </w:sdt>
    <w:sdt>
      <w:sdtPr>
        <w:rPr>
          <w:noProof/>
        </w:rPr>
        <w:id w:val="991988892"/>
        <w:placeholder>
          <w:docPart w:val="A283821DEEAF440F810DDB759FD21E40"/>
        </w:placeholder>
        <w:temporary/>
        <w:showingPlcHdr/>
        <w15:appearance w15:val="hidden"/>
      </w:sdtPr>
      <w:sdtEndPr/>
      <w:sdtContent>
        <w:p w14:paraId="0376EF4C" w14:textId="77777777" w:rsidR="00887B51" w:rsidRPr="00C8660F" w:rsidRDefault="00B61B8E" w:rsidP="00BB5275">
          <w:pPr>
            <w:pStyle w:val="Tiptekst"/>
            <w:spacing w:line="240" w:lineRule="auto"/>
            <w:rPr>
              <w:noProof/>
            </w:rPr>
          </w:pPr>
          <w:r w:rsidRPr="00C8660F">
            <w:rPr>
              <w:noProof/>
              <w:lang w:bidi="nl-NL"/>
            </w:rPr>
            <w:t>Een goede ondertitel moet meer inzicht geven in het onderwerp, zodat lezers precies begrijpen waar het boek over gaat. Een titel als 'Geweldige kinderen opvoeden in een harde wereld’ kan bijvoorbeeld goed samengaan met een titel als ‘Maak uw kinderen geestelijk weerbaar en bereid ze voor op het leven'.</w:t>
          </w:r>
        </w:p>
      </w:sdtContent>
    </w:sdt>
    <w:p w14:paraId="04C6E6DE" w14:textId="77777777" w:rsidR="002D0D93" w:rsidRPr="00C8660F" w:rsidRDefault="00887B51" w:rsidP="00BB5275">
      <w:pPr>
        <w:spacing w:line="240" w:lineRule="auto"/>
        <w:ind w:firstLine="0"/>
        <w:jc w:val="center"/>
        <w:rPr>
          <w:b/>
          <w:noProof/>
        </w:rPr>
      </w:pPr>
      <w:r w:rsidRPr="00C8660F">
        <w:rPr>
          <w:b/>
          <w:noProof/>
          <w:lang w:bidi="nl-NL"/>
        </w:rPr>
        <w:t xml:space="preserve">Door </w:t>
      </w:r>
    </w:p>
    <w:sdt>
      <w:sdtPr>
        <w:rPr>
          <w:noProof/>
        </w:rPr>
        <w:id w:val="835032312"/>
        <w:placeholder>
          <w:docPart w:val="6EF88C6ED3FC42C286B36B098A57EA83"/>
        </w:placeholder>
        <w:temporary/>
        <w:showingPlcHdr/>
        <w15:appearance w15:val="hidden"/>
      </w:sdtPr>
      <w:sdtEndPr/>
      <w:sdtContent>
        <w:p w14:paraId="5D938539" w14:textId="77777777" w:rsidR="00AF2876" w:rsidRPr="00C8660F" w:rsidRDefault="00B61B8E" w:rsidP="00BB5275">
          <w:pPr>
            <w:pStyle w:val="Auteur"/>
            <w:spacing w:line="240" w:lineRule="auto"/>
            <w:rPr>
              <w:noProof/>
            </w:rPr>
          </w:pPr>
          <w:r w:rsidRPr="00C8660F">
            <w:rPr>
              <w:noProof/>
              <w:lang w:bidi="nl-NL"/>
            </w:rPr>
            <w:t>(Naam auteur invoegen):</w:t>
          </w:r>
        </w:p>
      </w:sdtContent>
    </w:sdt>
    <w:p w14:paraId="7F6ACCD8" w14:textId="77777777" w:rsidR="00B61B8E" w:rsidRPr="00C8660F" w:rsidRDefault="00B61B8E" w:rsidP="00BB5275">
      <w:pPr>
        <w:pStyle w:val="Geenafstand"/>
        <w:rPr>
          <w:noProof/>
          <w:sz w:val="8"/>
        </w:rPr>
      </w:pPr>
      <w:r w:rsidRPr="00C8660F">
        <w:rPr>
          <w:noProof/>
          <w:sz w:val="8"/>
          <w:szCs w:val="8"/>
          <w:lang w:bidi="nl-NL"/>
        </w:rPr>
        <w:br w:type="page"/>
      </w:r>
    </w:p>
    <w:sdt>
      <w:sdtPr>
        <w:rPr>
          <w:noProof/>
        </w:rPr>
        <w:id w:val="1648473751"/>
        <w:placeholder>
          <w:docPart w:val="23943FCD518247E7B25B9DBCFDE20018"/>
        </w:placeholder>
        <w:temporary/>
        <w:showingPlcHdr/>
        <w15:appearance w15:val="hidden"/>
      </w:sdtPr>
      <w:sdtEndPr/>
      <w:sdtContent>
        <w:p w14:paraId="3F418550" w14:textId="77777777" w:rsidR="00B61B8E" w:rsidRPr="00C8660F" w:rsidRDefault="00B61B8E" w:rsidP="00BB5275">
          <w:pPr>
            <w:spacing w:line="240" w:lineRule="auto"/>
            <w:rPr>
              <w:noProof/>
            </w:rPr>
          </w:pPr>
          <w:r w:rsidRPr="00C8660F">
            <w:rPr>
              <w:noProof/>
              <w:lang w:bidi="nl-NL"/>
            </w:rPr>
            <w:t>© Copyright (jaar van uitgave invoegen) door (naam auteur of uitgever invoegen) - Alle rechten voorbehouden.</w:t>
          </w:r>
        </w:p>
        <w:p w14:paraId="4FA417DE" w14:textId="77777777" w:rsidR="00B61B8E" w:rsidRPr="00C8660F" w:rsidRDefault="00B61B8E" w:rsidP="00BB5275">
          <w:pPr>
            <w:spacing w:line="240" w:lineRule="auto"/>
            <w:rPr>
              <w:noProof/>
            </w:rPr>
          </w:pPr>
          <w:r w:rsidRPr="00C8660F">
            <w:rPr>
              <w:noProof/>
              <w:lang w:bidi="nl-NL"/>
            </w:rPr>
            <w:t>Het is niet toegestaan om enig deel van dit document te reproduceren, te dupliceren of door te geven, noch in elektronische vorm, noch in gedrukte vorm. Het opnemen van deze publicatie is streng verboden.</w:t>
          </w:r>
        </w:p>
      </w:sdtContent>
    </w:sdt>
    <w:p w14:paraId="65347643" w14:textId="77777777" w:rsidR="00B61B8E" w:rsidRPr="00C8660F" w:rsidRDefault="00B61B8E" w:rsidP="00BB5275">
      <w:pPr>
        <w:spacing w:line="240" w:lineRule="auto"/>
        <w:rPr>
          <w:noProof/>
        </w:rPr>
      </w:pPr>
    </w:p>
    <w:p w14:paraId="28A9E7A5" w14:textId="77777777" w:rsidR="00B61B8E" w:rsidRPr="00C8660F" w:rsidRDefault="00AF2876" w:rsidP="00BB5275">
      <w:pPr>
        <w:spacing w:line="240" w:lineRule="auto"/>
        <w:rPr>
          <w:noProof/>
        </w:rPr>
      </w:pPr>
      <w:r w:rsidRPr="00C8660F">
        <w:rPr>
          <w:noProof/>
          <w:lang w:bidi="nl-NL"/>
        </w:rPr>
        <w:br w:type="page"/>
      </w:r>
    </w:p>
    <w:sdt>
      <w:sdtPr>
        <w:rPr>
          <w:noProof/>
        </w:rPr>
        <w:id w:val="2078868568"/>
        <w:placeholder>
          <w:docPart w:val="004F0A1B352F47AFBCE902FA420D6768"/>
        </w:placeholder>
        <w:temporary/>
        <w:showingPlcHdr/>
        <w15:appearance w15:val="hidden"/>
      </w:sdtPr>
      <w:sdtEndPr/>
      <w:sdtContent>
        <w:p w14:paraId="19286FB9" w14:textId="77777777" w:rsidR="004C7801" w:rsidRPr="00C8660F" w:rsidRDefault="00B61B8E" w:rsidP="00BB5275">
          <w:pPr>
            <w:spacing w:line="240" w:lineRule="auto"/>
            <w:rPr>
              <w:noProof/>
            </w:rPr>
          </w:pPr>
          <w:r w:rsidRPr="00C8660F">
            <w:rPr>
              <w:noProof/>
              <w:lang w:bidi="nl-NL"/>
            </w:rPr>
            <w:t>Dit boek is opgedragen aan:</w:t>
          </w:r>
        </w:p>
      </w:sdtContent>
    </w:sdt>
    <w:sdt>
      <w:sdtPr>
        <w:rPr>
          <w:noProof/>
        </w:rPr>
        <w:id w:val="148333078"/>
        <w:placeholder>
          <w:docPart w:val="7C2F174A09454E0599552DC1D4AFA325"/>
        </w:placeholder>
        <w:temporary/>
        <w:showingPlcHdr/>
        <w15:appearance w15:val="hidden"/>
      </w:sdtPr>
      <w:sdtEndPr/>
      <w:sdtContent>
        <w:p w14:paraId="3F52CA53" w14:textId="77777777" w:rsidR="004C7801" w:rsidRPr="00C8660F" w:rsidRDefault="00B61B8E" w:rsidP="00BB5275">
          <w:pPr>
            <w:spacing w:line="240" w:lineRule="auto"/>
            <w:rPr>
              <w:noProof/>
            </w:rPr>
          </w:pPr>
          <w:r w:rsidRPr="00C8660F">
            <w:rPr>
              <w:noProof/>
              <w:lang w:bidi="nl-NL"/>
            </w:rPr>
            <w:t>Hier inhoud invoegen...</w:t>
          </w:r>
        </w:p>
      </w:sdtContent>
    </w:sdt>
    <w:sdt>
      <w:sdtPr>
        <w:rPr>
          <w:noProof/>
        </w:rPr>
        <w:id w:val="-993414238"/>
        <w:placeholder>
          <w:docPart w:val="1C9C7237CA3449FA9444EC526EE349FF"/>
        </w:placeholder>
        <w:temporary/>
        <w:showingPlcHdr/>
        <w15:appearance w15:val="hidden"/>
      </w:sdtPr>
      <w:sdtEndPr/>
      <w:sdtContent>
        <w:p w14:paraId="66289BE1" w14:textId="77777777" w:rsidR="007C10F5" w:rsidRPr="00C8660F" w:rsidRDefault="00B61B8E" w:rsidP="00BB5275">
          <w:pPr>
            <w:pStyle w:val="Tiptekst"/>
            <w:spacing w:line="240" w:lineRule="auto"/>
            <w:rPr>
              <w:noProof/>
            </w:rPr>
          </w:pPr>
          <w:r w:rsidRPr="00C8660F">
            <w:rPr>
              <w:noProof/>
              <w:lang w:bidi="nl-NL"/>
            </w:rPr>
            <w:t>Dit deel is optioneel en vaak van persoonlijke aard. Vermeld en bedank een persoon of een groep personen die dicht bij u staan of u hebben ondersteund in uw leven. Dat kunnen familieleden, goede vrienden, inspirerende personen, enzovoort zijn.</w:t>
          </w:r>
        </w:p>
      </w:sdtContent>
    </w:sdt>
    <w:p w14:paraId="3EF0FCC0" w14:textId="77777777" w:rsidR="003F6C83" w:rsidRPr="00C8660F" w:rsidRDefault="003F6C83" w:rsidP="00BB5275">
      <w:pPr>
        <w:spacing w:line="240" w:lineRule="auto"/>
        <w:rPr>
          <w:noProof/>
        </w:rPr>
      </w:pPr>
      <w:r w:rsidRPr="00C8660F">
        <w:rPr>
          <w:noProof/>
          <w:lang w:bidi="nl-NL"/>
        </w:rPr>
        <w:br w:type="page"/>
      </w:r>
    </w:p>
    <w:bookmarkStart w:id="0" w:name="_Toc43282155" w:displacedByCustomXml="next"/>
    <w:bookmarkStart w:id="1" w:name="_Toc2785109" w:displacedByCustomXml="next"/>
    <w:sdt>
      <w:sdtPr>
        <w:rPr>
          <w:b w:val="0"/>
          <w:noProof/>
          <w:sz w:val="24"/>
        </w:rPr>
        <w:id w:val="-1631932093"/>
        <w:docPartObj>
          <w:docPartGallery w:val="Table of Contents"/>
          <w:docPartUnique/>
        </w:docPartObj>
      </w:sdtPr>
      <w:sdtEndPr>
        <w:rPr>
          <w:bCs/>
        </w:rPr>
      </w:sdtEndPr>
      <w:sdtContent>
        <w:p w14:paraId="3E1D2ED0" w14:textId="77777777" w:rsidR="00751DC9" w:rsidRPr="00C8660F" w:rsidRDefault="00751DC9">
          <w:pPr>
            <w:pStyle w:val="Kopvaninhoudsopgave"/>
            <w:rPr>
              <w:noProof/>
            </w:rPr>
          </w:pPr>
          <w:r w:rsidRPr="00C8660F">
            <w:rPr>
              <w:noProof/>
            </w:rPr>
            <w:t>Inhoud</w:t>
          </w:r>
          <w:bookmarkEnd w:id="1"/>
          <w:bookmarkEnd w:id="0"/>
        </w:p>
        <w:p w14:paraId="6E107511" w14:textId="6E4EB44B" w:rsidR="00E85179" w:rsidRDefault="00751DC9">
          <w:pPr>
            <w:pStyle w:val="Inhopg1"/>
            <w:tabs>
              <w:tab w:val="right" w:leader="dot" w:pos="9016"/>
            </w:tabs>
            <w:rPr>
              <w:rFonts w:asciiTheme="minorHAnsi" w:eastAsiaTheme="minorEastAsia" w:hAnsiTheme="minorHAnsi" w:cstheme="minorBidi"/>
              <w:noProof/>
              <w:sz w:val="22"/>
              <w:szCs w:val="22"/>
              <w:lang w:eastAsia="nl-NL"/>
            </w:rPr>
          </w:pPr>
          <w:r w:rsidRPr="00C8660F">
            <w:rPr>
              <w:noProof/>
            </w:rPr>
            <w:fldChar w:fldCharType="begin"/>
          </w:r>
          <w:r w:rsidRPr="00C8660F">
            <w:rPr>
              <w:noProof/>
            </w:rPr>
            <w:instrText xml:space="preserve"> TOC \o "1-2" \h \z \u </w:instrText>
          </w:r>
          <w:r w:rsidRPr="00C8660F">
            <w:rPr>
              <w:noProof/>
            </w:rPr>
            <w:fldChar w:fldCharType="separate"/>
          </w:r>
          <w:hyperlink w:anchor="_Toc43282155" w:history="1">
            <w:r w:rsidR="00E85179" w:rsidRPr="00EA5A9F">
              <w:rPr>
                <w:rStyle w:val="Hyperlink"/>
                <w:noProof/>
              </w:rPr>
              <w:t>Inhoud</w:t>
            </w:r>
            <w:r w:rsidR="00E85179">
              <w:rPr>
                <w:noProof/>
                <w:webHidden/>
              </w:rPr>
              <w:tab/>
            </w:r>
            <w:r w:rsidR="00E85179">
              <w:rPr>
                <w:noProof/>
                <w:webHidden/>
              </w:rPr>
              <w:fldChar w:fldCharType="begin"/>
            </w:r>
            <w:r w:rsidR="00E85179">
              <w:rPr>
                <w:noProof/>
                <w:webHidden/>
              </w:rPr>
              <w:instrText xml:space="preserve"> PAGEREF _Toc43282155 \h </w:instrText>
            </w:r>
            <w:r w:rsidR="00E85179">
              <w:rPr>
                <w:noProof/>
                <w:webHidden/>
              </w:rPr>
            </w:r>
            <w:r w:rsidR="00E85179">
              <w:rPr>
                <w:noProof/>
                <w:webHidden/>
              </w:rPr>
              <w:fldChar w:fldCharType="separate"/>
            </w:r>
            <w:r w:rsidR="00E85179">
              <w:rPr>
                <w:noProof/>
                <w:webHidden/>
              </w:rPr>
              <w:t>iv</w:t>
            </w:r>
            <w:r w:rsidR="00E85179">
              <w:rPr>
                <w:noProof/>
                <w:webHidden/>
              </w:rPr>
              <w:fldChar w:fldCharType="end"/>
            </w:r>
          </w:hyperlink>
        </w:p>
        <w:p w14:paraId="0867FE65" w14:textId="744D852D" w:rsidR="00E85179" w:rsidRDefault="00E85179">
          <w:pPr>
            <w:pStyle w:val="Inhopg1"/>
            <w:tabs>
              <w:tab w:val="right" w:leader="dot" w:pos="9016"/>
            </w:tabs>
            <w:rPr>
              <w:rFonts w:asciiTheme="minorHAnsi" w:eastAsiaTheme="minorEastAsia" w:hAnsiTheme="minorHAnsi" w:cstheme="minorBidi"/>
              <w:noProof/>
              <w:sz w:val="22"/>
              <w:szCs w:val="22"/>
              <w:lang w:eastAsia="nl-NL"/>
            </w:rPr>
          </w:pPr>
          <w:hyperlink w:anchor="_Toc43282156" w:history="1">
            <w:r w:rsidRPr="00EA5A9F">
              <w:rPr>
                <w:rStyle w:val="Hyperlink"/>
                <w:noProof/>
              </w:rPr>
              <w:t>Inleiding</w:t>
            </w:r>
            <w:r>
              <w:rPr>
                <w:noProof/>
                <w:webHidden/>
              </w:rPr>
              <w:tab/>
            </w:r>
            <w:r>
              <w:rPr>
                <w:noProof/>
                <w:webHidden/>
              </w:rPr>
              <w:fldChar w:fldCharType="begin"/>
            </w:r>
            <w:r>
              <w:rPr>
                <w:noProof/>
                <w:webHidden/>
              </w:rPr>
              <w:instrText xml:space="preserve"> PAGEREF _Toc43282156 \h </w:instrText>
            </w:r>
            <w:r>
              <w:rPr>
                <w:noProof/>
                <w:webHidden/>
              </w:rPr>
            </w:r>
            <w:r>
              <w:rPr>
                <w:noProof/>
                <w:webHidden/>
              </w:rPr>
              <w:fldChar w:fldCharType="separate"/>
            </w:r>
            <w:r>
              <w:rPr>
                <w:noProof/>
                <w:webHidden/>
              </w:rPr>
              <w:t>1</w:t>
            </w:r>
            <w:r>
              <w:rPr>
                <w:noProof/>
                <w:webHidden/>
              </w:rPr>
              <w:fldChar w:fldCharType="end"/>
            </w:r>
          </w:hyperlink>
        </w:p>
        <w:p w14:paraId="18972DDA" w14:textId="0E2598C3" w:rsidR="00E85179" w:rsidRDefault="00E85179">
          <w:pPr>
            <w:pStyle w:val="Inhopg1"/>
            <w:tabs>
              <w:tab w:val="right" w:leader="dot" w:pos="9016"/>
            </w:tabs>
            <w:rPr>
              <w:rFonts w:asciiTheme="minorHAnsi" w:eastAsiaTheme="minorEastAsia" w:hAnsiTheme="minorHAnsi" w:cstheme="minorBidi"/>
              <w:noProof/>
              <w:sz w:val="22"/>
              <w:szCs w:val="22"/>
              <w:lang w:eastAsia="nl-NL"/>
            </w:rPr>
          </w:pPr>
          <w:hyperlink w:anchor="_Toc43282157" w:history="1">
            <w:r w:rsidRPr="00EA5A9F">
              <w:rPr>
                <w:rStyle w:val="Hyperlink"/>
                <w:noProof/>
              </w:rPr>
              <w:t>DEEL I: De Anatomie van de validatieregels-repository</w:t>
            </w:r>
            <w:r>
              <w:rPr>
                <w:noProof/>
                <w:webHidden/>
              </w:rPr>
              <w:tab/>
            </w:r>
            <w:r>
              <w:rPr>
                <w:noProof/>
                <w:webHidden/>
              </w:rPr>
              <w:fldChar w:fldCharType="begin"/>
            </w:r>
            <w:r>
              <w:rPr>
                <w:noProof/>
                <w:webHidden/>
              </w:rPr>
              <w:instrText xml:space="preserve"> PAGEREF _Toc43282157 \h </w:instrText>
            </w:r>
            <w:r>
              <w:rPr>
                <w:noProof/>
                <w:webHidden/>
              </w:rPr>
            </w:r>
            <w:r>
              <w:rPr>
                <w:noProof/>
                <w:webHidden/>
              </w:rPr>
              <w:fldChar w:fldCharType="separate"/>
            </w:r>
            <w:r>
              <w:rPr>
                <w:noProof/>
                <w:webHidden/>
              </w:rPr>
              <w:t>2</w:t>
            </w:r>
            <w:r>
              <w:rPr>
                <w:noProof/>
                <w:webHidden/>
              </w:rPr>
              <w:fldChar w:fldCharType="end"/>
            </w:r>
          </w:hyperlink>
        </w:p>
        <w:p w14:paraId="7AC6D0C5" w14:textId="54B18D17" w:rsidR="00E85179" w:rsidRDefault="00E85179">
          <w:pPr>
            <w:pStyle w:val="Inhopg2"/>
            <w:rPr>
              <w:rFonts w:asciiTheme="minorHAnsi" w:eastAsiaTheme="minorEastAsia" w:hAnsiTheme="minorHAnsi" w:cstheme="minorBidi"/>
              <w:noProof/>
              <w:sz w:val="22"/>
              <w:szCs w:val="22"/>
              <w:lang w:eastAsia="nl-NL"/>
            </w:rPr>
          </w:pPr>
          <w:hyperlink w:anchor="_Toc43282158" w:history="1">
            <w:r w:rsidRPr="00EA5A9F">
              <w:rPr>
                <w:rStyle w:val="Hyperlink"/>
                <w:noProof/>
              </w:rPr>
              <w:t>Hoofdstuk één: Hoofdstuktitel invoegen  (Stijl: Koptekst 2)</w:t>
            </w:r>
            <w:r>
              <w:rPr>
                <w:noProof/>
                <w:webHidden/>
              </w:rPr>
              <w:tab/>
            </w:r>
            <w:r>
              <w:rPr>
                <w:noProof/>
                <w:webHidden/>
              </w:rPr>
              <w:fldChar w:fldCharType="begin"/>
            </w:r>
            <w:r>
              <w:rPr>
                <w:noProof/>
                <w:webHidden/>
              </w:rPr>
              <w:instrText xml:space="preserve"> PAGEREF _Toc43282158 \h </w:instrText>
            </w:r>
            <w:r>
              <w:rPr>
                <w:noProof/>
                <w:webHidden/>
              </w:rPr>
            </w:r>
            <w:r>
              <w:rPr>
                <w:noProof/>
                <w:webHidden/>
              </w:rPr>
              <w:fldChar w:fldCharType="separate"/>
            </w:r>
            <w:r>
              <w:rPr>
                <w:noProof/>
                <w:webHidden/>
              </w:rPr>
              <w:t>3</w:t>
            </w:r>
            <w:r>
              <w:rPr>
                <w:noProof/>
                <w:webHidden/>
              </w:rPr>
              <w:fldChar w:fldCharType="end"/>
            </w:r>
          </w:hyperlink>
        </w:p>
        <w:p w14:paraId="384407D5" w14:textId="22F46BD3" w:rsidR="00E85179" w:rsidRDefault="00E85179">
          <w:pPr>
            <w:pStyle w:val="Inhopg2"/>
            <w:rPr>
              <w:rFonts w:asciiTheme="minorHAnsi" w:eastAsiaTheme="minorEastAsia" w:hAnsiTheme="minorHAnsi" w:cstheme="minorBidi"/>
              <w:noProof/>
              <w:sz w:val="22"/>
              <w:szCs w:val="22"/>
              <w:lang w:eastAsia="nl-NL"/>
            </w:rPr>
          </w:pPr>
          <w:hyperlink w:anchor="_Toc43282159" w:history="1">
            <w:r w:rsidRPr="00EA5A9F">
              <w:rPr>
                <w:rStyle w:val="Hyperlink"/>
                <w:noProof/>
              </w:rPr>
              <w:t>Hoofdstuk twee: Hoofdstuktitel invoegen</w:t>
            </w:r>
            <w:r>
              <w:rPr>
                <w:noProof/>
                <w:webHidden/>
              </w:rPr>
              <w:tab/>
            </w:r>
            <w:r>
              <w:rPr>
                <w:noProof/>
                <w:webHidden/>
              </w:rPr>
              <w:fldChar w:fldCharType="begin"/>
            </w:r>
            <w:r>
              <w:rPr>
                <w:noProof/>
                <w:webHidden/>
              </w:rPr>
              <w:instrText xml:space="preserve"> PAGEREF _Toc43282159 \h </w:instrText>
            </w:r>
            <w:r>
              <w:rPr>
                <w:noProof/>
                <w:webHidden/>
              </w:rPr>
            </w:r>
            <w:r>
              <w:rPr>
                <w:noProof/>
                <w:webHidden/>
              </w:rPr>
              <w:fldChar w:fldCharType="separate"/>
            </w:r>
            <w:r>
              <w:rPr>
                <w:noProof/>
                <w:webHidden/>
              </w:rPr>
              <w:t>5</w:t>
            </w:r>
            <w:r>
              <w:rPr>
                <w:noProof/>
                <w:webHidden/>
              </w:rPr>
              <w:fldChar w:fldCharType="end"/>
            </w:r>
          </w:hyperlink>
        </w:p>
        <w:p w14:paraId="24ED505F" w14:textId="7B2A2958" w:rsidR="00E85179" w:rsidRDefault="00E85179">
          <w:pPr>
            <w:pStyle w:val="Inhopg1"/>
            <w:tabs>
              <w:tab w:val="right" w:leader="dot" w:pos="9016"/>
            </w:tabs>
            <w:rPr>
              <w:rFonts w:asciiTheme="minorHAnsi" w:eastAsiaTheme="minorEastAsia" w:hAnsiTheme="minorHAnsi" w:cstheme="minorBidi"/>
              <w:noProof/>
              <w:sz w:val="22"/>
              <w:szCs w:val="22"/>
              <w:lang w:eastAsia="nl-NL"/>
            </w:rPr>
          </w:pPr>
          <w:hyperlink w:anchor="_Toc43282160" w:history="1">
            <w:r w:rsidRPr="00EA5A9F">
              <w:rPr>
                <w:rStyle w:val="Hyperlink"/>
                <w:noProof/>
              </w:rPr>
              <w:t>DEEL II: De anatomie van een validatieregel</w:t>
            </w:r>
            <w:r>
              <w:rPr>
                <w:noProof/>
                <w:webHidden/>
              </w:rPr>
              <w:tab/>
            </w:r>
            <w:r>
              <w:rPr>
                <w:noProof/>
                <w:webHidden/>
              </w:rPr>
              <w:fldChar w:fldCharType="begin"/>
            </w:r>
            <w:r>
              <w:rPr>
                <w:noProof/>
                <w:webHidden/>
              </w:rPr>
              <w:instrText xml:space="preserve"> PAGEREF _Toc43282160 \h </w:instrText>
            </w:r>
            <w:r>
              <w:rPr>
                <w:noProof/>
                <w:webHidden/>
              </w:rPr>
            </w:r>
            <w:r>
              <w:rPr>
                <w:noProof/>
                <w:webHidden/>
              </w:rPr>
              <w:fldChar w:fldCharType="separate"/>
            </w:r>
            <w:r>
              <w:rPr>
                <w:noProof/>
                <w:webHidden/>
              </w:rPr>
              <w:t>6</w:t>
            </w:r>
            <w:r>
              <w:rPr>
                <w:noProof/>
                <w:webHidden/>
              </w:rPr>
              <w:fldChar w:fldCharType="end"/>
            </w:r>
          </w:hyperlink>
        </w:p>
        <w:p w14:paraId="3F3105C2" w14:textId="684831F5" w:rsidR="00E85179" w:rsidRDefault="00E85179">
          <w:pPr>
            <w:pStyle w:val="Inhopg2"/>
            <w:rPr>
              <w:rFonts w:asciiTheme="minorHAnsi" w:eastAsiaTheme="minorEastAsia" w:hAnsiTheme="minorHAnsi" w:cstheme="minorBidi"/>
              <w:noProof/>
              <w:sz w:val="22"/>
              <w:szCs w:val="22"/>
              <w:lang w:eastAsia="nl-NL"/>
            </w:rPr>
          </w:pPr>
          <w:hyperlink w:anchor="_Toc43282161" w:history="1">
            <w:r w:rsidRPr="00EA5A9F">
              <w:rPr>
                <w:rStyle w:val="Hyperlink"/>
                <w:noProof/>
              </w:rPr>
              <w:t>Hoofdstuk drie: Hoofdstuktitel invoegen</w:t>
            </w:r>
            <w:r>
              <w:rPr>
                <w:noProof/>
                <w:webHidden/>
              </w:rPr>
              <w:tab/>
            </w:r>
            <w:r>
              <w:rPr>
                <w:noProof/>
                <w:webHidden/>
              </w:rPr>
              <w:fldChar w:fldCharType="begin"/>
            </w:r>
            <w:r>
              <w:rPr>
                <w:noProof/>
                <w:webHidden/>
              </w:rPr>
              <w:instrText xml:space="preserve"> PAGEREF _Toc43282161 \h </w:instrText>
            </w:r>
            <w:r>
              <w:rPr>
                <w:noProof/>
                <w:webHidden/>
              </w:rPr>
            </w:r>
            <w:r>
              <w:rPr>
                <w:noProof/>
                <w:webHidden/>
              </w:rPr>
              <w:fldChar w:fldCharType="separate"/>
            </w:r>
            <w:r>
              <w:rPr>
                <w:noProof/>
                <w:webHidden/>
              </w:rPr>
              <w:t>7</w:t>
            </w:r>
            <w:r>
              <w:rPr>
                <w:noProof/>
                <w:webHidden/>
              </w:rPr>
              <w:fldChar w:fldCharType="end"/>
            </w:r>
          </w:hyperlink>
        </w:p>
        <w:p w14:paraId="56B6B49F" w14:textId="08D99BB4" w:rsidR="00E85179" w:rsidRDefault="00E85179">
          <w:pPr>
            <w:pStyle w:val="Inhopg2"/>
            <w:rPr>
              <w:rFonts w:asciiTheme="minorHAnsi" w:eastAsiaTheme="minorEastAsia" w:hAnsiTheme="minorHAnsi" w:cstheme="minorBidi"/>
              <w:noProof/>
              <w:sz w:val="22"/>
              <w:szCs w:val="22"/>
              <w:lang w:eastAsia="nl-NL"/>
            </w:rPr>
          </w:pPr>
          <w:hyperlink w:anchor="_Toc43282162" w:history="1">
            <w:r w:rsidRPr="00EA5A9F">
              <w:rPr>
                <w:rStyle w:val="Hyperlink"/>
                <w:noProof/>
              </w:rPr>
              <w:t>Hoofdstuk vier: Hoofdstuktitel invoegen</w:t>
            </w:r>
            <w:r>
              <w:rPr>
                <w:noProof/>
                <w:webHidden/>
              </w:rPr>
              <w:tab/>
            </w:r>
            <w:r>
              <w:rPr>
                <w:noProof/>
                <w:webHidden/>
              </w:rPr>
              <w:fldChar w:fldCharType="begin"/>
            </w:r>
            <w:r>
              <w:rPr>
                <w:noProof/>
                <w:webHidden/>
              </w:rPr>
              <w:instrText xml:space="preserve"> PAGEREF _Toc43282162 \h </w:instrText>
            </w:r>
            <w:r>
              <w:rPr>
                <w:noProof/>
                <w:webHidden/>
              </w:rPr>
            </w:r>
            <w:r>
              <w:rPr>
                <w:noProof/>
                <w:webHidden/>
              </w:rPr>
              <w:fldChar w:fldCharType="separate"/>
            </w:r>
            <w:r>
              <w:rPr>
                <w:noProof/>
                <w:webHidden/>
              </w:rPr>
              <w:t>8</w:t>
            </w:r>
            <w:r>
              <w:rPr>
                <w:noProof/>
                <w:webHidden/>
              </w:rPr>
              <w:fldChar w:fldCharType="end"/>
            </w:r>
          </w:hyperlink>
        </w:p>
        <w:p w14:paraId="3A3C2D1A" w14:textId="56ED39C7" w:rsidR="00E85179" w:rsidRDefault="00E85179">
          <w:pPr>
            <w:pStyle w:val="Inhopg2"/>
            <w:rPr>
              <w:rFonts w:asciiTheme="minorHAnsi" w:eastAsiaTheme="minorEastAsia" w:hAnsiTheme="minorHAnsi" w:cstheme="minorBidi"/>
              <w:noProof/>
              <w:sz w:val="22"/>
              <w:szCs w:val="22"/>
              <w:lang w:eastAsia="nl-NL"/>
            </w:rPr>
          </w:pPr>
          <w:hyperlink w:anchor="_Toc43282163" w:history="1">
            <w:r w:rsidRPr="00EA5A9F">
              <w:rPr>
                <w:rStyle w:val="Hyperlink"/>
                <w:noProof/>
              </w:rPr>
              <w:t>Hoofdstuk vijf: Hoofdstuktitel invoegen</w:t>
            </w:r>
            <w:r>
              <w:rPr>
                <w:noProof/>
                <w:webHidden/>
              </w:rPr>
              <w:tab/>
            </w:r>
            <w:r>
              <w:rPr>
                <w:noProof/>
                <w:webHidden/>
              </w:rPr>
              <w:fldChar w:fldCharType="begin"/>
            </w:r>
            <w:r>
              <w:rPr>
                <w:noProof/>
                <w:webHidden/>
              </w:rPr>
              <w:instrText xml:space="preserve"> PAGEREF _Toc43282163 \h </w:instrText>
            </w:r>
            <w:r>
              <w:rPr>
                <w:noProof/>
                <w:webHidden/>
              </w:rPr>
            </w:r>
            <w:r>
              <w:rPr>
                <w:noProof/>
                <w:webHidden/>
              </w:rPr>
              <w:fldChar w:fldCharType="separate"/>
            </w:r>
            <w:r>
              <w:rPr>
                <w:noProof/>
                <w:webHidden/>
              </w:rPr>
              <w:t>9</w:t>
            </w:r>
            <w:r>
              <w:rPr>
                <w:noProof/>
                <w:webHidden/>
              </w:rPr>
              <w:fldChar w:fldCharType="end"/>
            </w:r>
          </w:hyperlink>
        </w:p>
        <w:p w14:paraId="319B0328" w14:textId="4CD9B2F9" w:rsidR="00E85179" w:rsidRDefault="00E85179">
          <w:pPr>
            <w:pStyle w:val="Inhopg1"/>
            <w:tabs>
              <w:tab w:val="right" w:leader="dot" w:pos="9016"/>
            </w:tabs>
            <w:rPr>
              <w:rFonts w:asciiTheme="minorHAnsi" w:eastAsiaTheme="minorEastAsia" w:hAnsiTheme="minorHAnsi" w:cstheme="minorBidi"/>
              <w:noProof/>
              <w:sz w:val="22"/>
              <w:szCs w:val="22"/>
              <w:lang w:eastAsia="nl-NL"/>
            </w:rPr>
          </w:pPr>
          <w:hyperlink w:anchor="_Toc43282164" w:history="1">
            <w:r w:rsidRPr="00EA5A9F">
              <w:rPr>
                <w:rStyle w:val="Hyperlink"/>
                <w:noProof/>
              </w:rPr>
              <w:t>Epiloog/conclusie</w:t>
            </w:r>
            <w:r>
              <w:rPr>
                <w:noProof/>
                <w:webHidden/>
              </w:rPr>
              <w:tab/>
            </w:r>
            <w:r>
              <w:rPr>
                <w:noProof/>
                <w:webHidden/>
              </w:rPr>
              <w:fldChar w:fldCharType="begin"/>
            </w:r>
            <w:r>
              <w:rPr>
                <w:noProof/>
                <w:webHidden/>
              </w:rPr>
              <w:instrText xml:space="preserve"> PAGEREF _Toc43282164 \h </w:instrText>
            </w:r>
            <w:r>
              <w:rPr>
                <w:noProof/>
                <w:webHidden/>
              </w:rPr>
            </w:r>
            <w:r>
              <w:rPr>
                <w:noProof/>
                <w:webHidden/>
              </w:rPr>
              <w:fldChar w:fldCharType="separate"/>
            </w:r>
            <w:r>
              <w:rPr>
                <w:noProof/>
                <w:webHidden/>
              </w:rPr>
              <w:t>10</w:t>
            </w:r>
            <w:r>
              <w:rPr>
                <w:noProof/>
                <w:webHidden/>
              </w:rPr>
              <w:fldChar w:fldCharType="end"/>
            </w:r>
          </w:hyperlink>
        </w:p>
        <w:p w14:paraId="22D4DEAA" w14:textId="616ADFFC" w:rsidR="00E85179" w:rsidRDefault="00E85179">
          <w:pPr>
            <w:pStyle w:val="Inhopg1"/>
            <w:tabs>
              <w:tab w:val="right" w:leader="dot" w:pos="9016"/>
            </w:tabs>
            <w:rPr>
              <w:rFonts w:asciiTheme="minorHAnsi" w:eastAsiaTheme="minorEastAsia" w:hAnsiTheme="minorHAnsi" w:cstheme="minorBidi"/>
              <w:noProof/>
              <w:sz w:val="22"/>
              <w:szCs w:val="22"/>
              <w:lang w:eastAsia="nl-NL"/>
            </w:rPr>
          </w:pPr>
          <w:hyperlink w:anchor="_Toc43282165" w:history="1">
            <w:r w:rsidRPr="00EA5A9F">
              <w:rPr>
                <w:rStyle w:val="Hyperlink"/>
                <w:noProof/>
              </w:rPr>
              <w:t>Bibliografie</w:t>
            </w:r>
            <w:r>
              <w:rPr>
                <w:noProof/>
                <w:webHidden/>
              </w:rPr>
              <w:tab/>
            </w:r>
            <w:r>
              <w:rPr>
                <w:noProof/>
                <w:webHidden/>
              </w:rPr>
              <w:fldChar w:fldCharType="begin"/>
            </w:r>
            <w:r>
              <w:rPr>
                <w:noProof/>
                <w:webHidden/>
              </w:rPr>
              <w:instrText xml:space="preserve"> PAGEREF _Toc43282165 \h </w:instrText>
            </w:r>
            <w:r>
              <w:rPr>
                <w:noProof/>
                <w:webHidden/>
              </w:rPr>
            </w:r>
            <w:r>
              <w:rPr>
                <w:noProof/>
                <w:webHidden/>
              </w:rPr>
              <w:fldChar w:fldCharType="separate"/>
            </w:r>
            <w:r>
              <w:rPr>
                <w:noProof/>
                <w:webHidden/>
              </w:rPr>
              <w:t>11</w:t>
            </w:r>
            <w:r>
              <w:rPr>
                <w:noProof/>
                <w:webHidden/>
              </w:rPr>
              <w:fldChar w:fldCharType="end"/>
            </w:r>
          </w:hyperlink>
        </w:p>
        <w:p w14:paraId="5B6EDE06" w14:textId="32B63669" w:rsidR="00E85179" w:rsidRDefault="00E85179">
          <w:pPr>
            <w:pStyle w:val="Inhopg1"/>
            <w:tabs>
              <w:tab w:val="right" w:leader="dot" w:pos="9016"/>
            </w:tabs>
            <w:rPr>
              <w:rFonts w:asciiTheme="minorHAnsi" w:eastAsiaTheme="minorEastAsia" w:hAnsiTheme="minorHAnsi" w:cstheme="minorBidi"/>
              <w:noProof/>
              <w:sz w:val="22"/>
              <w:szCs w:val="22"/>
              <w:lang w:eastAsia="nl-NL"/>
            </w:rPr>
          </w:pPr>
          <w:hyperlink w:anchor="_Toc43282166" w:history="1">
            <w:r w:rsidRPr="00EA5A9F">
              <w:rPr>
                <w:rStyle w:val="Hyperlink"/>
                <w:noProof/>
              </w:rPr>
              <w:t>Ontvangstbevestigingen</w:t>
            </w:r>
            <w:r>
              <w:rPr>
                <w:noProof/>
                <w:webHidden/>
              </w:rPr>
              <w:tab/>
            </w:r>
            <w:r>
              <w:rPr>
                <w:noProof/>
                <w:webHidden/>
              </w:rPr>
              <w:fldChar w:fldCharType="begin"/>
            </w:r>
            <w:r>
              <w:rPr>
                <w:noProof/>
                <w:webHidden/>
              </w:rPr>
              <w:instrText xml:space="preserve"> PAGEREF _Toc43282166 \h </w:instrText>
            </w:r>
            <w:r>
              <w:rPr>
                <w:noProof/>
                <w:webHidden/>
              </w:rPr>
            </w:r>
            <w:r>
              <w:rPr>
                <w:noProof/>
                <w:webHidden/>
              </w:rPr>
              <w:fldChar w:fldCharType="separate"/>
            </w:r>
            <w:r>
              <w:rPr>
                <w:noProof/>
                <w:webHidden/>
              </w:rPr>
              <w:t>12</w:t>
            </w:r>
            <w:r>
              <w:rPr>
                <w:noProof/>
                <w:webHidden/>
              </w:rPr>
              <w:fldChar w:fldCharType="end"/>
            </w:r>
          </w:hyperlink>
        </w:p>
        <w:p w14:paraId="474863D8" w14:textId="7884946F" w:rsidR="00E85179" w:rsidRDefault="00E85179">
          <w:pPr>
            <w:pStyle w:val="Inhopg1"/>
            <w:tabs>
              <w:tab w:val="right" w:leader="dot" w:pos="9016"/>
            </w:tabs>
            <w:rPr>
              <w:rFonts w:asciiTheme="minorHAnsi" w:eastAsiaTheme="minorEastAsia" w:hAnsiTheme="minorHAnsi" w:cstheme="minorBidi"/>
              <w:noProof/>
              <w:sz w:val="22"/>
              <w:szCs w:val="22"/>
              <w:lang w:eastAsia="nl-NL"/>
            </w:rPr>
          </w:pPr>
          <w:hyperlink w:anchor="_Toc43282167" w:history="1">
            <w:r w:rsidRPr="00EA5A9F">
              <w:rPr>
                <w:rStyle w:val="Hyperlink"/>
                <w:noProof/>
              </w:rPr>
              <w:t>Over de auteur</w:t>
            </w:r>
            <w:r>
              <w:rPr>
                <w:noProof/>
                <w:webHidden/>
              </w:rPr>
              <w:tab/>
            </w:r>
            <w:r>
              <w:rPr>
                <w:noProof/>
                <w:webHidden/>
              </w:rPr>
              <w:fldChar w:fldCharType="begin"/>
            </w:r>
            <w:r>
              <w:rPr>
                <w:noProof/>
                <w:webHidden/>
              </w:rPr>
              <w:instrText xml:space="preserve"> PAGEREF _Toc43282167 \h </w:instrText>
            </w:r>
            <w:r>
              <w:rPr>
                <w:noProof/>
                <w:webHidden/>
              </w:rPr>
            </w:r>
            <w:r>
              <w:rPr>
                <w:noProof/>
                <w:webHidden/>
              </w:rPr>
              <w:fldChar w:fldCharType="separate"/>
            </w:r>
            <w:r>
              <w:rPr>
                <w:noProof/>
                <w:webHidden/>
              </w:rPr>
              <w:t>13</w:t>
            </w:r>
            <w:r>
              <w:rPr>
                <w:noProof/>
                <w:webHidden/>
              </w:rPr>
              <w:fldChar w:fldCharType="end"/>
            </w:r>
          </w:hyperlink>
        </w:p>
        <w:p w14:paraId="359CBBCC" w14:textId="3F2B433D" w:rsidR="00751DC9" w:rsidRPr="00C8660F" w:rsidRDefault="00751DC9">
          <w:pPr>
            <w:rPr>
              <w:noProof/>
            </w:rPr>
          </w:pPr>
          <w:r w:rsidRPr="00C8660F">
            <w:rPr>
              <w:noProof/>
            </w:rPr>
            <w:fldChar w:fldCharType="end"/>
          </w:r>
        </w:p>
      </w:sdtContent>
    </w:sdt>
    <w:p w14:paraId="58DD5AF2" w14:textId="77777777" w:rsidR="005567E7" w:rsidRPr="00C8660F" w:rsidRDefault="005567E7" w:rsidP="00BB5275">
      <w:pPr>
        <w:pStyle w:val="Inhopg1"/>
        <w:tabs>
          <w:tab w:val="right" w:leader="dot" w:pos="9350"/>
        </w:tabs>
        <w:spacing w:line="240" w:lineRule="auto"/>
        <w:rPr>
          <w:noProof/>
        </w:rPr>
      </w:pPr>
    </w:p>
    <w:p w14:paraId="3EF6EDF3" w14:textId="77777777" w:rsidR="003F6C83" w:rsidRPr="00C8660F" w:rsidRDefault="003F6C83" w:rsidP="00BB5275">
      <w:pPr>
        <w:spacing w:line="240" w:lineRule="auto"/>
        <w:rPr>
          <w:noProof/>
        </w:rPr>
      </w:pPr>
    </w:p>
    <w:p w14:paraId="22135CAB" w14:textId="77777777" w:rsidR="00E678C1" w:rsidRPr="00C8660F" w:rsidRDefault="00E678C1" w:rsidP="00BB5275">
      <w:pPr>
        <w:pStyle w:val="Kop1"/>
        <w:spacing w:line="240" w:lineRule="auto"/>
        <w:rPr>
          <w:noProof/>
        </w:rPr>
        <w:sectPr w:rsidR="00E678C1" w:rsidRPr="00C8660F" w:rsidSect="00E46318">
          <w:footerReference w:type="default" r:id="rId11"/>
          <w:pgSz w:w="11906" w:h="16838" w:code="9"/>
          <w:pgMar w:top="1440" w:right="1440" w:bottom="1440" w:left="1440" w:header="720" w:footer="720" w:gutter="0"/>
          <w:pgNumType w:fmt="lowerRoman" w:start="1"/>
          <w:cols w:space="720"/>
          <w:titlePg/>
          <w:docGrid w:linePitch="360"/>
        </w:sectPr>
      </w:pPr>
    </w:p>
    <w:bookmarkStart w:id="2" w:name="_Toc43282156" w:displacedByCustomXml="next"/>
    <w:bookmarkStart w:id="3" w:name="_Toc529756735" w:displacedByCustomXml="next"/>
    <w:bookmarkStart w:id="4" w:name="_Toc529756674" w:displacedByCustomXml="next"/>
    <w:sdt>
      <w:sdtPr>
        <w:rPr>
          <w:noProof/>
        </w:rPr>
        <w:id w:val="1256942115"/>
        <w:placeholder>
          <w:docPart w:val="631462FF8FBB4CE487756F0E11C88341"/>
        </w:placeholder>
        <w:temporary/>
        <w:showingPlcHdr/>
        <w15:appearance w15:val="hidden"/>
      </w:sdtPr>
      <w:sdtEndPr/>
      <w:sdtContent>
        <w:p w14:paraId="5BD6DA58" w14:textId="77777777" w:rsidR="008339EE" w:rsidRPr="00C8660F" w:rsidRDefault="008339EE" w:rsidP="00E46318">
          <w:pPr>
            <w:pStyle w:val="Kop1"/>
            <w:rPr>
              <w:noProof/>
            </w:rPr>
          </w:pPr>
          <w:r w:rsidRPr="00C8660F">
            <w:rPr>
              <w:noProof/>
            </w:rPr>
            <w:t>Inleiding</w:t>
          </w:r>
        </w:p>
      </w:sdtContent>
    </w:sdt>
    <w:bookmarkEnd w:id="2" w:displacedByCustomXml="prev"/>
    <w:bookmarkEnd w:id="3" w:displacedByCustomXml="prev"/>
    <w:bookmarkEnd w:id="4" w:displacedByCustomXml="prev"/>
    <w:p w14:paraId="5C835415" w14:textId="2F17C9F3" w:rsidR="006C685E" w:rsidRPr="00C8660F" w:rsidRDefault="00831477" w:rsidP="00BB5275">
      <w:pPr>
        <w:spacing w:line="240" w:lineRule="auto"/>
        <w:rPr>
          <w:noProof/>
        </w:rPr>
      </w:pPr>
      <w:r>
        <w:rPr>
          <w:noProof/>
        </w:rPr>
        <w:t>Dit artikel hoort bij een github-repository die xml_schematron heet. Deze directory bevat validatie-regels ten behoeve van IMOW en IMOP data-sets.</w:t>
      </w:r>
    </w:p>
    <w:bookmarkStart w:id="5" w:name="_Toc43282157"/>
    <w:p w14:paraId="45AA2AB8" w14:textId="79B4A4C6" w:rsidR="000336FA" w:rsidRPr="00C8660F" w:rsidRDefault="005D37C4" w:rsidP="00E46318">
      <w:pPr>
        <w:pStyle w:val="Kop1"/>
        <w:rPr>
          <w:noProof/>
        </w:rPr>
      </w:pPr>
      <w:sdt>
        <w:sdtPr>
          <w:rPr>
            <w:noProof/>
          </w:rPr>
          <w:id w:val="-1772392801"/>
          <w:placeholder>
            <w:docPart w:val="C952F5FBC4F547CF9CA84CF5B52CD1DC"/>
          </w:placeholder>
          <w:temporary/>
          <w:showingPlcHdr/>
          <w15:appearance w15:val="hidden"/>
        </w:sdtPr>
        <w:sdtEndPr/>
        <w:sdtContent>
          <w:r w:rsidR="00551C2E" w:rsidRPr="00C8660F">
            <w:rPr>
              <w:noProof/>
            </w:rPr>
            <w:t>DEEL I</w:t>
          </w:r>
        </w:sdtContent>
      </w:sdt>
      <w:r w:rsidR="000336FA" w:rsidRPr="00C8660F">
        <w:rPr>
          <w:noProof/>
        </w:rPr>
        <w:t xml:space="preserve">: </w:t>
      </w:r>
      <w:r w:rsidR="00675FC0">
        <w:rPr>
          <w:noProof/>
        </w:rPr>
        <w:t>De Anatomie van de validatieregels-repository</w:t>
      </w:r>
      <w:bookmarkEnd w:id="5"/>
    </w:p>
    <w:p w14:paraId="2C35B008" w14:textId="6BB64DD5" w:rsidR="00A52E17" w:rsidRPr="00C8660F" w:rsidRDefault="00A52E17" w:rsidP="00BB5275">
      <w:pPr>
        <w:pStyle w:val="Tiptekst"/>
        <w:spacing w:line="240" w:lineRule="auto"/>
        <w:ind w:firstLine="0"/>
        <w:jc w:val="center"/>
        <w:rPr>
          <w:noProof/>
        </w:rPr>
      </w:pPr>
    </w:p>
    <w:p w14:paraId="22AEFEEC" w14:textId="3DBA29F4" w:rsidR="00A52E17" w:rsidRPr="00C8660F" w:rsidRDefault="002A068C" w:rsidP="00BB5275">
      <w:pPr>
        <w:spacing w:line="240" w:lineRule="auto"/>
        <w:rPr>
          <w:noProof/>
        </w:rPr>
      </w:pPr>
      <w:r>
        <w:rPr>
          <w:noProof/>
        </w:rPr>
        <w:t>Beschrijving van de volledige gityhub-repository plus enkele opmerkinen over te gebruiken software.</w:t>
      </w:r>
    </w:p>
    <w:p w14:paraId="299350CB" w14:textId="2333128E" w:rsidR="000336FA" w:rsidRPr="00C8660F" w:rsidRDefault="001F5EB0" w:rsidP="00751DC9">
      <w:pPr>
        <w:pStyle w:val="Kop2"/>
        <w:rPr>
          <w:noProof/>
        </w:rPr>
      </w:pPr>
      <w:r>
        <w:rPr>
          <w:noProof/>
        </w:rPr>
        <w:t>De directory en bestanden van de validatie-regels repository.</w:t>
      </w:r>
    </w:p>
    <w:sdt>
      <w:sdtPr>
        <w:rPr>
          <w:noProof/>
        </w:rPr>
        <w:id w:val="-256524347"/>
        <w:placeholder>
          <w:docPart w:val="8E61B4B260EB4117B4588A8C76009DD1"/>
        </w:placeholder>
        <w:temporary/>
        <w:showingPlcHdr/>
        <w15:appearance w15:val="hidden"/>
      </w:sdtPr>
      <w:sdtEndPr/>
      <w:sdtContent>
        <w:p w14:paraId="138F3272" w14:textId="77777777" w:rsidR="000336FA" w:rsidRPr="00C8660F" w:rsidRDefault="007A400E" w:rsidP="00BB5275">
          <w:pPr>
            <w:pStyle w:val="Tiptekstkop"/>
            <w:spacing w:line="240" w:lineRule="auto"/>
            <w:rPr>
              <w:noProof/>
            </w:rPr>
          </w:pPr>
          <w:r w:rsidRPr="00C8660F">
            <w:rPr>
              <w:noProof/>
              <w:lang w:bidi="nl-NL"/>
            </w:rPr>
            <w:t>(Voor Engelstalige boeken: gebruik een hoofdletter voor elke eerste letter van elke hoofdstuktitel)</w:t>
          </w:r>
        </w:p>
      </w:sdtContent>
    </w:sdt>
    <w:p w14:paraId="778F09D1" w14:textId="39F65700" w:rsidR="005B0CD6" w:rsidRPr="00C8660F" w:rsidRDefault="001F5EB0" w:rsidP="00BB5275">
      <w:pPr>
        <w:spacing w:line="240" w:lineRule="auto"/>
        <w:rPr>
          <w:noProof/>
        </w:rPr>
      </w:pPr>
      <w:r>
        <w:rPr>
          <w:noProof/>
        </w:rPr>
        <w:t>De repository bestaat uit een aantal directories en bestanden die op de PC terecht komen als men een “git clone” doet. Sommige directories worden in andere delen van dit document uitgelegd. Dit zijn</w:t>
      </w:r>
      <w:r w:rsidR="00C6138B">
        <w:rPr>
          <w:noProof/>
        </w:rPr>
        <w:t xml:space="preserve"> de directories die per validatie-regel bestaan, en de test-set directory.</w:t>
      </w:r>
    </w:p>
    <w:p w14:paraId="0C463B75" w14:textId="57136900" w:rsidR="00C96AC3" w:rsidRPr="00C8660F" w:rsidRDefault="00C96AC3" w:rsidP="00C6138B">
      <w:pPr>
        <w:pStyle w:val="Tiptekst"/>
        <w:spacing w:line="240" w:lineRule="auto"/>
        <w:rPr>
          <w:noProof/>
        </w:rPr>
      </w:pPr>
    </w:p>
    <w:p w14:paraId="7D63AFC6" w14:textId="712BDF98" w:rsidR="005B0CD6" w:rsidRDefault="00C6138B" w:rsidP="00BB5275">
      <w:pPr>
        <w:pStyle w:val="Kop3"/>
        <w:spacing w:line="240" w:lineRule="auto"/>
        <w:rPr>
          <w:noProof/>
        </w:rPr>
      </w:pPr>
      <w:r>
        <w:rPr>
          <w:noProof/>
        </w:rPr>
        <w:t>De versie</w:t>
      </w:r>
      <w:r w:rsidR="00F54DF5">
        <w:rPr>
          <w:noProof/>
        </w:rPr>
        <w:t>-</w:t>
      </w:r>
      <w:r>
        <w:rPr>
          <w:noProof/>
        </w:rPr>
        <w:t>directories.</w:t>
      </w:r>
    </w:p>
    <w:p w14:paraId="32E10179" w14:textId="4C2BC0D1" w:rsidR="00C6138B" w:rsidRDefault="00C6138B" w:rsidP="00C6138B">
      <w:r>
        <w:t>Als je “git clone” hebt gedaan krijg je 3 versie-directories en een paar zip-bestanden</w:t>
      </w:r>
      <w:r w:rsidR="00F54DF5">
        <w:t>. De ZIP-bestanden bevatten dezelfde bestanden als de directories die hetzelfde heten, maar de volledige sets, terwijl de directories alleen de validatie-set bevatten die bij die versie hoort.</w:t>
      </w:r>
    </w:p>
    <w:p w14:paraId="51E1FDE7" w14:textId="4BEB3674" w:rsidR="00F54DF5" w:rsidRPr="00C6138B" w:rsidRDefault="00F54DF5" w:rsidP="00F54DF5">
      <w:r>
        <w:t>De huidige versie is in de directory met het hoogste versienummer. In die directory:</w:t>
      </w:r>
      <w:r>
        <w:br/>
        <w:t>documentatie: daarin bevindt zich dit bestand, en een Excel-sheet die de validatie-matrix bevat.</w:t>
      </w:r>
      <w:r>
        <w:br/>
        <w:t>src: de omgeving waarin de tpod-validatie directories zijn. Per validatie-regel een subdirectory.</w:t>
      </w:r>
      <w:r>
        <w:br/>
        <w:t>Validaties: hierin de bestanden die samen een volledige test-set vormen, die worden uitgeleverd via de geonuvum website.</w:t>
      </w:r>
    </w:p>
    <w:p w14:paraId="139FB397" w14:textId="5D34CD49" w:rsidR="005B0CD6" w:rsidRDefault="00520B44" w:rsidP="00BB5275">
      <w:pPr>
        <w:pStyle w:val="Kop3"/>
        <w:spacing w:line="240" w:lineRule="auto"/>
        <w:rPr>
          <w:noProof/>
        </w:rPr>
      </w:pPr>
      <w:r>
        <w:rPr>
          <w:noProof/>
        </w:rPr>
        <w:t>De src-directory</w:t>
      </w:r>
    </w:p>
    <w:p w14:paraId="4DB44B9A" w14:textId="02F5551E" w:rsidR="00520B44" w:rsidRDefault="00520B44" w:rsidP="00520B44">
      <w:r>
        <w:t>In de src-directory zitten enkele subdirectories die niet met Test… beginnen.</w:t>
      </w:r>
    </w:p>
    <w:p w14:paraId="1BFD81F5" w14:textId="28C56023" w:rsidR="00E7674C" w:rsidRPr="00520B44" w:rsidRDefault="00520B44" w:rsidP="00E7674C">
      <w:r>
        <w:t>Dit zijn:</w:t>
      </w:r>
      <w:r>
        <w:br/>
        <w:t xml:space="preserve">- </w:t>
      </w:r>
      <w:r w:rsidR="00E7674C">
        <w:t>saxon9.9.1.5: hierin zitten de saxon-libraries + de hulp-bestanden die van schematron xslt maken. Dit setje bestanden wordt gebruikt vanuit de directory Tests. Ik kom daar later op terug.</w:t>
      </w:r>
      <w:r w:rsidR="00E7674C">
        <w:br/>
        <w:t>- schemas: hierin zitten de xsd-schema’s die worden gebruikt tijdens het ontwikkelen van de validatie-regels. In de test-bestanden zit een verwijzing naar deze schema’s.</w:t>
      </w:r>
      <w:r w:rsidR="00E7674C">
        <w:br/>
        <w:t>- Een hele rits bestanden die met Test_..... beginnen. Per directory wordt een validatie-regel uitgewerkt. In DEEL II ga ik uitleggen hoe dit werkt.</w:t>
      </w:r>
      <w:r w:rsidR="00E7674C">
        <w:br/>
        <w:t xml:space="preserve">- Tests: In deze directory zitten wat hulpscriptjes om tests vanuit de bash-command-prompt uit te voeren. Deze directory gebruikt de saxon-directory die ik eerder noemde. Er zitten twee </w:t>
      </w:r>
      <w:r w:rsidR="00E7674C">
        <w:lastRenderedPageBreak/>
        <w:t>bestanden in: test_nummer.sh, moet aangeroepen worden met een validatie-soort/nummer. Bijvoorbeeld vanuit de tests-directory</w:t>
      </w:r>
      <w:r w:rsidR="00FB413B">
        <w:t>:</w:t>
      </w:r>
      <w:r w:rsidR="00E7674C">
        <w:t xml:space="preserve"> </w:t>
      </w:r>
      <w:r w:rsidR="00FB413B">
        <w:t>./</w:t>
      </w:r>
      <w:r w:rsidR="00E7674C">
        <w:t>test_nummer</w:t>
      </w:r>
      <w:r w:rsidR="00FB413B">
        <w:t>.sh</w:t>
      </w:r>
      <w:r w:rsidR="00E7674C">
        <w:t xml:space="preserve"> </w:t>
      </w:r>
      <w:r w:rsidR="00E7674C" w:rsidRPr="00E7674C">
        <w:t>TPOD0230</w:t>
      </w:r>
      <w:r w:rsidR="00FB413B">
        <w:t xml:space="preserve"> Ook is het mogelijk om alle tests uit te voeren met ./test_all.sh</w:t>
      </w:r>
    </w:p>
    <w:p w14:paraId="3901EEAD" w14:textId="07DAFCC9" w:rsidR="00853825" w:rsidRPr="00C8660F" w:rsidRDefault="005B2C0B" w:rsidP="00751DC9">
      <w:pPr>
        <w:pStyle w:val="Kop2"/>
        <w:rPr>
          <w:noProof/>
        </w:rPr>
      </w:pPr>
      <w:r>
        <w:rPr>
          <w:noProof/>
        </w:rPr>
        <w:t xml:space="preserve">Benodigdheden </w:t>
      </w:r>
      <w:r w:rsidR="00C67878">
        <w:rPr>
          <w:noProof/>
        </w:rPr>
        <w:t xml:space="preserve">en handigheden </w:t>
      </w:r>
      <w:r>
        <w:rPr>
          <w:noProof/>
        </w:rPr>
        <w:t>bij de ontwikkelomgeving</w:t>
      </w:r>
    </w:p>
    <w:p w14:paraId="79B00B0E" w14:textId="6A3F85E8" w:rsidR="00853825" w:rsidRPr="00C8660F" w:rsidRDefault="00273E1F" w:rsidP="00273E1F">
      <w:pPr>
        <w:spacing w:line="240" w:lineRule="auto"/>
        <w:rPr>
          <w:noProof/>
        </w:rPr>
      </w:pPr>
      <w:r>
        <w:rPr>
          <w:noProof/>
        </w:rPr>
        <w:t>Bepaalde software producten zijn beslist nodig en sommigen zijn wel erg handig bij het ontwikkelen van validatie-regels. Ook zijn enkele producten nodigof handig bij het uitvoeren van de validatie-regels.</w:t>
      </w:r>
      <w:r w:rsidR="006D06F4">
        <w:rPr>
          <w:noProof/>
        </w:rPr>
        <w:t xml:space="preserve"> Sommige tools zijn discutabel, en sommige tools hebben alleen mensen die software ontwikkelen op hun PC. Gelukkig zijn er ook altijd omwegen, </w:t>
      </w:r>
      <w:r w:rsidR="003221E3">
        <w:rPr>
          <w:noProof/>
        </w:rPr>
        <w:t xml:space="preserve">maar </w:t>
      </w:r>
      <w:r w:rsidR="006D06F4">
        <w:rPr>
          <w:noProof/>
        </w:rPr>
        <w:t>niet altijd even efficient.</w:t>
      </w:r>
    </w:p>
    <w:p w14:paraId="71A51E6E" w14:textId="2AE5F89A" w:rsidR="00853825" w:rsidRPr="00C8660F" w:rsidRDefault="006D06F4" w:rsidP="00BB5275">
      <w:pPr>
        <w:pStyle w:val="Kop3"/>
        <w:spacing w:line="240" w:lineRule="auto"/>
        <w:rPr>
          <w:noProof/>
        </w:rPr>
      </w:pPr>
      <w:r>
        <w:rPr>
          <w:noProof/>
        </w:rPr>
        <w:t>Oxygen</w:t>
      </w:r>
    </w:p>
    <w:p w14:paraId="668D5606" w14:textId="22010946" w:rsidR="000560C0" w:rsidRDefault="006D06F4" w:rsidP="00BB5275">
      <w:pPr>
        <w:spacing w:line="240" w:lineRule="auto"/>
        <w:rPr>
          <w:noProof/>
        </w:rPr>
      </w:pPr>
      <w:r>
        <w:rPr>
          <w:noProof/>
        </w:rPr>
        <w:t>De Koningin onder de XML-editors. Oxygen (of &lt;oXygen/&gt; zoals ze het zelf noemen) verwerkt alle soorten XML en aanverwante subtalen en scriptalen. Oxygen kan moeiteloos omgaan met XML, XSLT, Schematron, en vele andere XML-gerelateerde toepassingen, daarnaast doet het ook JSON, Yaml, etc.</w:t>
      </w:r>
    </w:p>
    <w:p w14:paraId="56056FE7" w14:textId="71FDD299" w:rsidR="006D06F4" w:rsidRDefault="006D06F4" w:rsidP="00BB5275">
      <w:pPr>
        <w:spacing w:line="240" w:lineRule="auto"/>
        <w:rPr>
          <w:noProof/>
        </w:rPr>
      </w:pPr>
      <w:r>
        <w:rPr>
          <w:noProof/>
        </w:rPr>
        <w:t>Dus in Oxygen kun je goed je validaties schrijven, het biedt vele hulpmiddelen, en je kan binnen deze omgeving een schematron uitvoeren met een xml-bestand als target.</w:t>
      </w:r>
    </w:p>
    <w:p w14:paraId="318538FC" w14:textId="15D3B448" w:rsidR="006D06F4" w:rsidRDefault="006D06F4" w:rsidP="00BB5275">
      <w:pPr>
        <w:spacing w:line="240" w:lineRule="auto"/>
        <w:rPr>
          <w:noProof/>
        </w:rPr>
      </w:pPr>
      <w:r>
        <w:rPr>
          <w:noProof/>
        </w:rPr>
        <w:drawing>
          <wp:inline distT="0" distB="0" distL="0" distR="0" wp14:anchorId="25D55C60" wp14:editId="34513FAA">
            <wp:extent cx="5071378" cy="27889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0865" cy="2799637"/>
                    </a:xfrm>
                    <a:prstGeom prst="rect">
                      <a:avLst/>
                    </a:prstGeom>
                    <a:noFill/>
                    <a:ln>
                      <a:noFill/>
                    </a:ln>
                  </pic:spPr>
                </pic:pic>
              </a:graphicData>
            </a:graphic>
          </wp:inline>
        </w:drawing>
      </w:r>
    </w:p>
    <w:p w14:paraId="75B7FBB4" w14:textId="0CDDC2B4" w:rsidR="006D06F4" w:rsidRDefault="006D06F4" w:rsidP="00BB5275">
      <w:pPr>
        <w:spacing w:line="240" w:lineRule="auto"/>
        <w:rPr>
          <w:noProof/>
        </w:rPr>
      </w:pPr>
      <w:r>
        <w:rPr>
          <w:noProof/>
        </w:rPr>
        <w:t>In feite kun je in Oxygen alles doen wat noodzakelijk is, maar dan mis je wel mogelijkheden tot automatisering van de ontwikkelomgeving, en het opslaan in versies.</w:t>
      </w:r>
    </w:p>
    <w:p w14:paraId="32831BEE" w14:textId="431DF536" w:rsidR="006D06F4" w:rsidRPr="00C8660F" w:rsidRDefault="006D06F4" w:rsidP="00BB5275">
      <w:pPr>
        <w:spacing w:line="240" w:lineRule="auto"/>
        <w:rPr>
          <w:noProof/>
        </w:rPr>
      </w:pPr>
      <w:r>
        <w:rPr>
          <w:noProof/>
        </w:rPr>
        <w:t>Dus je kan ermee aan de slag, maar het is niet genoeg</w:t>
      </w:r>
      <w:r w:rsidR="003221E3">
        <w:rPr>
          <w:noProof/>
        </w:rPr>
        <w:t xml:space="preserve"> om efficient te werken</w:t>
      </w:r>
      <w:r>
        <w:rPr>
          <w:noProof/>
        </w:rPr>
        <w:t>.</w:t>
      </w:r>
    </w:p>
    <w:p w14:paraId="043A9F78" w14:textId="11F931E2" w:rsidR="00853825" w:rsidRDefault="003D1DDA" w:rsidP="00BB5275">
      <w:pPr>
        <w:pStyle w:val="Kop3"/>
        <w:spacing w:line="240" w:lineRule="auto"/>
        <w:rPr>
          <w:noProof/>
        </w:rPr>
      </w:pPr>
      <w:r>
        <w:rPr>
          <w:noProof/>
        </w:rPr>
        <w:t>Ant</w:t>
      </w:r>
    </w:p>
    <w:p w14:paraId="1FFB6FE3" w14:textId="40115A97" w:rsidR="003D1DDA" w:rsidRDefault="003D1DDA" w:rsidP="003D1DDA">
      <w:r>
        <w:t>Ant (Engels voor mier) is een veel gebruikte Java-ontwikkeltool. In DEEL III is te lezen hoe een validatie-set eruit ziet. Dat is enigszins complex, maar niet onnodig complex. Lees daar verder over het waarom. Ant helpt om met de validatie-set te kunnen werken. Het kan ingewikkelde opdrachten uitvoeren. Ant is beschikbaar voor Windows en voor alle Unix-smaken.</w:t>
      </w:r>
    </w:p>
    <w:p w14:paraId="74CD311D" w14:textId="4A3D2BCD" w:rsidR="002F4CBA" w:rsidRDefault="002F4CBA" w:rsidP="002F4CBA">
      <w:r>
        <w:lastRenderedPageBreak/>
        <w:t>Om met Ant te kunnen werken is een Java JDK noodzakelijk. Ant is een tool voor ontwikkelaars, en ontwikkelaars hebben altijd een JDK geïnstalleerd. (sommigen zonder het te weten). JDK is de Java Development Kit. Deze bestaat uit de JRE (Java Runtime Environment) plus ontwikkeltools, compilers, etc. Een van de ontwikkeltoosl die Ant nodig heeft zit in tools.jar, en als er geen JDK is geïnstalleerd, dan gaat Ant daarover mopperen: “</w:t>
      </w:r>
      <w:r>
        <w:t>tools.jar not found</w:t>
      </w:r>
      <w:r>
        <w:t>”</w:t>
      </w:r>
    </w:p>
    <w:p w14:paraId="27C620FB" w14:textId="102AF984" w:rsidR="002F4CBA" w:rsidRPr="003D1DDA" w:rsidRDefault="002F4CBA" w:rsidP="002F4CBA">
      <w:r>
        <w:t>De validatie-set kan ook zonder Ant worden gebruikt, maar dan moet je een aantasl dingen zelf doen die nu Ant voor je doet. Dit staat uitgelegd in DEEL V.</w:t>
      </w:r>
    </w:p>
    <w:p w14:paraId="6FEC8484" w14:textId="7CD98E67" w:rsidR="0054089F" w:rsidRDefault="002F4CBA" w:rsidP="00BB5275">
      <w:pPr>
        <w:pStyle w:val="Kop3"/>
        <w:spacing w:line="240" w:lineRule="auto"/>
        <w:rPr>
          <w:noProof/>
        </w:rPr>
      </w:pPr>
      <w:r>
        <w:rPr>
          <w:noProof/>
        </w:rPr>
        <w:t>Git</w:t>
      </w:r>
    </w:p>
    <w:p w14:paraId="4139101C" w14:textId="54527379" w:rsidR="002F4CBA" w:rsidRDefault="002F4CBA" w:rsidP="002F4CBA">
      <w:r>
        <w:t>Git is noodzakelijk om de gehele ontwikkelset veilig op te slaan en terug te halen. Het onthoudt ook oudere versies en biedt vele features voor versie-beheer.</w:t>
      </w:r>
    </w:p>
    <w:p w14:paraId="7A24DA9F" w14:textId="7FA0E479" w:rsidR="002F4CBA" w:rsidRDefault="002F4CBA" w:rsidP="002F4CBA">
      <w:pPr>
        <w:pStyle w:val="Kop3"/>
      </w:pPr>
      <w:r>
        <w:t>Git-bash</w:t>
      </w:r>
    </w:p>
    <w:p w14:paraId="5EC9C45E" w14:textId="398AA08A" w:rsidR="00A917BF" w:rsidRDefault="002F4CBA" w:rsidP="002F4CBA">
      <w:r>
        <w:t>Git-bash is een MINGW64 implementatie. Het is een Unix</w:t>
      </w:r>
      <w:r w:rsidR="00A917BF">
        <w:t>/Posix</w:t>
      </w:r>
      <w:r>
        <w:t>-client voor Windows. Werkt men vanuit Linux dan is dit niet nodig</w:t>
      </w:r>
      <w:r w:rsidR="00A917BF">
        <w:t>, Linux zelf is Posix compliant</w:t>
      </w:r>
      <w:r>
        <w:t>.</w:t>
      </w:r>
      <w:r w:rsidR="00A917BF">
        <w:t xml:space="preserve"> Posix is een internationaal erkende standaard,</w:t>
      </w:r>
      <w:r w:rsidR="00A917BF" w:rsidRPr="00A917BF">
        <w:t xml:space="preserve"> </w:t>
      </w:r>
      <w:r w:rsidR="00A917BF" w:rsidRPr="00A917BF">
        <w:t>ISO‎/IEC 9945</w:t>
      </w:r>
      <w:r w:rsidR="00A917BF">
        <w:t xml:space="preserve">, het betekent: </w:t>
      </w:r>
      <w:r w:rsidR="00A917BF" w:rsidRPr="00A917BF">
        <w:t>Portable Operating-System Interface</w:t>
      </w:r>
      <w:r w:rsidR="001F5EB0">
        <w:t>.</w:t>
      </w:r>
    </w:p>
    <w:p w14:paraId="55CF33B9" w14:textId="77777777" w:rsidR="001F5EB0" w:rsidRDefault="00A917BF" w:rsidP="002F4CBA">
      <w:r>
        <w:t xml:space="preserve">Vanuit Windows is het ook niet perse nodig. Maar het geeft wel gemak omdat Bash (DOS voor Unix) een goede scripttaal heeft waarvan ik gebruik maak. </w:t>
      </w:r>
    </w:p>
    <w:p w14:paraId="5A69F3E9" w14:textId="229AB856" w:rsidR="002F4CBA" w:rsidRDefault="00A917BF" w:rsidP="002F4CBA">
      <w:r>
        <w:t xml:space="preserve">Men kan </w:t>
      </w:r>
      <w:r w:rsidR="001F5EB0">
        <w:t xml:space="preserve">echter </w:t>
      </w:r>
      <w:r>
        <w:t>ook zonder deze. Sommige handige scriptjes die ik heb geschreven moeten dan omgezet worden naar batch bestanden. Ik zou dit niet altijd kunnen, maar de echte Windows-fan, neem ik aan, zal er geen moeite mee hebben om dit te doen.</w:t>
      </w:r>
    </w:p>
    <w:p w14:paraId="75972507" w14:textId="66BB4673" w:rsidR="00A917BF" w:rsidRPr="002F4CBA" w:rsidRDefault="00A917BF" w:rsidP="002F4CBA">
      <w:r>
        <w:t xml:space="preserve">Zonder deze scriptjes (of de omzetting naar batch) heeft men soortgelijke beperkingen </w:t>
      </w:r>
      <w:r w:rsidR="001F5EB0">
        <w:t xml:space="preserve">dan </w:t>
      </w:r>
      <w:r>
        <w:t>als men zonder Ant werkt.</w:t>
      </w:r>
    </w:p>
    <w:bookmarkStart w:id="6" w:name="_Toc43282160"/>
    <w:p w14:paraId="39B11BE0" w14:textId="41E31E1A" w:rsidR="009A2F30" w:rsidRDefault="005D37C4" w:rsidP="00751DC9">
      <w:pPr>
        <w:pStyle w:val="Kop1"/>
        <w:rPr>
          <w:noProof/>
        </w:rPr>
      </w:pPr>
      <w:sdt>
        <w:sdtPr>
          <w:rPr>
            <w:noProof/>
          </w:rPr>
          <w:id w:val="27686734"/>
          <w:placeholder>
            <w:docPart w:val="DCEF9A0E112C4525846047FAD49BEFE2"/>
          </w:placeholder>
          <w:temporary/>
          <w:showingPlcHdr/>
          <w15:appearance w15:val="hidden"/>
        </w:sdtPr>
        <w:sdtEndPr/>
        <w:sdtContent>
          <w:r w:rsidR="00CA727B" w:rsidRPr="00C8660F">
            <w:rPr>
              <w:noProof/>
            </w:rPr>
            <w:t>DEEL II</w:t>
          </w:r>
        </w:sdtContent>
      </w:sdt>
      <w:r w:rsidR="009A2F30" w:rsidRPr="00C8660F">
        <w:rPr>
          <w:noProof/>
        </w:rPr>
        <w:t xml:space="preserve">: </w:t>
      </w:r>
      <w:r w:rsidR="008E38CD">
        <w:rPr>
          <w:noProof/>
        </w:rPr>
        <w:t>De anatomie van een validatieregel</w:t>
      </w:r>
      <w:bookmarkEnd w:id="6"/>
      <w:r w:rsidR="009A2F30" w:rsidRPr="00C8660F">
        <w:rPr>
          <w:noProof/>
        </w:rPr>
        <w:t xml:space="preserve"> </w:t>
      </w:r>
    </w:p>
    <w:p w14:paraId="780A0F32" w14:textId="61C16824" w:rsidR="004C5B3E" w:rsidRDefault="004C5B3E" w:rsidP="004C5B3E">
      <w:r>
        <w:t xml:space="preserve">Dit deel beschrijft hoe een ontwikkel-omgeving van een validatie-regel eruit ziet. </w:t>
      </w:r>
    </w:p>
    <w:p w14:paraId="53C50857" w14:textId="766AC7F9" w:rsidR="004C5B3E" w:rsidRPr="004C5B3E" w:rsidRDefault="004C5B3E" w:rsidP="004C5B3E">
      <w:r>
        <w:t xml:space="preserve">Het begint met een directory. Zoals elders ook beschreven is het nuttig om deze directory met “Test_” te beginnen. Wat er achter </w:t>
      </w:r>
      <w:r w:rsidR="00C006CA">
        <w:t>“</w:t>
      </w:r>
      <w:r>
        <w:t>Test_</w:t>
      </w:r>
      <w:r w:rsidR="00C006CA">
        <w:t>”</w:t>
      </w:r>
      <w:r>
        <w:t xml:space="preserve"> komt</w:t>
      </w:r>
      <w:r w:rsidR="00C006CA">
        <w:t xml:space="preserve"> kan worden gebruikt om het op te roepen vanuit het test_nummer.sh in de Tests directory.</w:t>
      </w:r>
    </w:p>
    <w:p w14:paraId="57BE5423" w14:textId="516E6297" w:rsidR="00CD6EEC" w:rsidRDefault="00CD6EEC" w:rsidP="00751DC9">
      <w:pPr>
        <w:pStyle w:val="Kop2"/>
        <w:rPr>
          <w:noProof/>
        </w:rPr>
      </w:pPr>
      <w:bookmarkStart w:id="7" w:name="_Toc43282161"/>
      <w:r>
        <w:rPr>
          <w:noProof/>
        </w:rPr>
        <w:t>De naamgeving</w:t>
      </w:r>
    </w:p>
    <w:p w14:paraId="12C92482" w14:textId="77C63D69" w:rsidR="00CD6EEC" w:rsidRDefault="005B2C0B" w:rsidP="00CD6EEC">
      <w:r>
        <w:t>Een validatie-regel bevindt zich in een directory</w:t>
      </w:r>
      <w:r w:rsidR="00A27FEF">
        <w:t>. Deze heet bijvoorbeeld Test_TPOD1860. Dit is de validatie-regel die regel 1860 uitvoert Het schematron bestand heet dan TPOD1860.sch Dit heeft voordeel om dit in stand te houden.</w:t>
      </w:r>
    </w:p>
    <w:p w14:paraId="0B2ED744" w14:textId="4DFE44F7" w:rsidR="00C67878" w:rsidRPr="00CD6EEC" w:rsidRDefault="00C67878" w:rsidP="00CD6EEC">
      <w:r>
        <w:t>Er bestaat naast de directories met de individuele test-ontwikkelsituaties ook een directory Tests. In DEEL IV is beschreven waarvoor deze nuttig is.</w:t>
      </w:r>
    </w:p>
    <w:p w14:paraId="0DA0C662" w14:textId="304B6715" w:rsidR="009A2F30" w:rsidRPr="00C8660F" w:rsidRDefault="00D97D35" w:rsidP="00751DC9">
      <w:pPr>
        <w:pStyle w:val="Kop2"/>
        <w:rPr>
          <w:noProof/>
        </w:rPr>
      </w:pPr>
      <w:r>
        <w:rPr>
          <w:noProof/>
        </w:rPr>
        <w:lastRenderedPageBreak/>
        <w:t>D</w:t>
      </w:r>
      <w:bookmarkEnd w:id="7"/>
      <w:r>
        <w:rPr>
          <w:noProof/>
        </w:rPr>
        <w:t>e test-bestanden</w:t>
      </w:r>
    </w:p>
    <w:p w14:paraId="55C6542E" w14:textId="6EE3BB8B" w:rsidR="00D97D35" w:rsidRDefault="00D97D35" w:rsidP="00BB5275">
      <w:pPr>
        <w:pStyle w:val="Kop3"/>
        <w:spacing w:line="240" w:lineRule="auto"/>
        <w:rPr>
          <w:noProof/>
        </w:rPr>
      </w:pPr>
      <w:r>
        <w:rPr>
          <w:noProof/>
        </w:rPr>
        <w:t>Beschrijving test-bestanden</w:t>
      </w:r>
    </w:p>
    <w:p w14:paraId="319EB490" w14:textId="07045FAD" w:rsidR="00C006CA" w:rsidRDefault="00C006CA" w:rsidP="00C006CA">
      <w:r>
        <w:t>De test-bestanden zijn databestanden zoals die voor kunnen komen in een dataset voor de omgevingswet. Het is ge</w:t>
      </w:r>
      <w:r w:rsidR="00C16C61">
        <w:t>e</w:t>
      </w:r>
      <w:r>
        <w:t>n complete dataset, maar het bevat alleen de delen die nodig zijn om de specifieke validatie-regel van die directory te testen.</w:t>
      </w:r>
    </w:p>
    <w:p w14:paraId="57C315E8" w14:textId="2292A202" w:rsidR="00C006CA" w:rsidRPr="00C006CA" w:rsidRDefault="00C006CA" w:rsidP="00C006CA">
      <w:r>
        <w:t>Technisch gezien zijn de test-bestanden op orde, ook die delen die niet worden gebruikt zijn zoveel mogelijk technisch op orde en behorend bij de validatie-regel en IMOP/IMOW versies.</w:t>
      </w:r>
    </w:p>
    <w:p w14:paraId="211809CF" w14:textId="42EB3E6B" w:rsidR="009A2F30" w:rsidRPr="00C8660F" w:rsidRDefault="00D97D35" w:rsidP="00BB5275">
      <w:pPr>
        <w:pStyle w:val="Kop3"/>
        <w:spacing w:line="240" w:lineRule="auto"/>
        <w:rPr>
          <w:noProof/>
        </w:rPr>
      </w:pPr>
      <w:r>
        <w:rPr>
          <w:noProof/>
        </w:rPr>
        <w:t>Doel test-bestanden</w:t>
      </w:r>
    </w:p>
    <w:p w14:paraId="2D9EE144" w14:textId="4DD7335C" w:rsidR="00C006CA" w:rsidRDefault="00C006CA" w:rsidP="00C006CA">
      <w:pPr>
        <w:spacing w:line="240" w:lineRule="auto"/>
        <w:rPr>
          <w:noProof/>
        </w:rPr>
      </w:pPr>
      <w:r>
        <w:rPr>
          <w:noProof/>
        </w:rPr>
        <w:t>De test-bestanden helpen bij het ontwikkelen en van een validatie-regel. Ze zijn zo ingericht dat een validatie-regel een fout er in vindt, en ook dingen goed keurt, zodat zowel goed als fout wordt getest.</w:t>
      </w:r>
    </w:p>
    <w:p w14:paraId="53DA1D26" w14:textId="25EC2652" w:rsidR="00C16C61" w:rsidRDefault="00C16C61" w:rsidP="00C006CA">
      <w:pPr>
        <w:spacing w:line="240" w:lineRule="auto"/>
        <w:rPr>
          <w:noProof/>
        </w:rPr>
      </w:pPr>
      <w:r>
        <w:rPr>
          <w:noProof/>
        </w:rPr>
        <w:t>De validatie-regel wordt gedraaid tegen een test-bestand. Soms worden er data getest die verspreid over meerdere bestanden worden opgeroepen. Dan zorgt de test-routine ervoor dat die bestanden worden gevonden. Meestal is dat aan de hand van xml-tags.</w:t>
      </w:r>
    </w:p>
    <w:p w14:paraId="0925AC33" w14:textId="70F56785" w:rsidR="009A2F30" w:rsidRPr="00C8660F" w:rsidRDefault="00FE32CA" w:rsidP="00BB5275">
      <w:pPr>
        <w:pStyle w:val="Kop3"/>
        <w:spacing w:line="240" w:lineRule="auto"/>
        <w:rPr>
          <w:noProof/>
        </w:rPr>
      </w:pPr>
      <w:r>
        <w:rPr>
          <w:noProof/>
        </w:rPr>
        <w:t>Meerdere test-bestanden</w:t>
      </w:r>
    </w:p>
    <w:p w14:paraId="054BD79B" w14:textId="29E67034" w:rsidR="00C56D47" w:rsidRPr="00C8660F" w:rsidRDefault="00AA753D" w:rsidP="00BB5275">
      <w:pPr>
        <w:spacing w:line="240" w:lineRule="auto"/>
        <w:rPr>
          <w:noProof/>
        </w:rPr>
      </w:pPr>
      <w:r>
        <w:rPr>
          <w:noProof/>
        </w:rPr>
        <w:t>Een validatie-regel-directory kan meerdere test-bestanden hebben. Vaak zit er een besluit-bestand bij. Soms heeft dit alleen de functie om het TPOD-type op te zoeken. Dit geldt voor validatie-regels die maar voor enkele TPOD’s geldig zijn. Soms dienen ze omdat het verband tussen twee bestanden wordt onderzocht.</w:t>
      </w:r>
    </w:p>
    <w:p w14:paraId="5906C80F" w14:textId="2E1A417C" w:rsidR="00211C7A" w:rsidRDefault="00FE32CA" w:rsidP="00FE32CA">
      <w:pPr>
        <w:pStyle w:val="Kop3"/>
        <w:rPr>
          <w:noProof/>
          <w:lang w:bidi="nl-NL"/>
        </w:rPr>
      </w:pPr>
      <w:r>
        <w:rPr>
          <w:noProof/>
          <w:lang w:bidi="nl-NL"/>
        </w:rPr>
        <w:t>Hoe te testen</w:t>
      </w:r>
    </w:p>
    <w:p w14:paraId="404F031F" w14:textId="1E04A3CD" w:rsidR="00AA753D" w:rsidRDefault="000A669F" w:rsidP="00AA753D">
      <w:pPr>
        <w:rPr>
          <w:lang w:bidi="nl-NL"/>
        </w:rPr>
      </w:pPr>
      <w:r>
        <w:rPr>
          <w:lang w:bidi="nl-NL"/>
        </w:rPr>
        <w:t>Tijdens het ontwikkelen is er eigenlijk een manier om te testen die het meest gangbaar is. Men pakt een test xml of gml bestand en opent dit in Oxygen, en via de menu-structuur gaat men naar Document -&gt; Valideer -&gt; Valideer met, en dan kiest men voor het schematron bestand in de directory.</w:t>
      </w:r>
    </w:p>
    <w:p w14:paraId="330CAA11" w14:textId="62D4769C" w:rsidR="000A669F" w:rsidRPr="00AA753D" w:rsidRDefault="000A669F" w:rsidP="00AA753D">
      <w:pPr>
        <w:rPr>
          <w:lang w:bidi="nl-NL"/>
        </w:rPr>
      </w:pPr>
      <w:r>
        <w:rPr>
          <w:lang w:bidi="nl-NL"/>
        </w:rPr>
        <w:t xml:space="preserve">Een andere manier is via het scriptje uit de Tests-directory. Men gaat via een Posix-prompt naar de directory Tests en daar roept men het scripje test_nummer.sh aan. Bijvoorbeeld: </w:t>
      </w:r>
      <w:r>
        <w:t xml:space="preserve">./test_nummer.sh </w:t>
      </w:r>
      <w:r w:rsidRPr="00E7674C">
        <w:t>TPOD0230</w:t>
      </w:r>
    </w:p>
    <w:p w14:paraId="7435C269" w14:textId="47551F9C" w:rsidR="00154A4E" w:rsidRPr="00C8660F" w:rsidRDefault="00FE32CA" w:rsidP="00751DC9">
      <w:pPr>
        <w:pStyle w:val="Kop2"/>
        <w:rPr>
          <w:noProof/>
        </w:rPr>
      </w:pPr>
      <w:r>
        <w:rPr>
          <w:noProof/>
        </w:rPr>
        <w:t>Het schematron-bestand</w:t>
      </w:r>
    </w:p>
    <w:p w14:paraId="4D70239D" w14:textId="502D67D4" w:rsidR="00154A4E" w:rsidRDefault="000A669F" w:rsidP="00BB5275">
      <w:pPr>
        <w:spacing w:line="240" w:lineRule="auto"/>
        <w:rPr>
          <w:noProof/>
        </w:rPr>
      </w:pPr>
      <w:r>
        <w:rPr>
          <w:noProof/>
        </w:rPr>
        <w:t>Het schematron bestand kan op verschillende wijzen worden opgebouwd, ik heb een stramien opgebouwd die steeds terug komt. Hopelijk wordt in onderstaand verhaal duidelijk waarom dat is, en wat de voordelen zijn.</w:t>
      </w:r>
    </w:p>
    <w:p w14:paraId="13B564F6" w14:textId="19940E41" w:rsidR="009A2F30" w:rsidRPr="00C8660F" w:rsidRDefault="000A669F" w:rsidP="00BB5275">
      <w:pPr>
        <w:pStyle w:val="Kop3"/>
        <w:spacing w:line="240" w:lineRule="auto"/>
        <w:rPr>
          <w:noProof/>
        </w:rPr>
      </w:pPr>
      <w:r>
        <w:rPr>
          <w:noProof/>
        </w:rPr>
        <w:t>Hoe werkt schematron?</w:t>
      </w:r>
    </w:p>
    <w:p w14:paraId="30EEEA8A" w14:textId="635B94C9" w:rsidR="00D17DE7" w:rsidRDefault="001901DF" w:rsidP="00BB5275">
      <w:pPr>
        <w:spacing w:line="240" w:lineRule="auto"/>
        <w:rPr>
          <w:noProof/>
        </w:rPr>
      </w:pPr>
      <w:r w:rsidRPr="001901DF">
        <w:rPr>
          <w:noProof/>
        </w:rPr>
        <w:t>Richard (Rick) Alan Jelliffe</w:t>
      </w:r>
      <w:r w:rsidRPr="001901DF">
        <w:rPr>
          <w:noProof/>
        </w:rPr>
        <w:t xml:space="preserve"> bedacht</w:t>
      </w:r>
      <w:r>
        <w:rPr>
          <w:noProof/>
        </w:rPr>
        <w:t xml:space="preserve"> schematron in 2001 om tests te kunnen uitvoeren op xml die totdan toe onmogelijk waren. Om dit te doen wordt de sch-namespace in een schematron bestand vertaald naar xslt, en die xslt wordt uitgevoerd om een xml bestand te testen. Voor dit doel worden xslt-bestanden gebruikt die de transformatie bewerkstelligen.</w:t>
      </w:r>
    </w:p>
    <w:p w14:paraId="4B67D429" w14:textId="17155CF0" w:rsidR="001901DF" w:rsidRDefault="001901DF" w:rsidP="00BB5275">
      <w:pPr>
        <w:spacing w:line="240" w:lineRule="auto"/>
        <w:rPr>
          <w:noProof/>
        </w:rPr>
      </w:pPr>
      <w:r>
        <w:rPr>
          <w:noProof/>
        </w:rPr>
        <w:lastRenderedPageBreak/>
        <w:t>Er zijn dus twee zaken nodig om schematron te gebruiken, dat zijn de genoemde xslt’s en libraries om xslt uit te voeren. In de validatie-set zijn twee directories. Een directory heeft xsl, hierin zijn de door Jeliffe bedachte xslt bestanden, en de directory lib, hierin zijn de saxon-xml bestanden, in Home-Edition-versie (HE), die is gratis en volstaat voor dit doel.</w:t>
      </w:r>
    </w:p>
    <w:p w14:paraId="299B3323" w14:textId="44F89205" w:rsidR="001901DF" w:rsidRPr="001901DF" w:rsidRDefault="001901DF" w:rsidP="00BB5275">
      <w:pPr>
        <w:spacing w:line="240" w:lineRule="auto"/>
        <w:rPr>
          <w:noProof/>
        </w:rPr>
      </w:pPr>
      <w:r>
        <w:rPr>
          <w:noProof/>
        </w:rPr>
        <w:t>Belangrijk op dit moment om te onthouden is dat de schematron namespace wordt vertaald naar xslt. Dit is een proces met beperkte mogelijkheden. Vandaar dat er xslt-code wordt toegevoegd aan de schematron validatie.</w:t>
      </w:r>
    </w:p>
    <w:p w14:paraId="2650433B" w14:textId="4D208D08" w:rsidR="009A2F30" w:rsidRDefault="001901DF" w:rsidP="00BB5275">
      <w:pPr>
        <w:pStyle w:val="Kop3"/>
        <w:spacing w:line="240" w:lineRule="auto"/>
        <w:rPr>
          <w:noProof/>
        </w:rPr>
      </w:pPr>
      <w:r>
        <w:rPr>
          <w:noProof/>
        </w:rPr>
        <w:t>De onderdelen van het schematron bestand.</w:t>
      </w:r>
    </w:p>
    <w:p w14:paraId="74CF4F69" w14:textId="264C740C" w:rsidR="001901DF" w:rsidRDefault="001901DF" w:rsidP="001901DF">
      <w:r>
        <w:t>Ik heb als voorbeeld Test_TPOD1730 genomen omdat dit alle onderdelen op redelijk eenvoudige wijze gebruikt.</w:t>
      </w:r>
    </w:p>
    <w:p w14:paraId="5E0CBE6F" w14:textId="6930C159" w:rsidR="001901DF" w:rsidRPr="0015161B" w:rsidRDefault="001901DF" w:rsidP="001901DF">
      <w:pPr>
        <w:rPr>
          <w:b/>
          <w:bCs/>
        </w:rPr>
      </w:pPr>
      <w:r w:rsidRPr="0015161B">
        <w:rPr>
          <w:b/>
          <w:bCs/>
        </w:rPr>
        <w:t>De namespaces</w:t>
      </w:r>
      <w:r w:rsidR="0015161B">
        <w:rPr>
          <w:b/>
          <w:bCs/>
        </w:rPr>
        <w:t xml:space="preserve"> XSLT</w:t>
      </w:r>
    </w:p>
    <w:p w14:paraId="33D11559" w14:textId="0E76598A" w:rsidR="001901DF" w:rsidRDefault="0015161B" w:rsidP="001901DF">
      <w:r>
        <w:t>Bovenin het sch bestand zitten de namespaces. Dit zal iedere XML-expert bekend voorkomen. Eerst worden de namespaces benoemd die door eht xslt-gedeelte van het bestand worden gebruikt. Omdat dit in ieder sch-bestand terugkomt heb ik alle mogelijke namespaces neergezet. In ieder sch-bestand zitten dus namespaces die niet worden gebruikt.</w:t>
      </w:r>
    </w:p>
    <w:p w14:paraId="6D55AD51" w14:textId="359BF3A8" w:rsidR="0015161B" w:rsidRDefault="0015161B" w:rsidP="001901DF">
      <w:pPr>
        <w:rPr>
          <w:b/>
          <w:bCs/>
        </w:rPr>
      </w:pPr>
      <w:r w:rsidRPr="0015161B">
        <w:rPr>
          <w:b/>
          <w:bCs/>
        </w:rPr>
        <w:t>De namespaces</w:t>
      </w:r>
      <w:r>
        <w:rPr>
          <w:b/>
          <w:bCs/>
        </w:rPr>
        <w:t xml:space="preserve"> </w:t>
      </w:r>
      <w:r>
        <w:rPr>
          <w:b/>
          <w:bCs/>
        </w:rPr>
        <w:t>SCH</w:t>
      </w:r>
    </w:p>
    <w:p w14:paraId="3ADF4182" w14:textId="4D2E40E4" w:rsidR="0015161B" w:rsidRDefault="0015161B" w:rsidP="001901DF">
      <w:r>
        <w:t>Dan worden deze namespaces herhaald in de sch-namespace en in een andere syntax. Deze worden door de Jeliffe-transformatie gebruikt. Die transformatie laat de reguliere namespaces links liggen. Om ook hierin maar een keer te hoeven na te denken zijn alle mogelijke namespaces opgenomen.</w:t>
      </w:r>
    </w:p>
    <w:p w14:paraId="027C45DF" w14:textId="324CB78D" w:rsidR="0015161B" w:rsidRPr="0015161B" w:rsidRDefault="0015161B" w:rsidP="001901DF">
      <w:r>
        <w:t>Het xslt-gedeelte gebruikt dus namespaces en het sch gedeelte construeert namespaces.</w:t>
      </w:r>
    </w:p>
    <w:sdt>
      <w:sdtPr>
        <w:rPr>
          <w:noProof/>
        </w:rPr>
        <w:id w:val="-352646618"/>
        <w:placeholder>
          <w:docPart w:val="E7567A5DEA2F45EE998B1750078920B6"/>
        </w:placeholder>
        <w:temporary/>
        <w:showingPlcHdr/>
        <w15:appearance w15:val="hidden"/>
      </w:sdtPr>
      <w:sdtEndPr/>
      <w:sdtContent>
        <w:p w14:paraId="702FFB15" w14:textId="77777777" w:rsidR="00D17DE7" w:rsidRPr="00C8660F" w:rsidRDefault="00154A4E" w:rsidP="00BB5275">
          <w:pPr>
            <w:spacing w:line="240" w:lineRule="auto"/>
            <w:rPr>
              <w:noProof/>
            </w:rPr>
          </w:pPr>
          <w:r w:rsidRPr="00C8660F">
            <w:rPr>
              <w:noProof/>
              <w:lang w:bidi="nl-NL"/>
            </w:rPr>
            <w:t>Hier inhoud invoegen...</w:t>
          </w:r>
        </w:p>
      </w:sdtContent>
    </w:sdt>
    <w:sdt>
      <w:sdtPr>
        <w:rPr>
          <w:noProof/>
        </w:rPr>
        <w:id w:val="-1828738542"/>
        <w:placeholder>
          <w:docPart w:val="CD67D8AA0C9D4BEDB32660DAAC3D11AC"/>
        </w:placeholder>
        <w:temporary/>
        <w:showingPlcHdr/>
        <w15:appearance w15:val="hidden"/>
      </w:sdtPr>
      <w:sdtEndPr/>
      <w:sdtContent>
        <w:p w14:paraId="7BC04DDC" w14:textId="77777777" w:rsidR="00D17DE7" w:rsidRPr="00C8660F" w:rsidRDefault="00154A4E" w:rsidP="00BB5275">
          <w:pPr>
            <w:pStyle w:val="Tiptekst"/>
            <w:spacing w:line="240" w:lineRule="auto"/>
            <w:rPr>
              <w:noProof/>
            </w:rPr>
          </w:pPr>
          <w:r w:rsidRPr="00C8660F">
            <w:rPr>
              <w:noProof/>
              <w:lang w:bidi="nl-NL"/>
            </w:rPr>
            <w:t>Gebruik voor subkop 2 een ondertitel als 'Emotionele intelligentie ontwikkelen.' Hier worden praktische stappen behandelt over hoe u kunt kunt helpen met het herkennen van sociale signalen, negatieve emoties, enzovoort.</w:t>
          </w:r>
        </w:p>
      </w:sdtContent>
    </w:sdt>
    <w:sdt>
      <w:sdtPr>
        <w:rPr>
          <w:noProof/>
        </w:rPr>
        <w:id w:val="-1267232936"/>
        <w:placeholder>
          <w:docPart w:val="A275E6B131254E1BA9343AE18F3DC359"/>
        </w:placeholder>
        <w:temporary/>
        <w:showingPlcHdr/>
        <w15:appearance w15:val="hidden"/>
      </w:sdtPr>
      <w:sdtEndPr/>
      <w:sdtContent>
        <w:p w14:paraId="1B77ED3B" w14:textId="77777777" w:rsidR="009A2F30" w:rsidRPr="00C8660F" w:rsidRDefault="00154A4E" w:rsidP="00BB5275">
          <w:pPr>
            <w:pStyle w:val="Kop3"/>
            <w:spacing w:line="240" w:lineRule="auto"/>
            <w:rPr>
              <w:noProof/>
            </w:rPr>
          </w:pPr>
          <w:r w:rsidRPr="00C8660F">
            <w:rPr>
              <w:noProof/>
              <w:lang w:bidi="nl-NL"/>
            </w:rPr>
            <w:t>Hoofdstuksamenvatting/belangrijkste punten</w:t>
          </w:r>
        </w:p>
      </w:sdtContent>
    </w:sdt>
    <w:sdt>
      <w:sdtPr>
        <w:rPr>
          <w:noProof/>
        </w:rPr>
        <w:id w:val="-271313307"/>
        <w:placeholder>
          <w:docPart w:val="F7D8EC85435C4DDFB3B1FD92D82CACF3"/>
        </w:placeholder>
        <w:temporary/>
        <w:showingPlcHdr/>
        <w15:appearance w15:val="hidden"/>
      </w:sdtPr>
      <w:sdtEndPr/>
      <w:sdtContent>
        <w:p w14:paraId="62D4B118" w14:textId="77777777" w:rsidR="00C56D47" w:rsidRPr="00C8660F" w:rsidRDefault="00154A4E" w:rsidP="00BB5275">
          <w:pPr>
            <w:spacing w:line="240" w:lineRule="auto"/>
            <w:rPr>
              <w:noProof/>
            </w:rPr>
          </w:pPr>
          <w:r w:rsidRPr="00C8660F">
            <w:rPr>
              <w:noProof/>
              <w:lang w:bidi="nl-NL"/>
            </w:rPr>
            <w:t>Hier inhoud invoegen...</w:t>
          </w:r>
        </w:p>
      </w:sdtContent>
    </w:sdt>
    <w:sdt>
      <w:sdtPr>
        <w:rPr>
          <w:rFonts w:ascii="Times New Roman" w:hAnsi="Times New Roman"/>
          <w:noProof/>
          <w:color w:val="auto"/>
        </w:rPr>
        <w:id w:val="-1991694791"/>
        <w:placeholder>
          <w:docPart w:val="2079240889B8470D90E31577EAC86E84"/>
        </w:placeholder>
        <w:temporary/>
        <w:showingPlcHdr/>
        <w15:appearance w15:val="hidden"/>
      </w:sdtPr>
      <w:sdtEndPr>
        <w:rPr>
          <w:rFonts w:cs="Calibri"/>
        </w:rPr>
      </w:sdtEndPr>
      <w:sdtContent>
        <w:p w14:paraId="149ADC8F" w14:textId="77777777" w:rsidR="00154A4E" w:rsidRPr="00C8660F" w:rsidRDefault="00154A4E" w:rsidP="00BB5275">
          <w:pPr>
            <w:pStyle w:val="Tiptekst"/>
            <w:spacing w:line="240" w:lineRule="auto"/>
            <w:rPr>
              <w:rFonts w:ascii="Times New Roman" w:hAnsi="Times New Roman"/>
              <w:noProof/>
            </w:rPr>
          </w:pPr>
          <w:r w:rsidRPr="00C8660F">
            <w:rPr>
              <w:rFonts w:ascii="Times New Roman" w:hAnsi="Times New Roman"/>
              <w:noProof/>
              <w:lang w:bidi="nl-NL"/>
            </w:rPr>
            <w:t xml:space="preserve">Herinner de lezer aan de belangrijkste punten uit het hoofdstuk in een korte alinea. U kunt ook een opsomming gebruiken als hieronder wordt weergegeven: </w:t>
          </w:r>
        </w:p>
        <w:p w14:paraId="140C1093" w14:textId="77777777" w:rsidR="00154A4E" w:rsidRPr="00C8660F" w:rsidRDefault="00154A4E" w:rsidP="00BB5275">
          <w:pPr>
            <w:pStyle w:val="Lijstopsomteken"/>
            <w:spacing w:before="0" w:line="240" w:lineRule="auto"/>
            <w:rPr>
              <w:noProof/>
              <w:color w:val="0070C0"/>
            </w:rPr>
          </w:pPr>
          <w:r w:rsidRPr="00C8660F">
            <w:rPr>
              <w:noProof/>
              <w:color w:val="0070C0"/>
              <w:lang w:bidi="nl-NL"/>
            </w:rPr>
            <w:t xml:space="preserve">Het bijbrengen van sociale waarden en ethiek in een kind zal eraan bijdragen dat he kind goed integreert in de maatschappij. </w:t>
          </w:r>
        </w:p>
        <w:p w14:paraId="2DE49AD7" w14:textId="77777777" w:rsidR="00154A4E" w:rsidRPr="00C8660F" w:rsidRDefault="00154A4E" w:rsidP="00BB5275">
          <w:pPr>
            <w:pStyle w:val="Lijstopsomteken"/>
            <w:spacing w:before="0" w:line="240" w:lineRule="auto"/>
            <w:rPr>
              <w:noProof/>
              <w:color w:val="0070C0"/>
            </w:rPr>
          </w:pPr>
          <w:r w:rsidRPr="00C8660F">
            <w:rPr>
              <w:noProof/>
              <w:color w:val="0070C0"/>
              <w:lang w:bidi="nl-NL"/>
            </w:rPr>
            <w:t>Punt 2 van uw tekst...</w:t>
          </w:r>
        </w:p>
        <w:p w14:paraId="3614EFDD" w14:textId="77777777" w:rsidR="00154A4E" w:rsidRPr="00C8660F" w:rsidRDefault="00154A4E" w:rsidP="00BB5275">
          <w:pPr>
            <w:pStyle w:val="Lijstopsomteken"/>
            <w:spacing w:before="0" w:line="240" w:lineRule="auto"/>
            <w:rPr>
              <w:noProof/>
              <w:color w:val="0070C0"/>
            </w:rPr>
          </w:pPr>
          <w:r w:rsidRPr="00C8660F">
            <w:rPr>
              <w:noProof/>
              <w:color w:val="0070C0"/>
              <w:lang w:bidi="nl-NL"/>
            </w:rPr>
            <w:t>Punt 3 van uw tekst...</w:t>
          </w:r>
        </w:p>
        <w:p w14:paraId="5C42CF3E" w14:textId="77777777" w:rsidR="009A2F30" w:rsidRPr="00C8660F" w:rsidRDefault="00154A4E" w:rsidP="00BB5275">
          <w:pPr>
            <w:pStyle w:val="Lijstopsomteken"/>
            <w:spacing w:before="0" w:line="240" w:lineRule="auto"/>
            <w:rPr>
              <w:rFonts w:ascii="Calibri" w:hAnsi="Calibri" w:cs="Calibri"/>
              <w:noProof/>
              <w:color w:val="0070C0"/>
            </w:rPr>
          </w:pPr>
          <w:r w:rsidRPr="00C8660F">
            <w:rPr>
              <w:noProof/>
              <w:color w:val="0070C0"/>
              <w:lang w:bidi="nl-NL"/>
            </w:rPr>
            <w:t>enzovoort.</w:t>
          </w:r>
        </w:p>
      </w:sdtContent>
    </w:sdt>
    <w:sdt>
      <w:sdtPr>
        <w:rPr>
          <w:noProof/>
        </w:rPr>
        <w:id w:val="589435268"/>
        <w:placeholder>
          <w:docPart w:val="038A04A0B1C94094AA092C2BDBB604ED"/>
        </w:placeholder>
        <w:temporary/>
        <w:showingPlcHdr/>
        <w15:appearance w15:val="hidden"/>
      </w:sdtPr>
      <w:sdtEndPr/>
      <w:sdtContent>
        <w:p w14:paraId="0A157530" w14:textId="77777777" w:rsidR="009A2F30" w:rsidRPr="00C8660F" w:rsidRDefault="00154A4E" w:rsidP="00BB5275">
          <w:pPr>
            <w:spacing w:line="240" w:lineRule="auto"/>
            <w:rPr>
              <w:noProof/>
            </w:rPr>
          </w:pPr>
          <w:r w:rsidRPr="00C8660F">
            <w:rPr>
              <w:noProof/>
              <w:lang w:bidi="nl-NL"/>
            </w:rPr>
            <w:t>In de volgende hoofdstukkoppen leert u...</w:t>
          </w:r>
        </w:p>
      </w:sdtContent>
    </w:sdt>
    <w:p w14:paraId="743D68FC" w14:textId="77777777" w:rsidR="00211C7A" w:rsidRPr="00C8660F" w:rsidRDefault="005D37C4" w:rsidP="00BB5275">
      <w:pPr>
        <w:pStyle w:val="Tiptekst"/>
        <w:spacing w:line="240" w:lineRule="auto"/>
        <w:rPr>
          <w:noProof/>
        </w:rPr>
      </w:pPr>
      <w:sdt>
        <w:sdtPr>
          <w:rPr>
            <w:noProof/>
          </w:rPr>
          <w:id w:val="1506167101"/>
          <w:placeholder>
            <w:docPart w:val="4FBB600706744550AA1A3A2B60E3F14B"/>
          </w:placeholder>
          <w:temporary/>
          <w:showingPlcHdr/>
          <w15:appearance w15:val="hidden"/>
        </w:sdtPr>
        <w:sdtEndPr/>
        <w:sdtContent>
          <w:r w:rsidR="00C8660F" w:rsidRPr="00C8660F">
            <w:rPr>
              <w:noProof/>
              <w:lang w:bidi="nl-NL"/>
            </w:rPr>
            <w:t>H</w:t>
          </w:r>
          <w:r w:rsidR="00154A4E" w:rsidRPr="00C8660F">
            <w:rPr>
              <w:noProof/>
              <w:lang w:bidi="nl-NL"/>
            </w:rPr>
            <w:t>oofdstukken op logische en goedlopende wijze te laten opvolgen, informeer de lezer over wat er gaat komen. In de laatste alinea van uw hoofdstuk koppelt u de informatie van het volgende hoofdstuk met hetgene dat al is behandeld.</w:t>
          </w:r>
        </w:sdtContent>
      </w:sdt>
      <w:r w:rsidR="009A2F30" w:rsidRPr="00C8660F">
        <w:rPr>
          <w:noProof/>
          <w:lang w:bidi="nl-NL"/>
        </w:rPr>
        <w:br w:type="page"/>
      </w:r>
    </w:p>
    <w:bookmarkStart w:id="8" w:name="_Toc43282163"/>
    <w:p w14:paraId="72F16E60" w14:textId="77777777" w:rsidR="009A2F30" w:rsidRPr="00C8660F" w:rsidRDefault="005D37C4" w:rsidP="00751DC9">
      <w:pPr>
        <w:pStyle w:val="Kop2"/>
        <w:rPr>
          <w:noProof/>
        </w:rPr>
      </w:pPr>
      <w:sdt>
        <w:sdtPr>
          <w:rPr>
            <w:noProof/>
          </w:rPr>
          <w:id w:val="773436528"/>
          <w:placeholder>
            <w:docPart w:val="12DF883EB50C4ACEA640114E0159C89E"/>
          </w:placeholder>
          <w:temporary/>
          <w:showingPlcHdr/>
          <w15:appearance w15:val="hidden"/>
        </w:sdtPr>
        <w:sdtEndPr/>
        <w:sdtContent>
          <w:r w:rsidR="00E46318" w:rsidRPr="00C8660F">
            <w:rPr>
              <w:noProof/>
            </w:rPr>
            <w:t xml:space="preserve">Hoofdstuk </w:t>
          </w:r>
          <w:r w:rsidR="00154A4E" w:rsidRPr="00C8660F">
            <w:rPr>
              <w:noProof/>
            </w:rPr>
            <w:t>vijf</w:t>
          </w:r>
        </w:sdtContent>
      </w:sdt>
      <w:r w:rsidR="009A2F30" w:rsidRPr="00C8660F">
        <w:rPr>
          <w:noProof/>
        </w:rPr>
        <w:t xml:space="preserve">: </w:t>
      </w:r>
      <w:sdt>
        <w:sdtPr>
          <w:rPr>
            <w:noProof/>
          </w:rPr>
          <w:id w:val="-1881846645"/>
          <w:placeholder>
            <w:docPart w:val="37FAE9B19E0C441687A57DE7AC3C6C88"/>
          </w:placeholder>
          <w:temporary/>
          <w:showingPlcHdr/>
          <w15:appearance w15:val="hidden"/>
        </w:sdtPr>
        <w:sdtEndPr/>
        <w:sdtContent>
          <w:r w:rsidR="00154A4E" w:rsidRPr="00C8660F">
            <w:rPr>
              <w:noProof/>
            </w:rPr>
            <w:t>Hoofdstuktitel invoegen</w:t>
          </w:r>
        </w:sdtContent>
      </w:sdt>
      <w:bookmarkEnd w:id="8"/>
    </w:p>
    <w:sdt>
      <w:sdtPr>
        <w:rPr>
          <w:noProof/>
        </w:rPr>
        <w:id w:val="1460987439"/>
        <w:placeholder>
          <w:docPart w:val="F849FFA479554CAEA1EA95CADD41AED5"/>
        </w:placeholder>
        <w:temporary/>
        <w:showingPlcHdr/>
        <w15:appearance w15:val="hidden"/>
      </w:sdtPr>
      <w:sdtEndPr/>
      <w:sdtContent>
        <w:p w14:paraId="33244932" w14:textId="77777777" w:rsidR="00DD46F4" w:rsidRPr="00C8660F" w:rsidRDefault="00154A4E" w:rsidP="00BB5275">
          <w:pPr>
            <w:spacing w:line="240" w:lineRule="auto"/>
            <w:rPr>
              <w:noProof/>
            </w:rPr>
          </w:pPr>
          <w:r w:rsidRPr="00C8660F">
            <w:rPr>
              <w:noProof/>
              <w:lang w:bidi="nl-NL"/>
            </w:rPr>
            <w:t>Begin hier een nieuw hoofdstuk..</w:t>
          </w:r>
        </w:p>
      </w:sdtContent>
    </w:sdt>
    <w:sdt>
      <w:sdtPr>
        <w:rPr>
          <w:noProof/>
        </w:rPr>
        <w:id w:val="-30495616"/>
        <w:placeholder>
          <w:docPart w:val="B2F7EB597F964F7880F9C5ADA9B7D226"/>
        </w:placeholder>
        <w:temporary/>
        <w:showingPlcHdr/>
        <w15:appearance w15:val="hidden"/>
      </w:sdtPr>
      <w:sdtEndPr/>
      <w:sdtContent>
        <w:p w14:paraId="1218C16F" w14:textId="77777777" w:rsidR="009A2F30" w:rsidRPr="00C8660F" w:rsidRDefault="00154A4E" w:rsidP="00BB5275">
          <w:pPr>
            <w:pStyle w:val="Tiptekst"/>
            <w:spacing w:line="240" w:lineRule="auto"/>
            <w:rPr>
              <w:noProof/>
            </w:rPr>
          </w:pPr>
          <w:r w:rsidRPr="00C8660F">
            <w:rPr>
              <w:noProof/>
              <w:lang w:bidi="nl-NL"/>
            </w:rPr>
            <w:t>Ervan uitgaande dat dit het laatste hoofdstuk van het boek is, maakt u een ietwat toekomstgerichte titel, bijvoorbeeld 'Kinderen van vandaag, ouders van morgen.' Beschrijf hier hoe een overzicht van de strategieën uit het boek, evenals nieuwe wetenschappelijke inzichten, de toekomst zullen vormen. Bespreek ook hoe de wereld eruit zal zien als kinderen niet geleerd wordt hoe ze hun mentaliteit kunnen versterken.</w:t>
          </w:r>
        </w:p>
      </w:sdtContent>
    </w:sdt>
    <w:sdt>
      <w:sdtPr>
        <w:rPr>
          <w:noProof/>
        </w:rPr>
        <w:id w:val="-1322275540"/>
        <w:placeholder>
          <w:docPart w:val="A8FF1298879B493D8F989546C7EED381"/>
        </w:placeholder>
        <w:temporary/>
        <w:showingPlcHdr/>
        <w15:appearance w15:val="hidden"/>
      </w:sdtPr>
      <w:sdtEndPr/>
      <w:sdtContent>
        <w:p w14:paraId="5AC170A0" w14:textId="77777777" w:rsidR="009A2F30" w:rsidRPr="00C8660F" w:rsidRDefault="001710CE" w:rsidP="00BB5275">
          <w:pPr>
            <w:pStyle w:val="Kop3"/>
            <w:spacing w:line="240" w:lineRule="auto"/>
            <w:rPr>
              <w:noProof/>
            </w:rPr>
          </w:pPr>
          <w:r w:rsidRPr="00C8660F">
            <w:rPr>
              <w:noProof/>
              <w:lang w:bidi="nl-NL"/>
            </w:rPr>
            <w:t>Subkop 1 invoegen</w:t>
          </w:r>
        </w:p>
      </w:sdtContent>
    </w:sdt>
    <w:sdt>
      <w:sdtPr>
        <w:rPr>
          <w:noProof/>
        </w:rPr>
        <w:id w:val="-1809856155"/>
        <w:placeholder>
          <w:docPart w:val="2409750B634548A6A20B94942BFB2FB2"/>
        </w:placeholder>
        <w:temporary/>
        <w:showingPlcHdr/>
        <w15:appearance w15:val="hidden"/>
      </w:sdtPr>
      <w:sdtEndPr/>
      <w:sdtContent>
        <w:p w14:paraId="4A0A97E5" w14:textId="77777777" w:rsidR="00D17DE7" w:rsidRPr="00C8660F" w:rsidRDefault="001710CE" w:rsidP="00BB5275">
          <w:pPr>
            <w:spacing w:line="240" w:lineRule="auto"/>
            <w:rPr>
              <w:noProof/>
            </w:rPr>
          </w:pPr>
          <w:r w:rsidRPr="00C8660F">
            <w:rPr>
              <w:noProof/>
              <w:lang w:bidi="nl-NL"/>
            </w:rPr>
            <w:t>Hier inhoud invoegen...</w:t>
          </w:r>
        </w:p>
      </w:sdtContent>
    </w:sdt>
    <w:sdt>
      <w:sdtPr>
        <w:rPr>
          <w:noProof/>
        </w:rPr>
        <w:id w:val="-1427490027"/>
        <w:placeholder>
          <w:docPart w:val="37D11562CCB94BCFA89DCE3703212D09"/>
        </w:placeholder>
        <w:temporary/>
        <w:showingPlcHdr/>
        <w15:appearance w15:val="hidden"/>
      </w:sdtPr>
      <w:sdtEndPr/>
      <w:sdtContent>
        <w:p w14:paraId="13720A01" w14:textId="77777777" w:rsidR="001710CE" w:rsidRPr="00C8660F" w:rsidRDefault="001710CE" w:rsidP="00BB5275">
          <w:pPr>
            <w:pStyle w:val="Tiptekst"/>
            <w:spacing w:line="240" w:lineRule="auto"/>
            <w:rPr>
              <w:noProof/>
            </w:rPr>
          </w:pPr>
          <w:r w:rsidRPr="00C8660F">
            <w:rPr>
              <w:noProof/>
              <w:lang w:bidi="nl-NL"/>
            </w:rPr>
            <w:t>Deel uw hoofdstuk op in delen met relevant subkoppen. Subkoppen helpen de lezer bij het lezen van het hoofdstuk en helpen om te laten zien hoe u het onderwerp ziet. Gebruik altijd meer dan één subkop per hoofdstuk, en zorg ervoor dat ze gerelateerd zijn aan het hoofdstukonderwerp.</w:t>
          </w:r>
        </w:p>
        <w:p w14:paraId="18F68BBA" w14:textId="77777777" w:rsidR="009A2F30" w:rsidRPr="00C8660F" w:rsidRDefault="001710CE" w:rsidP="00BB5275">
          <w:pPr>
            <w:pStyle w:val="Tiptekst"/>
            <w:spacing w:line="240" w:lineRule="auto"/>
            <w:rPr>
              <w:noProof/>
            </w:rPr>
          </w:pPr>
          <w:r w:rsidRPr="00C8660F">
            <w:rPr>
              <w:noProof/>
              <w:lang w:bidi="nl-NL"/>
            </w:rPr>
            <w:t>Als u inhoud voor een specifiek hoofdstuk onderzoekt, kan elk hoogtepunt dat u tegenkomt fungeren als subkop. Subkop 1 voor dit hoofdstuk 1 is bijvoorbeeld 'Aanpassen aan verandering' waar u vervolgens het belang bespreekt van het ontwikkelen van aanpassingsvermogen en flexibiliteit, enzovoort.</w:t>
          </w:r>
        </w:p>
      </w:sdtContent>
    </w:sdt>
    <w:sdt>
      <w:sdtPr>
        <w:rPr>
          <w:noProof/>
        </w:rPr>
        <w:id w:val="686180226"/>
        <w:placeholder>
          <w:docPart w:val="5D693AD26E65466999955F584BD7EBFA"/>
        </w:placeholder>
        <w:temporary/>
        <w:showingPlcHdr/>
        <w15:appearance w15:val="hidden"/>
      </w:sdtPr>
      <w:sdtEndPr/>
      <w:sdtContent>
        <w:p w14:paraId="455B1D5C" w14:textId="77777777" w:rsidR="009A2F30" w:rsidRPr="00C8660F" w:rsidRDefault="001710CE" w:rsidP="00BB5275">
          <w:pPr>
            <w:pStyle w:val="Kop3"/>
            <w:spacing w:line="240" w:lineRule="auto"/>
            <w:rPr>
              <w:noProof/>
            </w:rPr>
          </w:pPr>
          <w:r w:rsidRPr="00C8660F">
            <w:rPr>
              <w:noProof/>
              <w:lang w:bidi="nl-NL"/>
            </w:rPr>
            <w:t>Subkop 2 invoegen</w:t>
          </w:r>
        </w:p>
      </w:sdtContent>
    </w:sdt>
    <w:sdt>
      <w:sdtPr>
        <w:rPr>
          <w:noProof/>
        </w:rPr>
        <w:id w:val="722259401"/>
        <w:placeholder>
          <w:docPart w:val="0F5CCDA1D89147E69564DE3D8B63770A"/>
        </w:placeholder>
        <w:temporary/>
        <w:showingPlcHdr/>
        <w15:appearance w15:val="hidden"/>
      </w:sdtPr>
      <w:sdtEndPr/>
      <w:sdtContent>
        <w:p w14:paraId="53823481" w14:textId="77777777" w:rsidR="00D17DE7" w:rsidRPr="00C8660F" w:rsidRDefault="001710CE" w:rsidP="00BB5275">
          <w:pPr>
            <w:spacing w:line="240" w:lineRule="auto"/>
            <w:rPr>
              <w:noProof/>
            </w:rPr>
          </w:pPr>
          <w:r w:rsidRPr="00C8660F">
            <w:rPr>
              <w:noProof/>
              <w:lang w:bidi="nl-NL"/>
            </w:rPr>
            <w:t>Hier inhoud invoegen...</w:t>
          </w:r>
        </w:p>
      </w:sdtContent>
    </w:sdt>
    <w:sdt>
      <w:sdtPr>
        <w:rPr>
          <w:noProof/>
        </w:rPr>
        <w:id w:val="523916162"/>
        <w:placeholder>
          <w:docPart w:val="1295130A850149CE82A7F0A5115C2E2A"/>
        </w:placeholder>
        <w:temporary/>
        <w:showingPlcHdr/>
        <w15:appearance w15:val="hidden"/>
      </w:sdtPr>
      <w:sdtEndPr/>
      <w:sdtContent>
        <w:p w14:paraId="452509C9" w14:textId="77777777" w:rsidR="00D17DE7" w:rsidRPr="00C8660F" w:rsidRDefault="001710CE" w:rsidP="00BB5275">
          <w:pPr>
            <w:pStyle w:val="Tiptekst"/>
            <w:spacing w:line="240" w:lineRule="auto"/>
            <w:rPr>
              <w:noProof/>
            </w:rPr>
          </w:pPr>
          <w:r w:rsidRPr="00C8660F">
            <w:rPr>
              <w:noProof/>
              <w:lang w:bidi="nl-NL"/>
            </w:rPr>
            <w:t>Gebruik voor subkop 2 een ondertitel als 'Een nalatenschap achterlaten.' Sluit hier alles af door te bespreken hoe alle verstrekte strategieën kunnen zorgen voor een betere toekomst voor iedereen.</w:t>
          </w:r>
        </w:p>
      </w:sdtContent>
    </w:sdt>
    <w:sdt>
      <w:sdtPr>
        <w:rPr>
          <w:noProof/>
        </w:rPr>
        <w:id w:val="1663739371"/>
        <w:placeholder>
          <w:docPart w:val="328E3BDF905543D098E8A8B44482FCA5"/>
        </w:placeholder>
        <w:temporary/>
        <w:showingPlcHdr/>
        <w15:appearance w15:val="hidden"/>
      </w:sdtPr>
      <w:sdtEndPr/>
      <w:sdtContent>
        <w:p w14:paraId="38F54474" w14:textId="77777777" w:rsidR="009A2F30" w:rsidRPr="00C8660F" w:rsidRDefault="001710CE" w:rsidP="00BB5275">
          <w:pPr>
            <w:pStyle w:val="Kop3"/>
            <w:spacing w:line="240" w:lineRule="auto"/>
            <w:rPr>
              <w:noProof/>
            </w:rPr>
          </w:pPr>
          <w:r w:rsidRPr="00C8660F">
            <w:rPr>
              <w:noProof/>
              <w:lang w:bidi="nl-NL"/>
            </w:rPr>
            <w:t>Hoofdstuksamenvatting/belangrijkste punten</w:t>
          </w:r>
        </w:p>
      </w:sdtContent>
    </w:sdt>
    <w:sdt>
      <w:sdtPr>
        <w:rPr>
          <w:noProof/>
        </w:rPr>
        <w:id w:val="-1226986217"/>
        <w:placeholder>
          <w:docPart w:val="3625246EC7434C429BE57559666656E2"/>
        </w:placeholder>
        <w:temporary/>
        <w:showingPlcHdr/>
        <w15:appearance w15:val="hidden"/>
      </w:sdtPr>
      <w:sdtEndPr/>
      <w:sdtContent>
        <w:p w14:paraId="344FE737" w14:textId="77777777" w:rsidR="00C52D44" w:rsidRPr="00C8660F" w:rsidRDefault="001710CE" w:rsidP="00BB5275">
          <w:pPr>
            <w:spacing w:line="240" w:lineRule="auto"/>
            <w:rPr>
              <w:noProof/>
            </w:rPr>
          </w:pPr>
          <w:r w:rsidRPr="00C8660F">
            <w:rPr>
              <w:noProof/>
              <w:lang w:bidi="nl-NL"/>
            </w:rPr>
            <w:t>Hier inhoud invoegen...</w:t>
          </w:r>
        </w:p>
      </w:sdtContent>
    </w:sdt>
    <w:sdt>
      <w:sdtPr>
        <w:rPr>
          <w:rFonts w:ascii="Times New Roman" w:hAnsi="Times New Roman"/>
          <w:noProof/>
          <w:color w:val="auto"/>
        </w:rPr>
        <w:id w:val="-1088072220"/>
        <w:placeholder>
          <w:docPart w:val="ED6FF4B9B02947F4B7C034EBD640BD2B"/>
        </w:placeholder>
        <w:temporary/>
        <w:showingPlcHdr/>
        <w15:appearance w15:val="hidden"/>
      </w:sdtPr>
      <w:sdtEndPr>
        <w:rPr>
          <w:rFonts w:cs="Calibri"/>
        </w:rPr>
      </w:sdtEndPr>
      <w:sdtContent>
        <w:p w14:paraId="7865F0FC" w14:textId="77777777" w:rsidR="001710CE" w:rsidRPr="00C8660F" w:rsidRDefault="001710CE" w:rsidP="00BB5275">
          <w:pPr>
            <w:pStyle w:val="Tiptekst"/>
            <w:spacing w:line="240" w:lineRule="auto"/>
            <w:rPr>
              <w:rFonts w:ascii="Times New Roman" w:hAnsi="Times New Roman"/>
              <w:noProof/>
            </w:rPr>
          </w:pPr>
          <w:r w:rsidRPr="00C8660F">
            <w:rPr>
              <w:rFonts w:ascii="Times New Roman" w:hAnsi="Times New Roman"/>
              <w:noProof/>
              <w:lang w:bidi="nl-NL"/>
            </w:rPr>
            <w:t xml:space="preserve">Herinner de lezer aan de belangrijkste punten uit het hoofdstuk in een korte alinea. U kunt ook een opsomming gebruiken als hieronder wordt weergegeven: </w:t>
          </w:r>
        </w:p>
        <w:p w14:paraId="79DAE2BD" w14:textId="77777777" w:rsidR="001710CE" w:rsidRPr="00C8660F" w:rsidRDefault="001710CE" w:rsidP="00BB5275">
          <w:pPr>
            <w:pStyle w:val="Lijstopsomteken"/>
            <w:tabs>
              <w:tab w:val="left" w:pos="4050"/>
            </w:tabs>
            <w:spacing w:before="0" w:line="240" w:lineRule="auto"/>
            <w:rPr>
              <w:noProof/>
              <w:color w:val="0070C0"/>
            </w:rPr>
          </w:pPr>
          <w:r w:rsidRPr="00C8660F">
            <w:rPr>
              <w:noProof/>
              <w:color w:val="0070C0"/>
              <w:lang w:bidi="nl-NL"/>
            </w:rPr>
            <w:t xml:space="preserve">In de toekomst zal overleven afhangen van aanpassingsvermogen aan een snel veranderende omgeving. </w:t>
          </w:r>
        </w:p>
        <w:p w14:paraId="5D395BC7" w14:textId="77777777" w:rsidR="001710CE" w:rsidRPr="00C8660F" w:rsidRDefault="001710CE" w:rsidP="00BB5275">
          <w:pPr>
            <w:pStyle w:val="Lijstopsomteken"/>
            <w:tabs>
              <w:tab w:val="left" w:pos="4050"/>
            </w:tabs>
            <w:spacing w:before="0" w:line="240" w:lineRule="auto"/>
            <w:rPr>
              <w:noProof/>
              <w:color w:val="0070C0"/>
            </w:rPr>
          </w:pPr>
          <w:r w:rsidRPr="00C8660F">
            <w:rPr>
              <w:noProof/>
              <w:color w:val="0070C0"/>
              <w:lang w:bidi="nl-NL"/>
            </w:rPr>
            <w:t>Punt 2 van uw tekst...</w:t>
          </w:r>
        </w:p>
        <w:p w14:paraId="7C82C984" w14:textId="77777777" w:rsidR="001710CE" w:rsidRPr="00C8660F" w:rsidRDefault="001710CE" w:rsidP="00BB5275">
          <w:pPr>
            <w:pStyle w:val="Lijstopsomteken"/>
            <w:tabs>
              <w:tab w:val="left" w:pos="4050"/>
            </w:tabs>
            <w:spacing w:before="0" w:line="240" w:lineRule="auto"/>
            <w:rPr>
              <w:noProof/>
              <w:color w:val="0070C0"/>
            </w:rPr>
          </w:pPr>
          <w:r w:rsidRPr="00C8660F">
            <w:rPr>
              <w:noProof/>
              <w:color w:val="0070C0"/>
              <w:lang w:bidi="nl-NL"/>
            </w:rPr>
            <w:t>Punt 3 van uw tekst...</w:t>
          </w:r>
        </w:p>
        <w:p w14:paraId="4079C031" w14:textId="77777777" w:rsidR="001710CE" w:rsidRPr="00C8660F" w:rsidRDefault="001710CE" w:rsidP="00BB5275">
          <w:pPr>
            <w:pStyle w:val="Lijstopsomteken"/>
            <w:tabs>
              <w:tab w:val="left" w:pos="4050"/>
            </w:tabs>
            <w:spacing w:before="0" w:line="240" w:lineRule="auto"/>
            <w:rPr>
              <w:rFonts w:ascii="Calibri" w:hAnsi="Calibri" w:cs="Calibri"/>
              <w:noProof/>
              <w:color w:val="0070C0"/>
            </w:rPr>
          </w:pPr>
          <w:r w:rsidRPr="00C8660F">
            <w:rPr>
              <w:noProof/>
              <w:color w:val="0070C0"/>
              <w:lang w:bidi="nl-NL"/>
            </w:rPr>
            <w:t>enzovoort.</w:t>
          </w:r>
        </w:p>
      </w:sdtContent>
    </w:sdt>
    <w:p w14:paraId="19CEFFBB" w14:textId="77777777" w:rsidR="009A2F30" w:rsidRPr="00C8660F" w:rsidRDefault="009A2F30" w:rsidP="00BB5275">
      <w:pPr>
        <w:pStyle w:val="Kop1"/>
        <w:spacing w:line="240" w:lineRule="auto"/>
        <w:rPr>
          <w:rFonts w:ascii="Times New Roman" w:hAnsi="Times New Roman"/>
          <w:noProof/>
          <w:sz w:val="24"/>
          <w:szCs w:val="24"/>
        </w:rPr>
      </w:pPr>
      <w:r w:rsidRPr="00C8660F">
        <w:rPr>
          <w:rFonts w:ascii="Times New Roman" w:hAnsi="Times New Roman"/>
          <w:noProof/>
          <w:sz w:val="24"/>
          <w:szCs w:val="24"/>
          <w:lang w:bidi="nl-NL"/>
        </w:rPr>
        <w:br w:type="page"/>
      </w:r>
    </w:p>
    <w:p w14:paraId="394B7A97" w14:textId="222B7485" w:rsidR="00E85179" w:rsidRDefault="00F07368" w:rsidP="00E85179">
      <w:pPr>
        <w:pStyle w:val="Kop1"/>
      </w:pPr>
      <w:bookmarkStart w:id="9" w:name="_Toc529756682"/>
      <w:bookmarkStart w:id="10" w:name="_Toc529756743"/>
      <w:r>
        <w:lastRenderedPageBreak/>
        <w:t xml:space="preserve">DEEL III: De anatomie van de </w:t>
      </w:r>
      <w:r w:rsidR="003221E3">
        <w:t>test</w:t>
      </w:r>
      <w:r>
        <w:t>-set</w:t>
      </w:r>
    </w:p>
    <w:p w14:paraId="152A311A" w14:textId="55FBD371" w:rsidR="00C67878" w:rsidRDefault="00C67878" w:rsidP="00C67878">
      <w:pPr>
        <w:pStyle w:val="Kop1"/>
      </w:pPr>
      <w:r>
        <w:t>DEEL IV: Tips</w:t>
      </w:r>
      <w:r w:rsidR="00494A95">
        <w:t xml:space="preserve"> en instructies</w:t>
      </w:r>
      <w:r>
        <w:t xml:space="preserve"> om validatie-regels te ontwikkelen.</w:t>
      </w:r>
    </w:p>
    <w:p w14:paraId="57F98CD9" w14:textId="21C7C6C4" w:rsidR="00C67878" w:rsidRPr="00C67878" w:rsidRDefault="00C67878" w:rsidP="00C67878">
      <w:pPr>
        <w:pStyle w:val="Kop1"/>
      </w:pPr>
      <w:r>
        <w:t>D</w:t>
      </w:r>
      <w:r w:rsidR="003D4AF8">
        <w:t>EEL</w:t>
      </w:r>
      <w:r>
        <w:t xml:space="preserve"> V: Tips</w:t>
      </w:r>
      <w:r w:rsidR="00494A95">
        <w:t xml:space="preserve"> en instructies</w:t>
      </w:r>
      <w:r>
        <w:t xml:space="preserve"> voor het testen van datasets</w:t>
      </w:r>
    </w:p>
    <w:p w14:paraId="43A4F6EE" w14:textId="77777777" w:rsidR="00E85179" w:rsidRDefault="00E85179">
      <w:pPr>
        <w:spacing w:after="0" w:line="240" w:lineRule="auto"/>
        <w:ind w:firstLine="0"/>
        <w:rPr>
          <w:b/>
          <w:sz w:val="28"/>
          <w:szCs w:val="28"/>
        </w:rPr>
      </w:pPr>
      <w:r>
        <w:br w:type="page"/>
      </w:r>
    </w:p>
    <w:p w14:paraId="44B26461" w14:textId="77777777" w:rsidR="00F07368" w:rsidRDefault="00F07368">
      <w:pPr>
        <w:pStyle w:val="Kop3"/>
      </w:pPr>
    </w:p>
    <w:p w14:paraId="11DBF0EB" w14:textId="77777777" w:rsidR="00F07368" w:rsidRPr="00F07368" w:rsidRDefault="00F07368" w:rsidP="00F07368"/>
    <w:bookmarkStart w:id="11" w:name="_Toc43282164" w:displacedByCustomXml="next"/>
    <w:sdt>
      <w:sdtPr>
        <w:rPr>
          <w:noProof/>
        </w:rPr>
        <w:id w:val="1723244645"/>
        <w:placeholder>
          <w:docPart w:val="648FD94A4E024B31812894F2D273EAA7"/>
        </w:placeholder>
        <w:temporary/>
        <w:showingPlcHdr/>
        <w15:appearance w15:val="hidden"/>
      </w:sdtPr>
      <w:sdtEndPr/>
      <w:sdtContent>
        <w:p w14:paraId="353559F0" w14:textId="77777777" w:rsidR="001710CE" w:rsidRPr="00C8660F" w:rsidRDefault="001710CE" w:rsidP="00751DC9">
          <w:pPr>
            <w:pStyle w:val="Kop1"/>
            <w:rPr>
              <w:noProof/>
            </w:rPr>
          </w:pPr>
          <w:r w:rsidRPr="00C8660F">
            <w:rPr>
              <w:noProof/>
            </w:rPr>
            <w:t>Epiloog/conclusie</w:t>
          </w:r>
        </w:p>
      </w:sdtContent>
    </w:sdt>
    <w:bookmarkEnd w:id="11" w:displacedByCustomXml="prev"/>
    <w:bookmarkEnd w:id="10" w:displacedByCustomXml="prev"/>
    <w:bookmarkEnd w:id="9" w:displacedByCustomXml="prev"/>
    <w:sdt>
      <w:sdtPr>
        <w:rPr>
          <w:noProof/>
        </w:rPr>
        <w:id w:val="-1780489001"/>
        <w:placeholder>
          <w:docPart w:val="F1F3570097BC47358A94227422EF864B"/>
        </w:placeholder>
        <w:temporary/>
        <w:showingPlcHdr/>
        <w15:appearance w15:val="hidden"/>
      </w:sdtPr>
      <w:sdtEndPr/>
      <w:sdtContent>
        <w:p w14:paraId="5AC81E15" w14:textId="77777777" w:rsidR="00A0776B" w:rsidRPr="00C8660F" w:rsidRDefault="001710CE" w:rsidP="00BB5275">
          <w:pPr>
            <w:spacing w:line="240" w:lineRule="auto"/>
            <w:rPr>
              <w:noProof/>
            </w:rPr>
          </w:pPr>
          <w:r w:rsidRPr="00C8660F">
            <w:rPr>
              <w:noProof/>
              <w:lang w:bidi="nl-NL"/>
            </w:rPr>
            <w:t>Hier inhoud invoegen...</w:t>
          </w:r>
        </w:p>
      </w:sdtContent>
    </w:sdt>
    <w:sdt>
      <w:sdtPr>
        <w:rPr>
          <w:noProof/>
        </w:rPr>
        <w:id w:val="-1609041544"/>
        <w:placeholder>
          <w:docPart w:val="7A1C6553664C498280E5E8A2BA4CC5BA"/>
        </w:placeholder>
        <w:temporary/>
        <w:showingPlcHdr/>
        <w15:appearance w15:val="hidden"/>
      </w:sdtPr>
      <w:sdtEndPr/>
      <w:sdtContent>
        <w:p w14:paraId="4A36F9EC" w14:textId="77777777" w:rsidR="00205500" w:rsidRPr="00C8660F" w:rsidRDefault="001710CE" w:rsidP="00BB5275">
          <w:pPr>
            <w:pStyle w:val="Tiptekst"/>
            <w:spacing w:line="240" w:lineRule="auto"/>
            <w:rPr>
              <w:noProof/>
            </w:rPr>
          </w:pPr>
          <w:r w:rsidRPr="00C8660F">
            <w:rPr>
              <w:noProof/>
              <w:lang w:bidi="nl-NL"/>
            </w:rPr>
            <w:t>Houd het kort maar krachtig. Benoem de belangrijkste punten uit het boek en de acties die leiden tot de oplossing van de problemen. Herinner de lezer eraan hoe het nemen van de genoemde actiestappen hem of haar ten goede zal komen.</w:t>
          </w:r>
        </w:p>
      </w:sdtContent>
    </w:sdt>
    <w:p w14:paraId="3A1EBAF6" w14:textId="77777777" w:rsidR="00205500" w:rsidRPr="00C8660F" w:rsidRDefault="00205500" w:rsidP="00BB5275">
      <w:pPr>
        <w:spacing w:line="240" w:lineRule="auto"/>
        <w:rPr>
          <w:noProof/>
        </w:rPr>
      </w:pPr>
      <w:r w:rsidRPr="00C8660F">
        <w:rPr>
          <w:noProof/>
          <w:lang w:bidi="nl-NL"/>
        </w:rPr>
        <w:br w:type="page"/>
      </w:r>
    </w:p>
    <w:bookmarkStart w:id="12" w:name="_Toc43282165" w:displacedByCustomXml="next"/>
    <w:bookmarkStart w:id="13" w:name="_Toc529756744" w:displacedByCustomXml="next"/>
    <w:bookmarkStart w:id="14" w:name="_Toc529756683" w:displacedByCustomXml="next"/>
    <w:sdt>
      <w:sdtPr>
        <w:rPr>
          <w:noProof/>
        </w:rPr>
        <w:id w:val="1707216621"/>
        <w:placeholder>
          <w:docPart w:val="A96BFE5BC1F74DB88B903E10724C938F"/>
        </w:placeholder>
        <w:temporary/>
        <w:showingPlcHdr/>
        <w15:appearance w15:val="hidden"/>
      </w:sdtPr>
      <w:sdtEndPr/>
      <w:sdtContent>
        <w:p w14:paraId="47F73C3E" w14:textId="77777777" w:rsidR="001710CE" w:rsidRPr="00C8660F" w:rsidRDefault="001710CE" w:rsidP="00751DC9">
          <w:pPr>
            <w:pStyle w:val="Kop1"/>
            <w:rPr>
              <w:noProof/>
            </w:rPr>
          </w:pPr>
          <w:r w:rsidRPr="00C8660F">
            <w:rPr>
              <w:noProof/>
            </w:rPr>
            <w:t>Bibliografie</w:t>
          </w:r>
        </w:p>
      </w:sdtContent>
    </w:sdt>
    <w:bookmarkEnd w:id="12" w:displacedByCustomXml="prev"/>
    <w:bookmarkEnd w:id="13" w:displacedByCustomXml="prev"/>
    <w:bookmarkEnd w:id="14" w:displacedByCustomXml="prev"/>
    <w:sdt>
      <w:sdtPr>
        <w:rPr>
          <w:noProof/>
        </w:rPr>
        <w:id w:val="-130476122"/>
        <w:placeholder>
          <w:docPart w:val="5EC0BD9987CE42E48FDFF82231059E33"/>
        </w:placeholder>
        <w:temporary/>
        <w:showingPlcHdr/>
        <w15:appearance w15:val="hidden"/>
      </w:sdtPr>
      <w:sdtEndPr/>
      <w:sdtContent>
        <w:p w14:paraId="72CEFE4C" w14:textId="77777777" w:rsidR="00D84035" w:rsidRPr="00C8660F" w:rsidRDefault="00D84035" w:rsidP="00BB5275">
          <w:pPr>
            <w:pStyle w:val="Tiptekst"/>
            <w:spacing w:line="240" w:lineRule="auto"/>
            <w:rPr>
              <w:noProof/>
            </w:rPr>
          </w:pPr>
          <w:r w:rsidRPr="00C8660F">
            <w:rPr>
              <w:noProof/>
              <w:lang w:bidi="nl-NL"/>
            </w:rPr>
            <w:t>Hieronder vindt u een voorbeeld van een lijst van werken in APA-stijl. Rangschik uw lijst met verwijzingen op alfabetische volgorde.</w:t>
          </w:r>
        </w:p>
        <w:p w14:paraId="09FE9968" w14:textId="77777777" w:rsidR="00D84035" w:rsidRPr="00C8660F" w:rsidRDefault="00D84035" w:rsidP="00BB5275">
          <w:pPr>
            <w:pStyle w:val="Tiptekst"/>
            <w:spacing w:line="240" w:lineRule="auto"/>
            <w:rPr>
              <w:noProof/>
            </w:rPr>
          </w:pPr>
          <w:r w:rsidRPr="00C8660F">
            <w:rPr>
              <w:noProof/>
              <w:lang w:bidi="nl-NL"/>
            </w:rPr>
            <w:t>Als u boeken citeert, gebruikt u de notatie die wordt gegeven in de voorbeelden, en pas bibliografiestijl toe op de indeling:</w:t>
          </w:r>
        </w:p>
        <w:p w14:paraId="074FDE8F" w14:textId="77777777" w:rsidR="00D84035" w:rsidRPr="00C8660F" w:rsidRDefault="00D84035" w:rsidP="00BB5275">
          <w:pPr>
            <w:pStyle w:val="Tiptekst"/>
            <w:spacing w:line="240" w:lineRule="auto"/>
            <w:ind w:left="1800" w:hanging="540"/>
            <w:rPr>
              <w:noProof/>
            </w:rPr>
          </w:pPr>
          <w:r w:rsidRPr="00C8660F">
            <w:rPr>
              <w:noProof/>
              <w:lang w:bidi="nl-NL"/>
            </w:rPr>
            <w:t xml:space="preserve">Achternaam auteur, initiaal of initialen. (Publicatienaam). </w:t>
          </w:r>
          <w:r w:rsidRPr="00C8660F">
            <w:rPr>
              <w:i/>
              <w:noProof/>
              <w:lang w:bidi="nl-NL"/>
            </w:rPr>
            <w:t>Boektitel.</w:t>
          </w:r>
          <w:r w:rsidRPr="00C8660F">
            <w:rPr>
              <w:noProof/>
              <w:lang w:bidi="nl-NL"/>
            </w:rPr>
            <w:t xml:space="preserve"> Aanvullende informatie. Stad en land van publicatie: Uitgeverij.</w:t>
          </w:r>
        </w:p>
        <w:p w14:paraId="1E19DB22" w14:textId="77777777" w:rsidR="00D84035" w:rsidRPr="00C8660F" w:rsidRDefault="00D84035" w:rsidP="00BB5275">
          <w:pPr>
            <w:pStyle w:val="Tiptekst"/>
            <w:spacing w:line="240" w:lineRule="auto"/>
            <w:ind w:left="1800" w:hanging="540"/>
            <w:rPr>
              <w:noProof/>
            </w:rPr>
          </w:pPr>
          <w:r w:rsidRPr="00C8660F">
            <w:rPr>
              <w:noProof/>
              <w:lang w:bidi="nl-NL"/>
            </w:rPr>
            <w:t xml:space="preserve">King, S. (2000). </w:t>
          </w:r>
          <w:r w:rsidRPr="00C8660F">
            <w:rPr>
              <w:i/>
              <w:noProof/>
              <w:lang w:bidi="nl-NL"/>
            </w:rPr>
            <w:t>Over schrijven: Memoires van een ambacht.</w:t>
          </w:r>
          <w:r w:rsidRPr="00C8660F">
            <w:rPr>
              <w:noProof/>
              <w:lang w:bidi="nl-NL"/>
            </w:rPr>
            <w:t xml:space="preserve"> Amsterdam, Nederland: De Bezige Bij.</w:t>
          </w:r>
        </w:p>
        <w:p w14:paraId="60F87041" w14:textId="77777777" w:rsidR="00D84035" w:rsidRPr="00C8660F" w:rsidRDefault="00D84035" w:rsidP="00BB5275">
          <w:pPr>
            <w:pStyle w:val="Tiptekst"/>
            <w:spacing w:line="240" w:lineRule="auto"/>
            <w:rPr>
              <w:noProof/>
            </w:rPr>
          </w:pPr>
          <w:r w:rsidRPr="00C8660F">
            <w:rPr>
              <w:noProof/>
              <w:lang w:bidi="nl-NL"/>
            </w:rPr>
            <w:t>Wanneer u online-informatiebronnen noemt, gebruik dan de notatie als weergegeven in de volgende voorbeelden:</w:t>
          </w:r>
        </w:p>
        <w:p w14:paraId="35F763B4" w14:textId="77777777" w:rsidR="00D84035" w:rsidRPr="00C8660F" w:rsidRDefault="00D84035" w:rsidP="00BB5275">
          <w:pPr>
            <w:pStyle w:val="Tiptekst"/>
            <w:spacing w:line="240" w:lineRule="auto"/>
            <w:rPr>
              <w:noProof/>
            </w:rPr>
          </w:pPr>
          <w:r w:rsidRPr="00C8660F">
            <w:rPr>
              <w:noProof/>
              <w:u w:val="single"/>
              <w:lang w:bidi="nl-NL"/>
            </w:rPr>
            <w:t>Voor documenten van het internet</w:t>
          </w:r>
        </w:p>
        <w:p w14:paraId="6EB8AE0E" w14:textId="77777777" w:rsidR="00D84035" w:rsidRPr="00C8660F" w:rsidRDefault="00D84035" w:rsidP="00BB5275">
          <w:pPr>
            <w:pStyle w:val="Tiptekst"/>
            <w:spacing w:line="240" w:lineRule="auto"/>
            <w:ind w:left="1800" w:hanging="540"/>
            <w:rPr>
              <w:noProof/>
            </w:rPr>
          </w:pPr>
          <w:r w:rsidRPr="00C8660F">
            <w:rPr>
              <w:noProof/>
              <w:lang w:bidi="nl-NL"/>
            </w:rPr>
            <w:t xml:space="preserve">Achternaam auteur, initiaal of initialen. (Datum van publicatie). De titel van het artikel. </w:t>
          </w:r>
          <w:r w:rsidRPr="00C8660F">
            <w:rPr>
              <w:i/>
              <w:noProof/>
              <w:lang w:bidi="nl-NL"/>
            </w:rPr>
            <w:t>Titel van het work</w:t>
          </w:r>
          <w:r w:rsidRPr="00C8660F">
            <w:rPr>
              <w:noProof/>
              <w:lang w:bidi="nl-NL"/>
            </w:rPr>
            <w:t>. Opgevraagd van volledige URL</w:t>
          </w:r>
        </w:p>
        <w:p w14:paraId="3DFA3BBC" w14:textId="77777777" w:rsidR="00D84035" w:rsidRPr="00C8660F" w:rsidRDefault="00D84035" w:rsidP="00BB5275">
          <w:pPr>
            <w:pStyle w:val="Tiptekst"/>
            <w:spacing w:line="240" w:lineRule="auto"/>
            <w:ind w:left="1800" w:hanging="540"/>
            <w:rPr>
              <w:noProof/>
            </w:rPr>
          </w:pPr>
          <w:r w:rsidRPr="00C8660F">
            <w:rPr>
              <w:noProof/>
              <w:lang w:bidi="nl-NL"/>
            </w:rPr>
            <w:t xml:space="preserve">Amir, N. (17 oktober 2018). 4 tips om op schema te blijven bij het schrijven. </w:t>
          </w:r>
          <w:r w:rsidRPr="00C8660F">
            <w:rPr>
              <w:i/>
              <w:noProof/>
              <w:lang w:bidi="nl-NL"/>
            </w:rPr>
            <w:t>Schrijf nu non-fictie!</w:t>
          </w:r>
          <w:r w:rsidRPr="00C8660F">
            <w:rPr>
              <w:noProof/>
              <w:lang w:bidi="nl-NL"/>
            </w:rPr>
            <w:t xml:space="preserve"> Opgevraagd van http://writenonfictionnow.com/tips-staying-track-writing/</w:t>
          </w:r>
        </w:p>
        <w:p w14:paraId="43D25D75" w14:textId="77777777" w:rsidR="00D84035" w:rsidRPr="00C8660F" w:rsidRDefault="00D84035" w:rsidP="00BB5275">
          <w:pPr>
            <w:pStyle w:val="Tiptekst"/>
            <w:spacing w:line="240" w:lineRule="auto"/>
            <w:rPr>
              <w:noProof/>
            </w:rPr>
          </w:pPr>
          <w:r w:rsidRPr="00C8660F">
            <w:rPr>
              <w:noProof/>
              <w:u w:val="single"/>
              <w:lang w:bidi="nl-NL"/>
            </w:rPr>
            <w:t>Voor online tijdschriften</w:t>
          </w:r>
        </w:p>
        <w:p w14:paraId="78583A40" w14:textId="77777777" w:rsidR="00D84035" w:rsidRPr="00C8660F" w:rsidRDefault="00D84035" w:rsidP="00BB5275">
          <w:pPr>
            <w:pStyle w:val="Tiptekst"/>
            <w:spacing w:line="240" w:lineRule="auto"/>
            <w:ind w:left="1800" w:hanging="540"/>
            <w:rPr>
              <w:noProof/>
            </w:rPr>
          </w:pPr>
          <w:r w:rsidRPr="00C8660F">
            <w:rPr>
              <w:noProof/>
              <w:lang w:bidi="nl-NL"/>
            </w:rPr>
            <w:t xml:space="preserve">Achternaam auteur, initiaal of initialen. (Datum van publicatie). De titel van het artikel. </w:t>
          </w:r>
          <w:r w:rsidRPr="00C8660F">
            <w:rPr>
              <w:i/>
              <w:noProof/>
              <w:lang w:bidi="nl-NL"/>
            </w:rPr>
            <w:t>Titel van tijdschrift</w:t>
          </w:r>
          <w:r w:rsidRPr="00C8660F">
            <w:rPr>
              <w:noProof/>
              <w:lang w:bidi="nl-NL"/>
            </w:rPr>
            <w:t>, nummer en paginanummers. Opgevraagd van volledige URL</w:t>
          </w:r>
        </w:p>
        <w:p w14:paraId="6BBFA6E7" w14:textId="77777777" w:rsidR="00D84035" w:rsidRPr="00C8660F" w:rsidRDefault="00D84035" w:rsidP="00BB5275">
          <w:pPr>
            <w:pStyle w:val="Tiptekst"/>
            <w:spacing w:line="240" w:lineRule="auto"/>
            <w:ind w:left="1800" w:hanging="540"/>
            <w:rPr>
              <w:noProof/>
            </w:rPr>
          </w:pPr>
          <w:r w:rsidRPr="00C8660F">
            <w:rPr>
              <w:noProof/>
              <w:lang w:bidi="nl-NL"/>
            </w:rPr>
            <w:t xml:space="preserve">Van Eeuwijk, R.L. (4 oktober 2018). Betere titels maken: 7 tips voor boeken, artikelen en vergaderingen. </w:t>
          </w:r>
          <w:r w:rsidRPr="00C8660F">
            <w:rPr>
              <w:i/>
              <w:noProof/>
              <w:lang w:bidi="nl-NL"/>
            </w:rPr>
            <w:t>Writer’s Digest.</w:t>
          </w:r>
          <w:r w:rsidRPr="00C8660F">
            <w:rPr>
              <w:noProof/>
              <w:lang w:bidi="nl-NL"/>
            </w:rPr>
            <w:t xml:space="preserve"> Opgevraagd van http://www.writersdigest.com/whats-new/how-to-write-better-titles</w:t>
          </w:r>
        </w:p>
        <w:p w14:paraId="3272DD49" w14:textId="77777777" w:rsidR="00D84035" w:rsidRPr="00C8660F" w:rsidRDefault="00D84035" w:rsidP="00BB5275">
          <w:pPr>
            <w:pStyle w:val="Tiptekst"/>
            <w:spacing w:line="240" w:lineRule="auto"/>
            <w:rPr>
              <w:noProof/>
            </w:rPr>
          </w:pPr>
          <w:r w:rsidRPr="00C8660F">
            <w:rPr>
              <w:noProof/>
              <w:lang w:bidi="nl-NL"/>
            </w:rPr>
            <w:t>Al u tijdschriften noemt, gebruik dan de notatie als weergegeven in de volgende voorbeelden:</w:t>
          </w:r>
        </w:p>
        <w:p w14:paraId="7BA00C9D" w14:textId="77777777" w:rsidR="00D84035" w:rsidRPr="00C8660F" w:rsidRDefault="00D84035" w:rsidP="00BB5275">
          <w:pPr>
            <w:pStyle w:val="Tiptekst"/>
            <w:spacing w:line="240" w:lineRule="auto"/>
            <w:rPr>
              <w:noProof/>
              <w:u w:val="single"/>
            </w:rPr>
          </w:pPr>
          <w:r w:rsidRPr="00C8660F">
            <w:rPr>
              <w:noProof/>
              <w:u w:val="single"/>
              <w:lang w:bidi="nl-NL"/>
            </w:rPr>
            <w:t>Voor tijdschriften</w:t>
          </w:r>
        </w:p>
        <w:p w14:paraId="4610CDBC" w14:textId="77777777" w:rsidR="00D84035" w:rsidRPr="00C8660F" w:rsidRDefault="00D84035" w:rsidP="00BB5275">
          <w:pPr>
            <w:pStyle w:val="Tiptekst"/>
            <w:spacing w:line="240" w:lineRule="auto"/>
            <w:ind w:left="1800" w:hanging="540"/>
            <w:rPr>
              <w:noProof/>
            </w:rPr>
          </w:pPr>
          <w:r w:rsidRPr="00C8660F">
            <w:rPr>
              <w:noProof/>
              <w:lang w:bidi="nl-NL"/>
            </w:rPr>
            <w:t xml:space="preserve">Achternaam auteur, initiaal of initialen. (Publicatienaam). Titel van artikel. </w:t>
          </w:r>
          <w:r w:rsidRPr="00C8660F">
            <w:rPr>
              <w:i/>
              <w:noProof/>
              <w:lang w:bidi="nl-NL"/>
            </w:rPr>
            <w:t>Titel van tijdschrift</w:t>
          </w:r>
          <w:r w:rsidRPr="00C8660F">
            <w:rPr>
              <w:noProof/>
              <w:lang w:bidi="nl-NL"/>
            </w:rPr>
            <w:t xml:space="preserve">, </w:t>
          </w:r>
          <w:r w:rsidRPr="00C8660F">
            <w:rPr>
              <w:i/>
              <w:noProof/>
              <w:lang w:bidi="nl-NL"/>
            </w:rPr>
            <w:t>nummer (indien beschikbaar</w:t>
          </w:r>
          <w:r w:rsidRPr="00C8660F">
            <w:rPr>
              <w:noProof/>
              <w:lang w:bidi="nl-NL"/>
            </w:rPr>
            <w:t>), inclusief pagina's.</w:t>
          </w:r>
        </w:p>
        <w:p w14:paraId="0DB171F4" w14:textId="77777777" w:rsidR="00972D2C" w:rsidRPr="00C8660F" w:rsidRDefault="00972D2C" w:rsidP="00BB5275">
          <w:pPr>
            <w:pStyle w:val="Tiptekst"/>
            <w:spacing w:line="240" w:lineRule="auto"/>
            <w:ind w:left="1800" w:hanging="540"/>
            <w:rPr>
              <w:noProof/>
            </w:rPr>
          </w:pPr>
          <w:r w:rsidRPr="00C8660F">
            <w:rPr>
              <w:noProof/>
              <w:lang w:bidi="nl-NL"/>
            </w:rPr>
            <w:t xml:space="preserve">De Jong, J. (29 april 2013). Conceptnr. 4 </w:t>
          </w:r>
          <w:r w:rsidRPr="00C8660F">
            <w:rPr>
              <w:i/>
              <w:noProof/>
              <w:lang w:bidi="nl-NL"/>
            </w:rPr>
            <w:t>New Yorker</w:t>
          </w:r>
          <w:r w:rsidRPr="00C8660F">
            <w:rPr>
              <w:noProof/>
              <w:lang w:bidi="nl-NL"/>
            </w:rPr>
            <w:t xml:space="preserve">, </w:t>
          </w:r>
          <w:r w:rsidRPr="00C8660F">
            <w:rPr>
              <w:i/>
              <w:noProof/>
              <w:lang w:bidi="nl-NL"/>
            </w:rPr>
            <w:t>89</w:t>
          </w:r>
          <w:r w:rsidRPr="00C8660F">
            <w:rPr>
              <w:noProof/>
              <w:lang w:bidi="nl-NL"/>
            </w:rPr>
            <w:t>, 20-25.</w:t>
          </w:r>
        </w:p>
        <w:p w14:paraId="6B6D4A25" w14:textId="77777777" w:rsidR="002D24E9" w:rsidRPr="00C8660F" w:rsidRDefault="00D84035" w:rsidP="00BB5275">
          <w:pPr>
            <w:pStyle w:val="Tiptekst"/>
            <w:spacing w:line="240" w:lineRule="auto"/>
            <w:rPr>
              <w:noProof/>
            </w:rPr>
          </w:pPr>
          <w:r w:rsidRPr="00C8660F">
            <w:rPr>
              <w:noProof/>
              <w:lang w:bidi="nl-NL"/>
            </w:rPr>
            <w:t>Raadpleeg de handleiding APA uitgavehandleiding voor meer informatie en richtlijnen.</w:t>
          </w:r>
        </w:p>
      </w:sdtContent>
    </w:sdt>
    <w:p w14:paraId="5AC26999" w14:textId="77777777" w:rsidR="00205500" w:rsidRPr="00C8660F" w:rsidRDefault="00205500" w:rsidP="00BB5275">
      <w:pPr>
        <w:spacing w:line="240" w:lineRule="auto"/>
        <w:rPr>
          <w:noProof/>
        </w:rPr>
      </w:pPr>
      <w:r w:rsidRPr="00C8660F">
        <w:rPr>
          <w:noProof/>
          <w:lang w:bidi="nl-NL"/>
        </w:rPr>
        <w:br w:type="page"/>
      </w:r>
    </w:p>
    <w:bookmarkStart w:id="15" w:name="_Toc43282166" w:displacedByCustomXml="next"/>
    <w:bookmarkStart w:id="16" w:name="_Toc529756745" w:displacedByCustomXml="next"/>
    <w:bookmarkStart w:id="17" w:name="_Toc529756684" w:displacedByCustomXml="next"/>
    <w:sdt>
      <w:sdtPr>
        <w:rPr>
          <w:noProof/>
        </w:rPr>
        <w:id w:val="-1282343791"/>
        <w:placeholder>
          <w:docPart w:val="1D252AEAC8C84E8CB16D01ABC0FCF515"/>
        </w:placeholder>
        <w:temporary/>
        <w:showingPlcHdr/>
        <w15:appearance w15:val="hidden"/>
      </w:sdtPr>
      <w:sdtEndPr/>
      <w:sdtContent>
        <w:p w14:paraId="6F59EBAB" w14:textId="77777777" w:rsidR="001710CE" w:rsidRPr="00C8660F" w:rsidRDefault="001710CE" w:rsidP="00751DC9">
          <w:pPr>
            <w:pStyle w:val="Kop1"/>
            <w:rPr>
              <w:noProof/>
            </w:rPr>
          </w:pPr>
          <w:r w:rsidRPr="00C8660F">
            <w:rPr>
              <w:noProof/>
            </w:rPr>
            <w:t>Ontvangstbevestigingen</w:t>
          </w:r>
        </w:p>
      </w:sdtContent>
    </w:sdt>
    <w:bookmarkEnd w:id="15" w:displacedByCustomXml="prev"/>
    <w:bookmarkEnd w:id="16" w:displacedByCustomXml="prev"/>
    <w:bookmarkEnd w:id="17" w:displacedByCustomXml="prev"/>
    <w:sdt>
      <w:sdtPr>
        <w:rPr>
          <w:noProof/>
        </w:rPr>
        <w:id w:val="1801799683"/>
        <w:placeholder>
          <w:docPart w:val="88C5FFDABABE48009D04C9AF50B2CE8A"/>
        </w:placeholder>
        <w:temporary/>
        <w:showingPlcHdr/>
        <w15:appearance w15:val="hidden"/>
      </w:sdtPr>
      <w:sdtEndPr/>
      <w:sdtContent>
        <w:p w14:paraId="67B2FE33" w14:textId="77777777" w:rsidR="00205500" w:rsidRPr="00C8660F" w:rsidRDefault="001710CE" w:rsidP="00BB5275">
          <w:pPr>
            <w:spacing w:line="240" w:lineRule="auto"/>
            <w:rPr>
              <w:noProof/>
            </w:rPr>
          </w:pPr>
          <w:r w:rsidRPr="00C8660F">
            <w:rPr>
              <w:noProof/>
              <w:lang w:bidi="nl-NL"/>
            </w:rPr>
            <w:t>Hier inhoud invoegen...</w:t>
          </w:r>
        </w:p>
      </w:sdtContent>
    </w:sdt>
    <w:sdt>
      <w:sdtPr>
        <w:rPr>
          <w:noProof/>
        </w:rPr>
        <w:id w:val="1572462659"/>
        <w:placeholder>
          <w:docPart w:val="EE65B93798144A398608BB4302000989"/>
        </w:placeholder>
        <w:temporary/>
        <w:showingPlcHdr/>
        <w15:appearance w15:val="hidden"/>
      </w:sdtPr>
      <w:sdtEndPr/>
      <w:sdtContent>
        <w:p w14:paraId="58CEC6C3" w14:textId="77777777" w:rsidR="00046D6B" w:rsidRPr="00C8660F" w:rsidRDefault="001710CE" w:rsidP="00BB5275">
          <w:pPr>
            <w:pStyle w:val="Tiptekst"/>
            <w:spacing w:line="240" w:lineRule="auto"/>
            <w:rPr>
              <w:noProof/>
            </w:rPr>
          </w:pPr>
          <w:r w:rsidRPr="00C8660F">
            <w:rPr>
              <w:noProof/>
              <w:lang w:bidi="nl-NL"/>
            </w:rPr>
            <w:t>Bedankt de belangrijkste mensen die u hebben geïnspireerd in het schrijfproces en hebben geholpen bij het uitgeven van uw werk. Dit is ongeveer hetzelfde als het dankwoord, met het verschil dat u hier meer kunt uitweiden en meer personen kunt noemen.</w:t>
          </w:r>
        </w:p>
      </w:sdtContent>
    </w:sdt>
    <w:p w14:paraId="0FAC17AF" w14:textId="77777777" w:rsidR="00205500" w:rsidRPr="00C8660F" w:rsidRDefault="00205500" w:rsidP="00BB5275">
      <w:pPr>
        <w:spacing w:line="240" w:lineRule="auto"/>
        <w:rPr>
          <w:noProof/>
        </w:rPr>
      </w:pPr>
      <w:r w:rsidRPr="00C8660F">
        <w:rPr>
          <w:noProof/>
          <w:lang w:bidi="nl-NL"/>
        </w:rPr>
        <w:br w:type="page"/>
      </w:r>
    </w:p>
    <w:bookmarkStart w:id="18" w:name="_Toc43282167" w:displacedByCustomXml="next"/>
    <w:bookmarkStart w:id="19" w:name="_Toc529756746" w:displacedByCustomXml="next"/>
    <w:bookmarkStart w:id="20" w:name="_Toc529756685" w:displacedByCustomXml="next"/>
    <w:sdt>
      <w:sdtPr>
        <w:rPr>
          <w:noProof/>
        </w:rPr>
        <w:id w:val="-2072344064"/>
        <w:placeholder>
          <w:docPart w:val="A19EB26F0FD8474AB3B618E6732DA5A3"/>
        </w:placeholder>
        <w:temporary/>
        <w:showingPlcHdr/>
        <w15:appearance w15:val="hidden"/>
      </w:sdtPr>
      <w:sdtEndPr/>
      <w:sdtContent>
        <w:p w14:paraId="58155D2E" w14:textId="77777777" w:rsidR="001710CE" w:rsidRPr="00C8660F" w:rsidRDefault="001710CE" w:rsidP="00751DC9">
          <w:pPr>
            <w:pStyle w:val="Kop1"/>
            <w:rPr>
              <w:noProof/>
            </w:rPr>
          </w:pPr>
          <w:r w:rsidRPr="00C8660F">
            <w:rPr>
              <w:noProof/>
            </w:rPr>
            <w:t>Over de auteur</w:t>
          </w:r>
        </w:p>
      </w:sdtContent>
    </w:sdt>
    <w:bookmarkEnd w:id="18" w:displacedByCustomXml="prev"/>
    <w:bookmarkEnd w:id="19" w:displacedByCustomXml="prev"/>
    <w:bookmarkEnd w:id="20" w:displacedByCustomXml="prev"/>
    <w:sdt>
      <w:sdtPr>
        <w:rPr>
          <w:noProof/>
        </w:rPr>
        <w:id w:val="-1232304388"/>
        <w:placeholder>
          <w:docPart w:val="F1E215CC69E744848B70C06BFA2A6B62"/>
        </w:placeholder>
        <w:temporary/>
        <w:showingPlcHdr/>
        <w15:appearance w15:val="hidden"/>
      </w:sdtPr>
      <w:sdtEndPr/>
      <w:sdtContent>
        <w:p w14:paraId="46A487ED" w14:textId="77777777" w:rsidR="00A0776B" w:rsidRPr="00C8660F" w:rsidRDefault="001710CE" w:rsidP="00BB5275">
          <w:pPr>
            <w:spacing w:line="240" w:lineRule="auto"/>
            <w:rPr>
              <w:noProof/>
            </w:rPr>
          </w:pPr>
          <w:r w:rsidRPr="00C8660F">
            <w:rPr>
              <w:noProof/>
              <w:lang w:bidi="nl-NL"/>
            </w:rPr>
            <w:t>Hier inhoud invoegen...</w:t>
          </w:r>
        </w:p>
      </w:sdtContent>
    </w:sdt>
    <w:sdt>
      <w:sdtPr>
        <w:rPr>
          <w:noProof/>
        </w:rPr>
        <w:id w:val="56908774"/>
        <w:placeholder>
          <w:docPart w:val="F799CE738E6E49F9B56C14DF8D809BC9"/>
        </w:placeholder>
        <w:temporary/>
        <w:showingPlcHdr/>
        <w15:appearance w15:val="hidden"/>
      </w:sdtPr>
      <w:sdtEndPr/>
      <w:sdtContent>
        <w:p w14:paraId="30FF5D40" w14:textId="77777777" w:rsidR="001710CE" w:rsidRPr="00C8660F" w:rsidRDefault="001710CE" w:rsidP="00BB5275">
          <w:pPr>
            <w:pStyle w:val="Tiptekst"/>
            <w:spacing w:line="240" w:lineRule="auto"/>
            <w:rPr>
              <w:noProof/>
            </w:rPr>
          </w:pPr>
          <w:r w:rsidRPr="00C8660F">
            <w:rPr>
              <w:noProof/>
              <w:lang w:bidi="nl-NL"/>
            </w:rPr>
            <w:t>Schrijf deze pagina in de derde persoon. (Gebruik bijvoorbeeld 'auteur' of uw naam, en niet 'ik'.) De informatie hierin laat de geloofwaardigheid van u zien bij lezers. Vermijd dat u teveel uitweidt. Geef uw achtergrond en kennis aan over het onderwerp van uw boek, evenals andere informatie die bijdraagt aan uw geloofwaardigheid. Bijvoorbeeld:</w:t>
          </w:r>
        </w:p>
        <w:p w14:paraId="4FA92509" w14:textId="77777777" w:rsidR="001710CE" w:rsidRPr="00C8660F" w:rsidRDefault="001710CE" w:rsidP="00BB5275">
          <w:pPr>
            <w:pStyle w:val="Tiptekst"/>
            <w:numPr>
              <w:ilvl w:val="0"/>
              <w:numId w:val="16"/>
            </w:numPr>
            <w:spacing w:line="240" w:lineRule="auto"/>
            <w:ind w:left="1080"/>
            <w:rPr>
              <w:noProof/>
            </w:rPr>
          </w:pPr>
          <w:r w:rsidRPr="00C8660F">
            <w:rPr>
              <w:noProof/>
              <w:lang w:bidi="nl-NL"/>
            </w:rPr>
            <w:t>Professionele en persoonlijk prestaties die betrekking hebben op het onderwerp</w:t>
          </w:r>
        </w:p>
        <w:p w14:paraId="26FE9A5F" w14:textId="77777777" w:rsidR="001710CE" w:rsidRPr="00C8660F" w:rsidRDefault="001710CE" w:rsidP="00BB5275">
          <w:pPr>
            <w:pStyle w:val="Tiptekst"/>
            <w:numPr>
              <w:ilvl w:val="0"/>
              <w:numId w:val="16"/>
            </w:numPr>
            <w:spacing w:line="240" w:lineRule="auto"/>
            <w:ind w:left="1080"/>
            <w:rPr>
              <w:noProof/>
            </w:rPr>
          </w:pPr>
          <w:r w:rsidRPr="00C8660F">
            <w:rPr>
              <w:noProof/>
              <w:lang w:bidi="nl-NL"/>
            </w:rPr>
            <w:t>Lijst met gepubliceerd werk en een koppeling naar uw website</w:t>
          </w:r>
        </w:p>
        <w:p w14:paraId="1074E8A9" w14:textId="77777777" w:rsidR="001710CE" w:rsidRPr="00C8660F" w:rsidRDefault="001710CE" w:rsidP="00BB5275">
          <w:pPr>
            <w:pStyle w:val="Tiptekst"/>
            <w:numPr>
              <w:ilvl w:val="0"/>
              <w:numId w:val="16"/>
            </w:numPr>
            <w:spacing w:line="240" w:lineRule="auto"/>
            <w:ind w:left="1080"/>
            <w:rPr>
              <w:noProof/>
            </w:rPr>
          </w:pPr>
          <w:r w:rsidRPr="00C8660F">
            <w:rPr>
              <w:noProof/>
              <w:lang w:bidi="nl-NL"/>
            </w:rPr>
            <w:t>Opleidingsachtergrond</w:t>
          </w:r>
        </w:p>
        <w:p w14:paraId="700E4D12" w14:textId="77777777" w:rsidR="001710CE" w:rsidRPr="00C8660F" w:rsidRDefault="001710CE" w:rsidP="00BB5275">
          <w:pPr>
            <w:pStyle w:val="Tiptekst"/>
            <w:numPr>
              <w:ilvl w:val="0"/>
              <w:numId w:val="16"/>
            </w:numPr>
            <w:spacing w:line="240" w:lineRule="auto"/>
            <w:ind w:left="1080"/>
            <w:rPr>
              <w:noProof/>
            </w:rPr>
          </w:pPr>
          <w:r w:rsidRPr="00C8660F">
            <w:rPr>
              <w:noProof/>
              <w:lang w:bidi="nl-NL"/>
            </w:rPr>
            <w:t>Benoem andere vooraanstaande deskundigen in het veld waarmee u hebt gewerkt</w:t>
          </w:r>
        </w:p>
        <w:p w14:paraId="6FAF95C9" w14:textId="77777777" w:rsidR="00205500" w:rsidRPr="00C8660F" w:rsidRDefault="001710CE" w:rsidP="00BB5275">
          <w:pPr>
            <w:pStyle w:val="Tiptekst"/>
            <w:numPr>
              <w:ilvl w:val="0"/>
              <w:numId w:val="16"/>
            </w:numPr>
            <w:spacing w:line="240" w:lineRule="auto"/>
            <w:ind w:left="1080"/>
            <w:rPr>
              <w:noProof/>
            </w:rPr>
          </w:pPr>
          <w:r w:rsidRPr="00C8660F">
            <w:rPr>
              <w:noProof/>
              <w:lang w:bidi="nl-NL"/>
            </w:rPr>
            <w:t>Uw woongebied, burgerlijke staat, hobby's, enzovoort.</w:t>
          </w:r>
        </w:p>
      </w:sdtContent>
    </w:sdt>
    <w:p w14:paraId="3E122FBD" w14:textId="77777777" w:rsidR="00205500" w:rsidRPr="00C8660F" w:rsidRDefault="00205500" w:rsidP="00BB5275">
      <w:pPr>
        <w:spacing w:line="240" w:lineRule="auto"/>
        <w:rPr>
          <w:noProof/>
        </w:rPr>
      </w:pPr>
    </w:p>
    <w:sectPr w:rsidR="00205500" w:rsidRPr="00C8660F" w:rsidSect="00E46318">
      <w:head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0316A4" w14:textId="77777777" w:rsidR="005D37C4" w:rsidRDefault="005D37C4" w:rsidP="00E30FF1">
      <w:r>
        <w:separator/>
      </w:r>
    </w:p>
  </w:endnote>
  <w:endnote w:type="continuationSeparator" w:id="0">
    <w:p w14:paraId="31499633" w14:textId="77777777" w:rsidR="005D37C4" w:rsidRDefault="005D37C4" w:rsidP="00E30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34664151"/>
      <w:docPartObj>
        <w:docPartGallery w:val="Page Numbers (Bottom of Page)"/>
        <w:docPartUnique/>
      </w:docPartObj>
    </w:sdtPr>
    <w:sdtEndPr>
      <w:rPr>
        <w:noProof/>
      </w:rPr>
    </w:sdtEndPr>
    <w:sdtContent>
      <w:p w14:paraId="2D59E3F7" w14:textId="77777777" w:rsidR="00005256" w:rsidRPr="00C8660F" w:rsidRDefault="00005256" w:rsidP="008339EE">
        <w:pPr>
          <w:pStyle w:val="Voettekst"/>
          <w:jc w:val="right"/>
        </w:pPr>
        <w:r w:rsidRPr="00C8660F">
          <w:rPr>
            <w:lang w:bidi="nl-NL"/>
          </w:rPr>
          <w:fldChar w:fldCharType="begin"/>
        </w:r>
        <w:r w:rsidRPr="00C8660F">
          <w:rPr>
            <w:lang w:bidi="nl-NL"/>
          </w:rPr>
          <w:instrText xml:space="preserve"> PAGE   \* MERGEFORMAT </w:instrText>
        </w:r>
        <w:r w:rsidRPr="00C8660F">
          <w:rPr>
            <w:lang w:bidi="nl-NL"/>
          </w:rPr>
          <w:fldChar w:fldCharType="separate"/>
        </w:r>
        <w:r w:rsidRPr="00C8660F">
          <w:rPr>
            <w:noProof/>
            <w:lang w:bidi="nl-NL"/>
          </w:rPr>
          <w:t>14</w:t>
        </w:r>
        <w:r w:rsidRPr="00C8660F">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AAF18" w14:textId="77777777" w:rsidR="005D37C4" w:rsidRDefault="005D37C4" w:rsidP="00E30FF1">
      <w:r>
        <w:separator/>
      </w:r>
    </w:p>
  </w:footnote>
  <w:footnote w:type="continuationSeparator" w:id="0">
    <w:p w14:paraId="33CC4A9E" w14:textId="77777777" w:rsidR="005D37C4" w:rsidRDefault="005D37C4" w:rsidP="00E30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5194964"/>
      <w:placeholder>
        <w:docPart w:val="2FB3477F44F7412CB6B1CF987BE0139A"/>
      </w:placeholder>
      <w:temporary/>
      <w:showingPlcHdr/>
      <w15:appearance w15:val="hidden"/>
    </w:sdtPr>
    <w:sdtEndPr/>
    <w:sdtContent>
      <w:p w14:paraId="37ED7A13" w14:textId="77777777" w:rsidR="00005256" w:rsidRPr="00C8660F" w:rsidRDefault="00C8660F" w:rsidP="00E678C1">
        <w:pPr>
          <w:pStyle w:val="Koptekst"/>
        </w:pPr>
        <w:r w:rsidRPr="00C8660F">
          <w:rPr>
            <w:lang w:bidi="nl-NL"/>
          </w:rPr>
          <w:t>Achternaam van auteur/boektitel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4A44BC"/>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72326352"/>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6CBA83E6"/>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081C7810"/>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F11C3E0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788740"/>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BBEF220"/>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3AEE9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8A0CC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BD483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C5A60A0"/>
    <w:multiLevelType w:val="multilevel"/>
    <w:tmpl w:val="A4BC5A04"/>
    <w:lvl w:ilvl="0">
      <w:start w:val="1"/>
      <w:numFmt w:val="decimal"/>
      <w:pStyle w:val="Lijstaline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1" w15:restartNumberingAfterBreak="0">
    <w:nsid w:val="6C5A1A27"/>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37177C7"/>
    <w:multiLevelType w:val="multilevel"/>
    <w:tmpl w:val="04090023"/>
    <w:styleLink w:val="Artikelsecti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4EF385C"/>
    <w:multiLevelType w:val="hybridMultilevel"/>
    <w:tmpl w:val="823A9018"/>
    <w:lvl w:ilvl="0" w:tplc="88406048">
      <w:numFmt w:val="bullet"/>
      <w:pStyle w:val="Lijstopsomteken"/>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4"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2"/>
  </w:num>
  <w:num w:numId="4">
    <w:abstractNumId w:val="25"/>
  </w:num>
  <w:num w:numId="5">
    <w:abstractNumId w:val="23"/>
  </w:num>
  <w:num w:numId="6">
    <w:abstractNumId w:val="20"/>
  </w:num>
  <w:num w:numId="7">
    <w:abstractNumId w:val="11"/>
  </w:num>
  <w:num w:numId="8">
    <w:abstractNumId w:val="17"/>
  </w:num>
  <w:num w:numId="9">
    <w:abstractNumId w:val="19"/>
  </w:num>
  <w:num w:numId="10">
    <w:abstractNumId w:val="16"/>
  </w:num>
  <w:num w:numId="11">
    <w:abstractNumId w:val="18"/>
  </w:num>
  <w:num w:numId="12">
    <w:abstractNumId w:val="15"/>
  </w:num>
  <w:num w:numId="13">
    <w:abstractNumId w:val="9"/>
  </w:num>
  <w:num w:numId="14">
    <w:abstractNumId w:val="14"/>
    <w:lvlOverride w:ilvl="0">
      <w:startOverride w:val="1"/>
    </w:lvlOverride>
  </w:num>
  <w:num w:numId="15">
    <w:abstractNumId w:val="14"/>
    <w:lvlOverride w:ilvl="0">
      <w:startOverride w:val="1"/>
    </w:lvlOverride>
  </w:num>
  <w:num w:numId="16">
    <w:abstractNumId w:val="10"/>
  </w:num>
  <w:num w:numId="17">
    <w:abstractNumId w:val="13"/>
  </w:num>
  <w:num w:numId="18">
    <w:abstractNumId w:val="21"/>
  </w:num>
  <w:num w:numId="19">
    <w:abstractNumId w:val="22"/>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0" w:nlCheck="1" w:checkStyle="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675FC0"/>
    <w:rsid w:val="000043FC"/>
    <w:rsid w:val="00005256"/>
    <w:rsid w:val="00014DE0"/>
    <w:rsid w:val="000336FA"/>
    <w:rsid w:val="00043B47"/>
    <w:rsid w:val="00046D6B"/>
    <w:rsid w:val="00050090"/>
    <w:rsid w:val="000560C0"/>
    <w:rsid w:val="00064CCD"/>
    <w:rsid w:val="00065742"/>
    <w:rsid w:val="000852A5"/>
    <w:rsid w:val="00093DAE"/>
    <w:rsid w:val="000A669F"/>
    <w:rsid w:val="000B3B0D"/>
    <w:rsid w:val="00113DC6"/>
    <w:rsid w:val="001237BA"/>
    <w:rsid w:val="00137718"/>
    <w:rsid w:val="00150C28"/>
    <w:rsid w:val="0015161B"/>
    <w:rsid w:val="00154A4E"/>
    <w:rsid w:val="00154B17"/>
    <w:rsid w:val="0015606F"/>
    <w:rsid w:val="001710CE"/>
    <w:rsid w:val="0017198D"/>
    <w:rsid w:val="001901DF"/>
    <w:rsid w:val="00194DFE"/>
    <w:rsid w:val="001B2655"/>
    <w:rsid w:val="001B5A9E"/>
    <w:rsid w:val="001C7C96"/>
    <w:rsid w:val="001D3ED6"/>
    <w:rsid w:val="001F5EB0"/>
    <w:rsid w:val="00205500"/>
    <w:rsid w:val="00211C7A"/>
    <w:rsid w:val="00246C04"/>
    <w:rsid w:val="00246D74"/>
    <w:rsid w:val="00262B3C"/>
    <w:rsid w:val="00270580"/>
    <w:rsid w:val="00273E1F"/>
    <w:rsid w:val="00283444"/>
    <w:rsid w:val="00286B0E"/>
    <w:rsid w:val="002A068C"/>
    <w:rsid w:val="002C409A"/>
    <w:rsid w:val="002C6962"/>
    <w:rsid w:val="002C7C9F"/>
    <w:rsid w:val="002D0D93"/>
    <w:rsid w:val="002D24E9"/>
    <w:rsid w:val="002D452D"/>
    <w:rsid w:val="002E0175"/>
    <w:rsid w:val="002E0A80"/>
    <w:rsid w:val="002F278E"/>
    <w:rsid w:val="002F40AE"/>
    <w:rsid w:val="002F4CBA"/>
    <w:rsid w:val="003221E3"/>
    <w:rsid w:val="0033243B"/>
    <w:rsid w:val="003525B6"/>
    <w:rsid w:val="0035576A"/>
    <w:rsid w:val="0036365A"/>
    <w:rsid w:val="00363CDC"/>
    <w:rsid w:val="00365692"/>
    <w:rsid w:val="003B0566"/>
    <w:rsid w:val="003D1DDA"/>
    <w:rsid w:val="003D4AF8"/>
    <w:rsid w:val="003F6C83"/>
    <w:rsid w:val="00414D16"/>
    <w:rsid w:val="0041725A"/>
    <w:rsid w:val="004403AE"/>
    <w:rsid w:val="00442FF5"/>
    <w:rsid w:val="004548BC"/>
    <w:rsid w:val="0045705F"/>
    <w:rsid w:val="00477B8B"/>
    <w:rsid w:val="00485591"/>
    <w:rsid w:val="00485DD4"/>
    <w:rsid w:val="0049228D"/>
    <w:rsid w:val="00494A95"/>
    <w:rsid w:val="004C53BE"/>
    <w:rsid w:val="004C5B3E"/>
    <w:rsid w:val="004C63A4"/>
    <w:rsid w:val="004C7801"/>
    <w:rsid w:val="004D2DED"/>
    <w:rsid w:val="004F185B"/>
    <w:rsid w:val="004F40C2"/>
    <w:rsid w:val="005075CF"/>
    <w:rsid w:val="0052043C"/>
    <w:rsid w:val="00520B44"/>
    <w:rsid w:val="0054089F"/>
    <w:rsid w:val="0054764A"/>
    <w:rsid w:val="00551C2E"/>
    <w:rsid w:val="005567E7"/>
    <w:rsid w:val="00561FD1"/>
    <w:rsid w:val="00567B46"/>
    <w:rsid w:val="00575268"/>
    <w:rsid w:val="00593D2D"/>
    <w:rsid w:val="005B0CD6"/>
    <w:rsid w:val="005B2C0B"/>
    <w:rsid w:val="005B6061"/>
    <w:rsid w:val="005D37C4"/>
    <w:rsid w:val="005D5458"/>
    <w:rsid w:val="005E7638"/>
    <w:rsid w:val="005E786A"/>
    <w:rsid w:val="00610D60"/>
    <w:rsid w:val="00625B4B"/>
    <w:rsid w:val="0066037E"/>
    <w:rsid w:val="0066603D"/>
    <w:rsid w:val="006749AC"/>
    <w:rsid w:val="00675FC0"/>
    <w:rsid w:val="00690307"/>
    <w:rsid w:val="00692E9D"/>
    <w:rsid w:val="006A3CC1"/>
    <w:rsid w:val="006C685E"/>
    <w:rsid w:val="006D06F4"/>
    <w:rsid w:val="006D36B3"/>
    <w:rsid w:val="006E39E8"/>
    <w:rsid w:val="007138FD"/>
    <w:rsid w:val="007201AE"/>
    <w:rsid w:val="0074004C"/>
    <w:rsid w:val="007414E3"/>
    <w:rsid w:val="00742A68"/>
    <w:rsid w:val="00744EC9"/>
    <w:rsid w:val="00751B55"/>
    <w:rsid w:val="00751DC9"/>
    <w:rsid w:val="00753DBE"/>
    <w:rsid w:val="0075795F"/>
    <w:rsid w:val="00777D46"/>
    <w:rsid w:val="00791FA5"/>
    <w:rsid w:val="00793215"/>
    <w:rsid w:val="007A210F"/>
    <w:rsid w:val="007A400E"/>
    <w:rsid w:val="007B7B43"/>
    <w:rsid w:val="007C10F5"/>
    <w:rsid w:val="007E7ED1"/>
    <w:rsid w:val="00815B2B"/>
    <w:rsid w:val="00831027"/>
    <w:rsid w:val="00831477"/>
    <w:rsid w:val="008339EE"/>
    <w:rsid w:val="00840BEA"/>
    <w:rsid w:val="00851795"/>
    <w:rsid w:val="00853825"/>
    <w:rsid w:val="00856148"/>
    <w:rsid w:val="00887B51"/>
    <w:rsid w:val="00895103"/>
    <w:rsid w:val="008B3004"/>
    <w:rsid w:val="008D0ED1"/>
    <w:rsid w:val="008E1730"/>
    <w:rsid w:val="008E2B11"/>
    <w:rsid w:val="008E38CD"/>
    <w:rsid w:val="008F22CC"/>
    <w:rsid w:val="0090317B"/>
    <w:rsid w:val="00904DDD"/>
    <w:rsid w:val="009123A3"/>
    <w:rsid w:val="009202B0"/>
    <w:rsid w:val="009245E0"/>
    <w:rsid w:val="00926465"/>
    <w:rsid w:val="00940D3A"/>
    <w:rsid w:val="009558E7"/>
    <w:rsid w:val="009643BB"/>
    <w:rsid w:val="00972D2C"/>
    <w:rsid w:val="00993F56"/>
    <w:rsid w:val="009A2F30"/>
    <w:rsid w:val="009A7D23"/>
    <w:rsid w:val="009B3579"/>
    <w:rsid w:val="009E3456"/>
    <w:rsid w:val="009F01AB"/>
    <w:rsid w:val="009F1EB7"/>
    <w:rsid w:val="00A0776B"/>
    <w:rsid w:val="00A139FF"/>
    <w:rsid w:val="00A27FEF"/>
    <w:rsid w:val="00A52E17"/>
    <w:rsid w:val="00A80BF8"/>
    <w:rsid w:val="00A917BF"/>
    <w:rsid w:val="00AA753D"/>
    <w:rsid w:val="00AB3B1C"/>
    <w:rsid w:val="00AD6007"/>
    <w:rsid w:val="00AE09CE"/>
    <w:rsid w:val="00AE7413"/>
    <w:rsid w:val="00AE7A18"/>
    <w:rsid w:val="00AF2876"/>
    <w:rsid w:val="00B20265"/>
    <w:rsid w:val="00B20FCB"/>
    <w:rsid w:val="00B26B6E"/>
    <w:rsid w:val="00B36088"/>
    <w:rsid w:val="00B61B8E"/>
    <w:rsid w:val="00B74B8C"/>
    <w:rsid w:val="00B8329E"/>
    <w:rsid w:val="00BB1E9A"/>
    <w:rsid w:val="00BB5275"/>
    <w:rsid w:val="00BD49FA"/>
    <w:rsid w:val="00BD5268"/>
    <w:rsid w:val="00BE10D0"/>
    <w:rsid w:val="00C006CA"/>
    <w:rsid w:val="00C078DB"/>
    <w:rsid w:val="00C15E02"/>
    <w:rsid w:val="00C16C61"/>
    <w:rsid w:val="00C2158A"/>
    <w:rsid w:val="00C26BEA"/>
    <w:rsid w:val="00C33468"/>
    <w:rsid w:val="00C52D44"/>
    <w:rsid w:val="00C56D47"/>
    <w:rsid w:val="00C6138B"/>
    <w:rsid w:val="00C67878"/>
    <w:rsid w:val="00C73EB8"/>
    <w:rsid w:val="00C8660F"/>
    <w:rsid w:val="00C96AC3"/>
    <w:rsid w:val="00CA727B"/>
    <w:rsid w:val="00CB5363"/>
    <w:rsid w:val="00CD0DD7"/>
    <w:rsid w:val="00CD0FAD"/>
    <w:rsid w:val="00CD6EEC"/>
    <w:rsid w:val="00CE08B8"/>
    <w:rsid w:val="00CF5046"/>
    <w:rsid w:val="00D11196"/>
    <w:rsid w:val="00D17DE7"/>
    <w:rsid w:val="00D215FF"/>
    <w:rsid w:val="00D338D7"/>
    <w:rsid w:val="00D40C9B"/>
    <w:rsid w:val="00D50EC1"/>
    <w:rsid w:val="00D53B69"/>
    <w:rsid w:val="00D777C1"/>
    <w:rsid w:val="00D84035"/>
    <w:rsid w:val="00D97D35"/>
    <w:rsid w:val="00DA2A88"/>
    <w:rsid w:val="00DA6FC3"/>
    <w:rsid w:val="00DC44AC"/>
    <w:rsid w:val="00DD31F9"/>
    <w:rsid w:val="00DD46F4"/>
    <w:rsid w:val="00DE490B"/>
    <w:rsid w:val="00E21412"/>
    <w:rsid w:val="00E223BD"/>
    <w:rsid w:val="00E27134"/>
    <w:rsid w:val="00E30FF1"/>
    <w:rsid w:val="00E40C38"/>
    <w:rsid w:val="00E46318"/>
    <w:rsid w:val="00E5008F"/>
    <w:rsid w:val="00E678C1"/>
    <w:rsid w:val="00E7674C"/>
    <w:rsid w:val="00E85179"/>
    <w:rsid w:val="00E85583"/>
    <w:rsid w:val="00E90DA8"/>
    <w:rsid w:val="00EA6E10"/>
    <w:rsid w:val="00EB362D"/>
    <w:rsid w:val="00EC7849"/>
    <w:rsid w:val="00ED0DD0"/>
    <w:rsid w:val="00EF262B"/>
    <w:rsid w:val="00F0457A"/>
    <w:rsid w:val="00F07368"/>
    <w:rsid w:val="00F36A01"/>
    <w:rsid w:val="00F54DF5"/>
    <w:rsid w:val="00F55026"/>
    <w:rsid w:val="00F77ED1"/>
    <w:rsid w:val="00F80CC4"/>
    <w:rsid w:val="00FB0F21"/>
    <w:rsid w:val="00FB413B"/>
    <w:rsid w:val="00FE32CA"/>
    <w:rsid w:val="00FE6231"/>
    <w:rsid w:val="00FF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DA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2A68"/>
    <w:pPr>
      <w:spacing w:after="160" w:line="259" w:lineRule="auto"/>
      <w:ind w:firstLine="720"/>
    </w:pPr>
    <w:rPr>
      <w:rFonts w:ascii="Times New Roman" w:hAnsi="Times New Roman"/>
      <w:sz w:val="24"/>
      <w:szCs w:val="24"/>
    </w:rPr>
  </w:style>
  <w:style w:type="paragraph" w:styleId="Kop1">
    <w:name w:val="heading 1"/>
    <w:basedOn w:val="Standaard"/>
    <w:next w:val="Standaard"/>
    <w:link w:val="Kop1Char"/>
    <w:uiPriority w:val="9"/>
    <w:qFormat/>
    <w:rsid w:val="00742A68"/>
    <w:pPr>
      <w:keepNext/>
      <w:spacing w:before="240" w:after="60"/>
      <w:ind w:firstLine="0"/>
      <w:jc w:val="center"/>
      <w:outlineLvl w:val="0"/>
    </w:pPr>
    <w:rPr>
      <w:rFonts w:ascii="Cambria" w:eastAsia="Times New Roman" w:hAnsi="Cambria"/>
      <w:b/>
      <w:bCs/>
      <w:kern w:val="32"/>
      <w:sz w:val="32"/>
      <w:szCs w:val="32"/>
    </w:rPr>
  </w:style>
  <w:style w:type="paragraph" w:styleId="Kop2">
    <w:name w:val="heading 2"/>
    <w:basedOn w:val="Kop1"/>
    <w:next w:val="Standaard"/>
    <w:link w:val="Kop2Char"/>
    <w:uiPriority w:val="9"/>
    <w:qFormat/>
    <w:rsid w:val="00742A68"/>
    <w:pPr>
      <w:outlineLvl w:val="1"/>
    </w:pPr>
  </w:style>
  <w:style w:type="paragraph" w:styleId="Kop3">
    <w:name w:val="heading 3"/>
    <w:basedOn w:val="Standaard"/>
    <w:next w:val="Standaard"/>
    <w:link w:val="Kop3Char"/>
    <w:uiPriority w:val="9"/>
    <w:qFormat/>
    <w:rsid w:val="00742A68"/>
    <w:pPr>
      <w:keepNext/>
      <w:ind w:firstLine="0"/>
      <w:outlineLvl w:val="2"/>
    </w:pPr>
    <w:rPr>
      <w:b/>
      <w:sz w:val="28"/>
      <w:szCs w:val="28"/>
    </w:rPr>
  </w:style>
  <w:style w:type="paragraph" w:styleId="Kop4">
    <w:name w:val="heading 4"/>
    <w:basedOn w:val="Standaard"/>
    <w:next w:val="Standaard"/>
    <w:link w:val="Kop4Char"/>
    <w:uiPriority w:val="9"/>
    <w:semiHidden/>
    <w:qFormat/>
    <w:rsid w:val="00742A68"/>
    <w:pPr>
      <w:keepNext/>
      <w:keepLines/>
      <w:spacing w:before="40" w:after="0"/>
      <w:outlineLvl w:val="3"/>
    </w:pPr>
    <w:rPr>
      <w:rFonts w:eastAsiaTheme="majorEastAsia"/>
      <w:i/>
      <w:iCs/>
      <w:color w:val="2F5496" w:themeColor="accent1" w:themeShade="BF"/>
    </w:rPr>
  </w:style>
  <w:style w:type="paragraph" w:styleId="Kop5">
    <w:name w:val="heading 5"/>
    <w:basedOn w:val="Standaard"/>
    <w:next w:val="Standaard"/>
    <w:link w:val="Kop5Char"/>
    <w:uiPriority w:val="9"/>
    <w:semiHidden/>
    <w:qFormat/>
    <w:rsid w:val="00742A68"/>
    <w:pPr>
      <w:keepNext/>
      <w:keepLines/>
      <w:spacing w:before="40" w:after="0"/>
      <w:outlineLvl w:val="4"/>
    </w:pPr>
    <w:rPr>
      <w:rFonts w:eastAsiaTheme="majorEastAsia"/>
      <w:color w:val="2F5496" w:themeColor="accent1" w:themeShade="BF"/>
    </w:rPr>
  </w:style>
  <w:style w:type="paragraph" w:styleId="Kop6">
    <w:name w:val="heading 6"/>
    <w:basedOn w:val="Standaard"/>
    <w:next w:val="Standaard"/>
    <w:link w:val="Kop6Char"/>
    <w:uiPriority w:val="9"/>
    <w:semiHidden/>
    <w:qFormat/>
    <w:rsid w:val="00742A68"/>
    <w:pPr>
      <w:keepNext/>
      <w:keepLines/>
      <w:spacing w:before="40" w:after="0"/>
      <w:outlineLvl w:val="5"/>
    </w:pPr>
    <w:rPr>
      <w:rFonts w:eastAsiaTheme="majorEastAsia"/>
      <w:color w:val="1F3763" w:themeColor="accent1" w:themeShade="7F"/>
    </w:rPr>
  </w:style>
  <w:style w:type="paragraph" w:styleId="Kop7">
    <w:name w:val="heading 7"/>
    <w:basedOn w:val="Standaard"/>
    <w:next w:val="Standaard"/>
    <w:link w:val="Kop7Char"/>
    <w:uiPriority w:val="9"/>
    <w:semiHidden/>
    <w:qFormat/>
    <w:rsid w:val="00742A68"/>
    <w:pPr>
      <w:keepNext/>
      <w:keepLines/>
      <w:spacing w:before="40" w:after="0"/>
      <w:outlineLvl w:val="6"/>
    </w:pPr>
    <w:rPr>
      <w:rFonts w:eastAsiaTheme="majorEastAsia"/>
      <w:i/>
      <w:iCs/>
      <w:color w:val="1F3763" w:themeColor="accent1" w:themeShade="7F"/>
    </w:rPr>
  </w:style>
  <w:style w:type="paragraph" w:styleId="Kop8">
    <w:name w:val="heading 8"/>
    <w:basedOn w:val="Standaard"/>
    <w:next w:val="Standaard"/>
    <w:link w:val="Kop8Char"/>
    <w:uiPriority w:val="9"/>
    <w:semiHidden/>
    <w:qFormat/>
    <w:rsid w:val="00742A68"/>
    <w:pPr>
      <w:keepNext/>
      <w:keepLines/>
      <w:spacing w:before="40" w:after="0"/>
      <w:outlineLvl w:val="7"/>
    </w:pPr>
    <w:rPr>
      <w:rFonts w:eastAsiaTheme="majorEastAsia"/>
      <w:color w:val="272727" w:themeColor="text1" w:themeTint="D8"/>
      <w:sz w:val="21"/>
      <w:szCs w:val="21"/>
    </w:rPr>
  </w:style>
  <w:style w:type="paragraph" w:styleId="Kop9">
    <w:name w:val="heading 9"/>
    <w:basedOn w:val="Standaard"/>
    <w:next w:val="Standaard"/>
    <w:link w:val="Kop9Char"/>
    <w:uiPriority w:val="9"/>
    <w:semiHidden/>
    <w:qFormat/>
    <w:rsid w:val="00742A68"/>
    <w:pPr>
      <w:keepNext/>
      <w:keepLines/>
      <w:spacing w:before="40" w:after="0"/>
      <w:outlineLvl w:val="8"/>
    </w:pPr>
    <w:rPr>
      <w:rFonts w:eastAsiaTheme="majorEastAsia"/>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742A68"/>
    <w:rPr>
      <w:rFonts w:ascii="Cambria" w:eastAsia="Times New Roman" w:hAnsi="Cambria"/>
      <w:b/>
      <w:bCs/>
      <w:kern w:val="32"/>
      <w:sz w:val="32"/>
      <w:szCs w:val="32"/>
    </w:rPr>
  </w:style>
  <w:style w:type="paragraph" w:styleId="Kopvaninhoudsopgave">
    <w:name w:val="TOC Heading"/>
    <w:basedOn w:val="Standaard"/>
    <w:next w:val="Standaard"/>
    <w:uiPriority w:val="39"/>
    <w:unhideWhenUsed/>
    <w:qFormat/>
    <w:rsid w:val="00742A68"/>
    <w:pPr>
      <w:jc w:val="center"/>
      <w:outlineLvl w:val="0"/>
    </w:pPr>
    <w:rPr>
      <w:b/>
      <w:sz w:val="32"/>
    </w:rPr>
  </w:style>
  <w:style w:type="paragraph" w:styleId="Inhopg1">
    <w:name w:val="toc 1"/>
    <w:basedOn w:val="Standaard"/>
    <w:next w:val="Standaard"/>
    <w:autoRedefine/>
    <w:uiPriority w:val="39"/>
    <w:rsid w:val="00742A68"/>
  </w:style>
  <w:style w:type="character" w:styleId="Hyperlink">
    <w:name w:val="Hyperlink"/>
    <w:uiPriority w:val="99"/>
    <w:unhideWhenUsed/>
    <w:rsid w:val="00742A68"/>
    <w:rPr>
      <w:rFonts w:ascii="Times New Roman" w:hAnsi="Times New Roman" w:cs="Times New Roman"/>
      <w:color w:val="0563C1"/>
      <w:u w:val="single"/>
    </w:rPr>
  </w:style>
  <w:style w:type="paragraph" w:styleId="Koptekst">
    <w:name w:val="header"/>
    <w:basedOn w:val="Standaard"/>
    <w:link w:val="KoptekstChar"/>
    <w:uiPriority w:val="99"/>
    <w:unhideWhenUsed/>
    <w:rsid w:val="00742A68"/>
    <w:pPr>
      <w:tabs>
        <w:tab w:val="center" w:pos="4680"/>
        <w:tab w:val="right" w:pos="9360"/>
      </w:tabs>
      <w:ind w:firstLine="0"/>
    </w:pPr>
  </w:style>
  <w:style w:type="character" w:customStyle="1" w:styleId="KoptekstChar">
    <w:name w:val="Koptekst Char"/>
    <w:link w:val="Koptekst"/>
    <w:uiPriority w:val="99"/>
    <w:rsid w:val="00742A68"/>
    <w:rPr>
      <w:rFonts w:ascii="Times New Roman" w:hAnsi="Times New Roman"/>
      <w:sz w:val="24"/>
      <w:szCs w:val="24"/>
    </w:rPr>
  </w:style>
  <w:style w:type="paragraph" w:styleId="Voettekst">
    <w:name w:val="footer"/>
    <w:basedOn w:val="Standaard"/>
    <w:link w:val="VoettekstChar"/>
    <w:uiPriority w:val="99"/>
    <w:unhideWhenUsed/>
    <w:rsid w:val="00742A68"/>
    <w:pPr>
      <w:tabs>
        <w:tab w:val="center" w:pos="4680"/>
        <w:tab w:val="right" w:pos="9360"/>
      </w:tabs>
      <w:ind w:firstLine="0"/>
    </w:pPr>
  </w:style>
  <w:style w:type="character" w:customStyle="1" w:styleId="VoettekstChar">
    <w:name w:val="Voettekst Char"/>
    <w:link w:val="Voettekst"/>
    <w:uiPriority w:val="99"/>
    <w:rsid w:val="00742A68"/>
    <w:rPr>
      <w:rFonts w:ascii="Times New Roman" w:hAnsi="Times New Roman"/>
      <w:sz w:val="24"/>
      <w:szCs w:val="24"/>
    </w:rPr>
  </w:style>
  <w:style w:type="character" w:customStyle="1" w:styleId="Kop2Char">
    <w:name w:val="Kop 2 Char"/>
    <w:basedOn w:val="Standaardalinea-lettertype"/>
    <w:link w:val="Kop2"/>
    <w:uiPriority w:val="9"/>
    <w:rsid w:val="00742A68"/>
    <w:rPr>
      <w:rFonts w:ascii="Cambria" w:eastAsia="Times New Roman" w:hAnsi="Cambria" w:cs="Times New Roman"/>
      <w:b/>
      <w:bCs/>
      <w:kern w:val="32"/>
      <w:sz w:val="32"/>
      <w:szCs w:val="32"/>
    </w:rPr>
  </w:style>
  <w:style w:type="paragraph" w:styleId="Inhopg2">
    <w:name w:val="toc 2"/>
    <w:basedOn w:val="Standaard"/>
    <w:next w:val="Standaard"/>
    <w:autoRedefine/>
    <w:uiPriority w:val="39"/>
    <w:rsid w:val="00742A68"/>
    <w:pPr>
      <w:tabs>
        <w:tab w:val="right" w:leader="dot" w:pos="9350"/>
      </w:tabs>
      <w:ind w:left="720"/>
    </w:pPr>
  </w:style>
  <w:style w:type="character" w:customStyle="1" w:styleId="Kop3Char">
    <w:name w:val="Kop 3 Char"/>
    <w:basedOn w:val="Standaardalinea-lettertype"/>
    <w:link w:val="Kop3"/>
    <w:uiPriority w:val="9"/>
    <w:rsid w:val="00742A68"/>
    <w:rPr>
      <w:rFonts w:ascii="Times New Roman" w:hAnsi="Times New Roman" w:cs="Times New Roman"/>
      <w:b/>
      <w:sz w:val="28"/>
      <w:szCs w:val="28"/>
    </w:rPr>
  </w:style>
  <w:style w:type="paragraph" w:styleId="Lijstalinea">
    <w:name w:val="List Paragraph"/>
    <w:basedOn w:val="Standaard"/>
    <w:uiPriority w:val="34"/>
    <w:qFormat/>
    <w:rsid w:val="00742A68"/>
    <w:pPr>
      <w:numPr>
        <w:numId w:val="1"/>
      </w:numPr>
      <w:spacing w:before="240" w:after="60"/>
    </w:pPr>
  </w:style>
  <w:style w:type="paragraph" w:styleId="Titel">
    <w:name w:val="Title"/>
    <w:basedOn w:val="Standaard"/>
    <w:next w:val="Standaard"/>
    <w:link w:val="TitelChar"/>
    <w:uiPriority w:val="10"/>
    <w:qFormat/>
    <w:rsid w:val="00742A68"/>
    <w:pPr>
      <w:ind w:firstLine="0"/>
      <w:jc w:val="center"/>
    </w:pPr>
    <w:rPr>
      <w:b/>
      <w:sz w:val="96"/>
      <w:szCs w:val="96"/>
    </w:rPr>
  </w:style>
  <w:style w:type="character" w:customStyle="1" w:styleId="TitelChar">
    <w:name w:val="Titel Char"/>
    <w:basedOn w:val="Standaardalinea-lettertype"/>
    <w:link w:val="Titel"/>
    <w:uiPriority w:val="10"/>
    <w:rsid w:val="00742A68"/>
    <w:rPr>
      <w:rFonts w:ascii="Times New Roman" w:hAnsi="Times New Roman" w:cs="Times New Roman"/>
      <w:b/>
      <w:sz w:val="96"/>
      <w:szCs w:val="96"/>
    </w:rPr>
  </w:style>
  <w:style w:type="paragraph" w:styleId="Ondertitel">
    <w:name w:val="Subtitle"/>
    <w:basedOn w:val="Standaard"/>
    <w:next w:val="Standaard"/>
    <w:link w:val="OndertitelChar"/>
    <w:uiPriority w:val="11"/>
    <w:qFormat/>
    <w:rsid w:val="00742A68"/>
    <w:pPr>
      <w:ind w:firstLine="0"/>
      <w:jc w:val="center"/>
    </w:pPr>
    <w:rPr>
      <w:b/>
      <w:sz w:val="40"/>
      <w:szCs w:val="40"/>
    </w:rPr>
  </w:style>
  <w:style w:type="character" w:customStyle="1" w:styleId="OndertitelChar">
    <w:name w:val="Ondertitel Char"/>
    <w:basedOn w:val="Standaardalinea-lettertype"/>
    <w:link w:val="Ondertitel"/>
    <w:uiPriority w:val="11"/>
    <w:rsid w:val="00742A68"/>
    <w:rPr>
      <w:rFonts w:ascii="Times New Roman" w:hAnsi="Times New Roman" w:cs="Times New Roman"/>
      <w:b/>
      <w:sz w:val="40"/>
      <w:szCs w:val="40"/>
    </w:rPr>
  </w:style>
  <w:style w:type="paragraph" w:customStyle="1" w:styleId="Tekstvoorblad">
    <w:name w:val="Tekst voorblad"/>
    <w:basedOn w:val="Standaard"/>
    <w:qFormat/>
    <w:rsid w:val="00742A68"/>
    <w:pPr>
      <w:ind w:firstLine="0"/>
      <w:jc w:val="center"/>
    </w:pPr>
  </w:style>
  <w:style w:type="paragraph" w:customStyle="1" w:styleId="Auteur">
    <w:name w:val="Auteur"/>
    <w:basedOn w:val="Standaard"/>
    <w:qFormat/>
    <w:rsid w:val="00742A68"/>
    <w:pPr>
      <w:ind w:firstLine="0"/>
      <w:jc w:val="center"/>
    </w:pPr>
    <w:rPr>
      <w:i/>
      <w:sz w:val="36"/>
      <w:szCs w:val="36"/>
    </w:rPr>
  </w:style>
  <w:style w:type="paragraph" w:styleId="Lijstopsomteken">
    <w:name w:val="List Bullet"/>
    <w:basedOn w:val="Lijstalinea"/>
    <w:uiPriority w:val="99"/>
    <w:rsid w:val="00742A68"/>
    <w:pPr>
      <w:numPr>
        <w:numId w:val="5"/>
      </w:numPr>
      <w:ind w:left="1080" w:hanging="360"/>
    </w:pPr>
  </w:style>
  <w:style w:type="paragraph" w:styleId="Bibliografie">
    <w:name w:val="Bibliography"/>
    <w:basedOn w:val="Standaard"/>
    <w:next w:val="Standaard"/>
    <w:uiPriority w:val="37"/>
    <w:rsid w:val="00742A68"/>
    <w:pPr>
      <w:ind w:left="540" w:hanging="540"/>
    </w:pPr>
  </w:style>
  <w:style w:type="paragraph" w:styleId="Ballontekst">
    <w:name w:val="Balloon Text"/>
    <w:basedOn w:val="Standaard"/>
    <w:link w:val="BallontekstChar"/>
    <w:uiPriority w:val="99"/>
    <w:semiHidden/>
    <w:unhideWhenUsed/>
    <w:rsid w:val="00742A6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42A68"/>
    <w:rPr>
      <w:rFonts w:ascii="Segoe UI" w:hAnsi="Segoe UI" w:cs="Segoe UI"/>
      <w:sz w:val="18"/>
      <w:szCs w:val="18"/>
    </w:rPr>
  </w:style>
  <w:style w:type="character" w:styleId="Tekstvantijdelijkeaanduiding">
    <w:name w:val="Placeholder Text"/>
    <w:basedOn w:val="Standaardalinea-lettertype"/>
    <w:uiPriority w:val="99"/>
    <w:semiHidden/>
    <w:rsid w:val="00742A68"/>
    <w:rPr>
      <w:rFonts w:ascii="Times New Roman" w:hAnsi="Times New Roman" w:cs="Times New Roman"/>
      <w:color w:val="808080"/>
    </w:rPr>
  </w:style>
  <w:style w:type="paragraph" w:customStyle="1" w:styleId="Tiptekst">
    <w:name w:val="Tiptekst"/>
    <w:basedOn w:val="Standaard"/>
    <w:qFormat/>
    <w:rsid w:val="00742A68"/>
    <w:rPr>
      <w:rFonts w:ascii="Calibri" w:hAnsi="Calibri"/>
      <w:color w:val="0070C0"/>
    </w:rPr>
  </w:style>
  <w:style w:type="paragraph" w:customStyle="1" w:styleId="Tiptekstkop">
    <w:name w:val="Tiptekst kop"/>
    <w:basedOn w:val="Tiptekst"/>
    <w:qFormat/>
    <w:rsid w:val="00742A68"/>
    <w:pPr>
      <w:ind w:firstLine="0"/>
      <w:jc w:val="center"/>
    </w:pPr>
  </w:style>
  <w:style w:type="paragraph" w:styleId="Geenafstand">
    <w:name w:val="No Spacing"/>
    <w:uiPriority w:val="1"/>
    <w:qFormat/>
    <w:rsid w:val="00742A68"/>
    <w:pPr>
      <w:ind w:firstLine="720"/>
    </w:pPr>
    <w:rPr>
      <w:rFonts w:ascii="Times New Roman" w:hAnsi="Times New Roman"/>
      <w:sz w:val="24"/>
      <w:szCs w:val="24"/>
    </w:rPr>
  </w:style>
  <w:style w:type="paragraph" w:styleId="Inhopg3">
    <w:name w:val="toc 3"/>
    <w:basedOn w:val="Standaard"/>
    <w:next w:val="Standaard"/>
    <w:autoRedefine/>
    <w:uiPriority w:val="39"/>
    <w:rsid w:val="00742A68"/>
    <w:pPr>
      <w:spacing w:after="100"/>
      <w:ind w:left="480"/>
    </w:pPr>
  </w:style>
  <w:style w:type="character" w:styleId="Onopgelostemelding">
    <w:name w:val="Unresolved Mention"/>
    <w:basedOn w:val="Standaardalinea-lettertype"/>
    <w:uiPriority w:val="99"/>
    <w:semiHidden/>
    <w:unhideWhenUsed/>
    <w:rsid w:val="00742A68"/>
    <w:rPr>
      <w:rFonts w:ascii="Times New Roman" w:hAnsi="Times New Roman" w:cs="Times New Roman"/>
      <w:color w:val="605E5C"/>
      <w:shd w:val="clear" w:color="auto" w:fill="E1DFDD"/>
    </w:rPr>
  </w:style>
  <w:style w:type="numbering" w:styleId="111111">
    <w:name w:val="Outline List 2"/>
    <w:basedOn w:val="Geenlijst"/>
    <w:uiPriority w:val="99"/>
    <w:semiHidden/>
    <w:unhideWhenUsed/>
    <w:rsid w:val="00742A68"/>
    <w:pPr>
      <w:numPr>
        <w:numId w:val="17"/>
      </w:numPr>
    </w:pPr>
  </w:style>
  <w:style w:type="numbering" w:styleId="1ai">
    <w:name w:val="Outline List 1"/>
    <w:basedOn w:val="Geenlijst"/>
    <w:uiPriority w:val="99"/>
    <w:semiHidden/>
    <w:unhideWhenUsed/>
    <w:rsid w:val="00742A68"/>
    <w:pPr>
      <w:numPr>
        <w:numId w:val="18"/>
      </w:numPr>
    </w:pPr>
  </w:style>
  <w:style w:type="character" w:customStyle="1" w:styleId="Kop4Char">
    <w:name w:val="Kop 4 Char"/>
    <w:basedOn w:val="Standaardalinea-lettertype"/>
    <w:link w:val="Kop4"/>
    <w:uiPriority w:val="9"/>
    <w:semiHidden/>
    <w:rsid w:val="00742A68"/>
    <w:rPr>
      <w:rFonts w:ascii="Times New Roman" w:eastAsiaTheme="majorEastAsia" w:hAnsi="Times New Roman" w:cs="Times New Roman"/>
      <w:i/>
      <w:iCs/>
      <w:color w:val="2F5496" w:themeColor="accent1" w:themeShade="BF"/>
      <w:sz w:val="24"/>
      <w:szCs w:val="24"/>
    </w:rPr>
  </w:style>
  <w:style w:type="character" w:customStyle="1" w:styleId="Kop5Char">
    <w:name w:val="Kop 5 Char"/>
    <w:basedOn w:val="Standaardalinea-lettertype"/>
    <w:link w:val="Kop5"/>
    <w:uiPriority w:val="9"/>
    <w:semiHidden/>
    <w:rsid w:val="00742A68"/>
    <w:rPr>
      <w:rFonts w:ascii="Times New Roman" w:eastAsiaTheme="majorEastAsia" w:hAnsi="Times New Roman" w:cs="Times New Roman"/>
      <w:color w:val="2F5496" w:themeColor="accent1" w:themeShade="BF"/>
      <w:sz w:val="24"/>
      <w:szCs w:val="24"/>
    </w:rPr>
  </w:style>
  <w:style w:type="character" w:customStyle="1" w:styleId="Kop6Char">
    <w:name w:val="Kop 6 Char"/>
    <w:basedOn w:val="Standaardalinea-lettertype"/>
    <w:link w:val="Kop6"/>
    <w:uiPriority w:val="9"/>
    <w:semiHidden/>
    <w:rsid w:val="00742A68"/>
    <w:rPr>
      <w:rFonts w:ascii="Times New Roman" w:eastAsiaTheme="majorEastAsia" w:hAnsi="Times New Roman" w:cs="Times New Roman"/>
      <w:color w:val="1F3763" w:themeColor="accent1" w:themeShade="7F"/>
      <w:sz w:val="24"/>
      <w:szCs w:val="24"/>
    </w:rPr>
  </w:style>
  <w:style w:type="character" w:customStyle="1" w:styleId="Kop7Char">
    <w:name w:val="Kop 7 Char"/>
    <w:basedOn w:val="Standaardalinea-lettertype"/>
    <w:link w:val="Kop7"/>
    <w:uiPriority w:val="9"/>
    <w:semiHidden/>
    <w:rsid w:val="00742A68"/>
    <w:rPr>
      <w:rFonts w:ascii="Times New Roman" w:eastAsiaTheme="majorEastAsia" w:hAnsi="Times New Roman" w:cs="Times New Roman"/>
      <w:i/>
      <w:iCs/>
      <w:color w:val="1F3763" w:themeColor="accent1" w:themeShade="7F"/>
      <w:sz w:val="24"/>
      <w:szCs w:val="24"/>
    </w:rPr>
  </w:style>
  <w:style w:type="character" w:customStyle="1" w:styleId="Kop8Char">
    <w:name w:val="Kop 8 Char"/>
    <w:basedOn w:val="Standaardalinea-lettertype"/>
    <w:link w:val="Kop8"/>
    <w:uiPriority w:val="9"/>
    <w:semiHidden/>
    <w:rsid w:val="00742A68"/>
    <w:rPr>
      <w:rFonts w:ascii="Times New Roman" w:eastAsiaTheme="majorEastAsia" w:hAnsi="Times New Roman" w:cs="Times New Roman"/>
      <w:color w:val="272727" w:themeColor="text1" w:themeTint="D8"/>
      <w:sz w:val="21"/>
      <w:szCs w:val="21"/>
    </w:rPr>
  </w:style>
  <w:style w:type="character" w:customStyle="1" w:styleId="Kop9Char">
    <w:name w:val="Kop 9 Char"/>
    <w:basedOn w:val="Standaardalinea-lettertype"/>
    <w:link w:val="Kop9"/>
    <w:uiPriority w:val="9"/>
    <w:semiHidden/>
    <w:rsid w:val="00742A68"/>
    <w:rPr>
      <w:rFonts w:ascii="Times New Roman" w:eastAsiaTheme="majorEastAsia" w:hAnsi="Times New Roman" w:cs="Times New Roman"/>
      <w:i/>
      <w:iCs/>
      <w:color w:val="272727" w:themeColor="text1" w:themeTint="D8"/>
      <w:sz w:val="21"/>
      <w:szCs w:val="21"/>
    </w:rPr>
  </w:style>
  <w:style w:type="numbering" w:styleId="Artikelsectie">
    <w:name w:val="Outline List 3"/>
    <w:basedOn w:val="Geenlijst"/>
    <w:uiPriority w:val="99"/>
    <w:semiHidden/>
    <w:unhideWhenUsed/>
    <w:rsid w:val="00742A68"/>
    <w:pPr>
      <w:numPr>
        <w:numId w:val="19"/>
      </w:numPr>
    </w:pPr>
  </w:style>
  <w:style w:type="paragraph" w:styleId="Bloktekst">
    <w:name w:val="Block Text"/>
    <w:basedOn w:val="Standaard"/>
    <w:uiPriority w:val="99"/>
    <w:semiHidden/>
    <w:unhideWhenUsed/>
    <w:rsid w:val="00742A6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Plattetekst">
    <w:name w:val="Body Text"/>
    <w:basedOn w:val="Standaard"/>
    <w:link w:val="PlattetekstChar"/>
    <w:uiPriority w:val="99"/>
    <w:semiHidden/>
    <w:unhideWhenUsed/>
    <w:rsid w:val="00742A68"/>
    <w:pPr>
      <w:spacing w:after="120"/>
    </w:pPr>
  </w:style>
  <w:style w:type="character" w:customStyle="1" w:styleId="PlattetekstChar">
    <w:name w:val="Platte tekst Char"/>
    <w:basedOn w:val="Standaardalinea-lettertype"/>
    <w:link w:val="Plattetekst"/>
    <w:uiPriority w:val="99"/>
    <w:semiHidden/>
    <w:rsid w:val="00742A68"/>
    <w:rPr>
      <w:rFonts w:ascii="Times New Roman" w:hAnsi="Times New Roman" w:cs="Times New Roman"/>
      <w:sz w:val="24"/>
      <w:szCs w:val="24"/>
    </w:rPr>
  </w:style>
  <w:style w:type="paragraph" w:styleId="Plattetekst2">
    <w:name w:val="Body Text 2"/>
    <w:basedOn w:val="Standaard"/>
    <w:link w:val="Plattetekst2Char"/>
    <w:uiPriority w:val="99"/>
    <w:semiHidden/>
    <w:unhideWhenUsed/>
    <w:rsid w:val="00742A68"/>
    <w:pPr>
      <w:spacing w:after="120" w:line="480" w:lineRule="auto"/>
    </w:pPr>
  </w:style>
  <w:style w:type="character" w:customStyle="1" w:styleId="Plattetekst2Char">
    <w:name w:val="Platte tekst 2 Char"/>
    <w:basedOn w:val="Standaardalinea-lettertype"/>
    <w:link w:val="Plattetekst2"/>
    <w:uiPriority w:val="99"/>
    <w:semiHidden/>
    <w:rsid w:val="00742A68"/>
    <w:rPr>
      <w:rFonts w:ascii="Times New Roman" w:hAnsi="Times New Roman" w:cs="Times New Roman"/>
      <w:sz w:val="24"/>
      <w:szCs w:val="24"/>
    </w:rPr>
  </w:style>
  <w:style w:type="paragraph" w:styleId="Plattetekst3">
    <w:name w:val="Body Text 3"/>
    <w:basedOn w:val="Standaard"/>
    <w:link w:val="Plattetekst3Char"/>
    <w:uiPriority w:val="99"/>
    <w:semiHidden/>
    <w:unhideWhenUsed/>
    <w:rsid w:val="00742A68"/>
    <w:pPr>
      <w:spacing w:after="120"/>
    </w:pPr>
    <w:rPr>
      <w:sz w:val="16"/>
      <w:szCs w:val="16"/>
    </w:rPr>
  </w:style>
  <w:style w:type="character" w:customStyle="1" w:styleId="Plattetekst3Char">
    <w:name w:val="Platte tekst 3 Char"/>
    <w:basedOn w:val="Standaardalinea-lettertype"/>
    <w:link w:val="Plattetekst3"/>
    <w:uiPriority w:val="99"/>
    <w:semiHidden/>
    <w:rsid w:val="00742A68"/>
    <w:rPr>
      <w:rFonts w:ascii="Times New Roman" w:hAnsi="Times New Roman" w:cs="Times New Roman"/>
      <w:sz w:val="16"/>
      <w:szCs w:val="16"/>
    </w:rPr>
  </w:style>
  <w:style w:type="paragraph" w:styleId="Platteteksteersteinspringing">
    <w:name w:val="Body Text First Indent"/>
    <w:basedOn w:val="Plattetekst"/>
    <w:link w:val="PlatteteksteersteinspringingChar"/>
    <w:uiPriority w:val="99"/>
    <w:semiHidden/>
    <w:unhideWhenUsed/>
    <w:rsid w:val="00742A68"/>
    <w:pPr>
      <w:spacing w:after="160"/>
      <w:ind w:firstLine="360"/>
    </w:pPr>
  </w:style>
  <w:style w:type="character" w:customStyle="1" w:styleId="PlatteteksteersteinspringingChar">
    <w:name w:val="Platte tekst eerste inspringing Char"/>
    <w:basedOn w:val="PlattetekstChar"/>
    <w:link w:val="Platteteksteersteinspringing"/>
    <w:uiPriority w:val="99"/>
    <w:semiHidden/>
    <w:rsid w:val="00742A68"/>
    <w:rPr>
      <w:rFonts w:ascii="Times New Roman" w:hAnsi="Times New Roman" w:cs="Times New Roman"/>
      <w:sz w:val="24"/>
      <w:szCs w:val="24"/>
    </w:rPr>
  </w:style>
  <w:style w:type="paragraph" w:styleId="Plattetekstinspringen">
    <w:name w:val="Body Text Indent"/>
    <w:basedOn w:val="Standaard"/>
    <w:link w:val="PlattetekstinspringenChar"/>
    <w:uiPriority w:val="99"/>
    <w:semiHidden/>
    <w:unhideWhenUsed/>
    <w:rsid w:val="00742A68"/>
    <w:pPr>
      <w:spacing w:after="120"/>
      <w:ind w:left="360"/>
    </w:pPr>
  </w:style>
  <w:style w:type="character" w:customStyle="1" w:styleId="PlattetekstinspringenChar">
    <w:name w:val="Platte tekst inspringen Char"/>
    <w:basedOn w:val="Standaardalinea-lettertype"/>
    <w:link w:val="Plattetekstinspringen"/>
    <w:uiPriority w:val="99"/>
    <w:semiHidden/>
    <w:rsid w:val="00742A68"/>
    <w:rPr>
      <w:rFonts w:ascii="Times New Roman" w:hAnsi="Times New Roman" w:cs="Times New Roman"/>
      <w:sz w:val="24"/>
      <w:szCs w:val="24"/>
    </w:rPr>
  </w:style>
  <w:style w:type="paragraph" w:styleId="Platteteksteersteinspringing2">
    <w:name w:val="Body Text First Indent 2"/>
    <w:basedOn w:val="Plattetekstinspringen"/>
    <w:link w:val="Platteteksteersteinspringing2Char"/>
    <w:uiPriority w:val="99"/>
    <w:semiHidden/>
    <w:unhideWhenUsed/>
    <w:rsid w:val="00742A68"/>
    <w:pPr>
      <w:spacing w:after="16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742A68"/>
    <w:rPr>
      <w:rFonts w:ascii="Times New Roman" w:hAnsi="Times New Roman" w:cs="Times New Roman"/>
      <w:sz w:val="24"/>
      <w:szCs w:val="24"/>
    </w:rPr>
  </w:style>
  <w:style w:type="paragraph" w:styleId="Plattetekstinspringen2">
    <w:name w:val="Body Text Indent 2"/>
    <w:basedOn w:val="Standaard"/>
    <w:link w:val="Plattetekstinspringen2Char"/>
    <w:uiPriority w:val="99"/>
    <w:semiHidden/>
    <w:unhideWhenUsed/>
    <w:rsid w:val="00742A68"/>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742A68"/>
    <w:rPr>
      <w:rFonts w:ascii="Times New Roman" w:hAnsi="Times New Roman" w:cs="Times New Roman"/>
      <w:sz w:val="24"/>
      <w:szCs w:val="24"/>
    </w:rPr>
  </w:style>
  <w:style w:type="paragraph" w:styleId="Plattetekstinspringen3">
    <w:name w:val="Body Text Indent 3"/>
    <w:basedOn w:val="Standaard"/>
    <w:link w:val="Plattetekstinspringen3Char"/>
    <w:uiPriority w:val="99"/>
    <w:semiHidden/>
    <w:unhideWhenUsed/>
    <w:rsid w:val="00742A68"/>
    <w:pPr>
      <w:spacing w:after="120"/>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742A68"/>
    <w:rPr>
      <w:rFonts w:ascii="Times New Roman" w:hAnsi="Times New Roman" w:cs="Times New Roman"/>
      <w:sz w:val="16"/>
      <w:szCs w:val="16"/>
    </w:rPr>
  </w:style>
  <w:style w:type="character" w:styleId="Titelvanboek">
    <w:name w:val="Book Title"/>
    <w:basedOn w:val="Standaardalinea-lettertype"/>
    <w:uiPriority w:val="33"/>
    <w:semiHidden/>
    <w:qFormat/>
    <w:rsid w:val="00742A68"/>
    <w:rPr>
      <w:rFonts w:ascii="Times New Roman" w:hAnsi="Times New Roman" w:cs="Times New Roman"/>
      <w:b/>
      <w:bCs/>
      <w:i/>
      <w:iCs/>
      <w:spacing w:val="5"/>
    </w:rPr>
  </w:style>
  <w:style w:type="paragraph" w:styleId="Bijschrift">
    <w:name w:val="caption"/>
    <w:basedOn w:val="Standaard"/>
    <w:next w:val="Standaard"/>
    <w:uiPriority w:val="35"/>
    <w:semiHidden/>
    <w:unhideWhenUsed/>
    <w:qFormat/>
    <w:rsid w:val="00742A68"/>
    <w:pPr>
      <w:spacing w:after="200" w:line="240" w:lineRule="auto"/>
    </w:pPr>
    <w:rPr>
      <w:i/>
      <w:iCs/>
      <w:color w:val="44546A" w:themeColor="text2"/>
      <w:sz w:val="18"/>
      <w:szCs w:val="18"/>
    </w:rPr>
  </w:style>
  <w:style w:type="paragraph" w:styleId="Afsluiting">
    <w:name w:val="Closing"/>
    <w:basedOn w:val="Standaard"/>
    <w:link w:val="AfsluitingChar"/>
    <w:uiPriority w:val="99"/>
    <w:semiHidden/>
    <w:unhideWhenUsed/>
    <w:rsid w:val="00742A68"/>
    <w:pPr>
      <w:spacing w:after="0" w:line="240" w:lineRule="auto"/>
      <w:ind w:left="4320"/>
    </w:pPr>
  </w:style>
  <w:style w:type="character" w:customStyle="1" w:styleId="AfsluitingChar">
    <w:name w:val="Afsluiting Char"/>
    <w:basedOn w:val="Standaardalinea-lettertype"/>
    <w:link w:val="Afsluiting"/>
    <w:uiPriority w:val="99"/>
    <w:semiHidden/>
    <w:rsid w:val="00742A68"/>
    <w:rPr>
      <w:rFonts w:ascii="Times New Roman" w:hAnsi="Times New Roman" w:cs="Times New Roman"/>
      <w:sz w:val="24"/>
      <w:szCs w:val="24"/>
    </w:rPr>
  </w:style>
  <w:style w:type="table" w:styleId="Kleurrijkraster">
    <w:name w:val="Colorful Grid"/>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Kleurrijkraster-accent2">
    <w:name w:val="Colorful Grid Accent 2"/>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Kleurrijkraster-accent3">
    <w:name w:val="Colorful Grid Accent 3"/>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Kleurrijkraster-accent4">
    <w:name w:val="Colorful Grid Accent 4"/>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Kleurrijkraster-accent5">
    <w:name w:val="Colorful Grid Accent 5"/>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Kleurrijkraster-accent6">
    <w:name w:val="Colorful Grid Accent 6"/>
    <w:basedOn w:val="Standaardtabel"/>
    <w:uiPriority w:val="73"/>
    <w:semiHidden/>
    <w:unhideWhenUsed/>
    <w:rsid w:val="00742A68"/>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Kleurrijkelijst">
    <w:name w:val="Colorful List"/>
    <w:basedOn w:val="Standaardtabel"/>
    <w:uiPriority w:val="72"/>
    <w:semiHidden/>
    <w:unhideWhenUsed/>
    <w:rsid w:val="00742A6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742A68"/>
    <w:rPr>
      <w:color w:val="000000" w:themeColor="text1"/>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Kleurrijkelijst-accent2">
    <w:name w:val="Colorful List Accent 2"/>
    <w:basedOn w:val="Standaardtabel"/>
    <w:uiPriority w:val="72"/>
    <w:semiHidden/>
    <w:unhideWhenUsed/>
    <w:rsid w:val="00742A68"/>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Kleurrijkelijst-accent3">
    <w:name w:val="Colorful List Accent 3"/>
    <w:basedOn w:val="Standaardtabel"/>
    <w:uiPriority w:val="72"/>
    <w:semiHidden/>
    <w:unhideWhenUsed/>
    <w:rsid w:val="00742A68"/>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Kleurrijkelijst-accent4">
    <w:name w:val="Colorful List Accent 4"/>
    <w:basedOn w:val="Standaardtabel"/>
    <w:uiPriority w:val="72"/>
    <w:semiHidden/>
    <w:unhideWhenUsed/>
    <w:rsid w:val="00742A68"/>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Kleurrijkelijst-accent5">
    <w:name w:val="Colorful List Accent 5"/>
    <w:basedOn w:val="Standaardtabel"/>
    <w:uiPriority w:val="72"/>
    <w:semiHidden/>
    <w:unhideWhenUsed/>
    <w:rsid w:val="00742A68"/>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Kleurrijkelijst-accent6">
    <w:name w:val="Colorful List Accent 6"/>
    <w:basedOn w:val="Standaardtabel"/>
    <w:uiPriority w:val="72"/>
    <w:semiHidden/>
    <w:unhideWhenUsed/>
    <w:rsid w:val="00742A68"/>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Kleurrijkearcering">
    <w:name w:val="Colorful Shading"/>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742A68"/>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742A68"/>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Kleurrijkearcering-accent4">
    <w:name w:val="Colorful Shading Accent 4"/>
    <w:basedOn w:val="Standaardtabel"/>
    <w:uiPriority w:val="71"/>
    <w:semiHidden/>
    <w:unhideWhenUsed/>
    <w:rsid w:val="00742A68"/>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742A68"/>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742A68"/>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742A68"/>
    <w:rPr>
      <w:rFonts w:ascii="Times New Roman" w:hAnsi="Times New Roman" w:cs="Times New Roman"/>
      <w:sz w:val="16"/>
      <w:szCs w:val="16"/>
    </w:rPr>
  </w:style>
  <w:style w:type="paragraph" w:styleId="Tekstopmerking">
    <w:name w:val="annotation text"/>
    <w:basedOn w:val="Standaard"/>
    <w:link w:val="TekstopmerkingChar"/>
    <w:uiPriority w:val="99"/>
    <w:semiHidden/>
    <w:unhideWhenUsed/>
    <w:rsid w:val="00742A68"/>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42A68"/>
    <w:rPr>
      <w:rFonts w:ascii="Times New Roman" w:hAnsi="Times New Roman" w:cs="Times New Roman"/>
    </w:rPr>
  </w:style>
  <w:style w:type="paragraph" w:styleId="Onderwerpvanopmerking">
    <w:name w:val="annotation subject"/>
    <w:basedOn w:val="Tekstopmerking"/>
    <w:next w:val="Tekstopmerking"/>
    <w:link w:val="OnderwerpvanopmerkingChar"/>
    <w:uiPriority w:val="99"/>
    <w:semiHidden/>
    <w:unhideWhenUsed/>
    <w:rsid w:val="00742A68"/>
    <w:rPr>
      <w:b/>
      <w:bCs/>
    </w:rPr>
  </w:style>
  <w:style w:type="character" w:customStyle="1" w:styleId="OnderwerpvanopmerkingChar">
    <w:name w:val="Onderwerp van opmerking Char"/>
    <w:basedOn w:val="TekstopmerkingChar"/>
    <w:link w:val="Onderwerpvanopmerking"/>
    <w:uiPriority w:val="99"/>
    <w:semiHidden/>
    <w:rsid w:val="00742A68"/>
    <w:rPr>
      <w:rFonts w:ascii="Times New Roman" w:hAnsi="Times New Roman" w:cs="Times New Roman"/>
      <w:b/>
      <w:bCs/>
    </w:rPr>
  </w:style>
  <w:style w:type="table" w:styleId="Donkerelijst">
    <w:name w:val="Dark List"/>
    <w:basedOn w:val="Standaardtabel"/>
    <w:uiPriority w:val="70"/>
    <w:semiHidden/>
    <w:unhideWhenUsed/>
    <w:rsid w:val="00742A6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742A68"/>
    <w:rPr>
      <w:color w:val="FFFFFF" w:themeColor="background1"/>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onkerelijst-accent2">
    <w:name w:val="Dark List Accent 2"/>
    <w:basedOn w:val="Standaardtabel"/>
    <w:uiPriority w:val="70"/>
    <w:semiHidden/>
    <w:unhideWhenUsed/>
    <w:rsid w:val="00742A68"/>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onkerelijst-accent3">
    <w:name w:val="Dark List Accent 3"/>
    <w:basedOn w:val="Standaardtabel"/>
    <w:uiPriority w:val="70"/>
    <w:semiHidden/>
    <w:unhideWhenUsed/>
    <w:rsid w:val="00742A68"/>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onkerelijst-accent4">
    <w:name w:val="Dark List Accent 4"/>
    <w:basedOn w:val="Standaardtabel"/>
    <w:uiPriority w:val="70"/>
    <w:semiHidden/>
    <w:unhideWhenUsed/>
    <w:rsid w:val="00742A68"/>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onkerelijst-accent5">
    <w:name w:val="Dark List Accent 5"/>
    <w:basedOn w:val="Standaardtabel"/>
    <w:uiPriority w:val="70"/>
    <w:semiHidden/>
    <w:unhideWhenUsed/>
    <w:rsid w:val="00742A68"/>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onkerelijst-accent6">
    <w:name w:val="Dark List Accent 6"/>
    <w:basedOn w:val="Standaardtabel"/>
    <w:uiPriority w:val="70"/>
    <w:semiHidden/>
    <w:unhideWhenUsed/>
    <w:rsid w:val="00742A68"/>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um">
    <w:name w:val="Date"/>
    <w:basedOn w:val="Standaard"/>
    <w:next w:val="Standaard"/>
    <w:link w:val="DatumChar"/>
    <w:uiPriority w:val="99"/>
    <w:semiHidden/>
    <w:unhideWhenUsed/>
    <w:rsid w:val="00742A68"/>
  </w:style>
  <w:style w:type="character" w:customStyle="1" w:styleId="DatumChar">
    <w:name w:val="Datum Char"/>
    <w:basedOn w:val="Standaardalinea-lettertype"/>
    <w:link w:val="Datum"/>
    <w:uiPriority w:val="99"/>
    <w:semiHidden/>
    <w:rsid w:val="00742A68"/>
    <w:rPr>
      <w:rFonts w:ascii="Times New Roman" w:hAnsi="Times New Roman" w:cs="Times New Roman"/>
      <w:sz w:val="24"/>
      <w:szCs w:val="24"/>
    </w:rPr>
  </w:style>
  <w:style w:type="paragraph" w:styleId="Documentstructuur">
    <w:name w:val="Document Map"/>
    <w:basedOn w:val="Standaard"/>
    <w:link w:val="DocumentstructuurChar"/>
    <w:uiPriority w:val="99"/>
    <w:semiHidden/>
    <w:unhideWhenUsed/>
    <w:rsid w:val="00742A68"/>
    <w:pPr>
      <w:spacing w:after="0"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742A68"/>
    <w:rPr>
      <w:rFonts w:ascii="Segoe UI" w:hAnsi="Segoe UI" w:cs="Segoe UI"/>
      <w:sz w:val="16"/>
      <w:szCs w:val="16"/>
    </w:rPr>
  </w:style>
  <w:style w:type="paragraph" w:styleId="E-mailhandtekening">
    <w:name w:val="E-mail Signature"/>
    <w:basedOn w:val="Standaard"/>
    <w:link w:val="E-mailhandtekeningChar"/>
    <w:uiPriority w:val="99"/>
    <w:semiHidden/>
    <w:unhideWhenUsed/>
    <w:rsid w:val="00742A68"/>
    <w:pPr>
      <w:spacing w:after="0" w:line="240" w:lineRule="auto"/>
    </w:pPr>
  </w:style>
  <w:style w:type="character" w:customStyle="1" w:styleId="E-mailhandtekeningChar">
    <w:name w:val="E-mailhandtekening Char"/>
    <w:basedOn w:val="Standaardalinea-lettertype"/>
    <w:link w:val="E-mailhandtekening"/>
    <w:uiPriority w:val="99"/>
    <w:semiHidden/>
    <w:rsid w:val="00742A68"/>
    <w:rPr>
      <w:rFonts w:ascii="Times New Roman" w:hAnsi="Times New Roman" w:cs="Times New Roman"/>
      <w:sz w:val="24"/>
      <w:szCs w:val="24"/>
    </w:rPr>
  </w:style>
  <w:style w:type="character" w:styleId="Nadruk">
    <w:name w:val="Emphasis"/>
    <w:basedOn w:val="Standaardalinea-lettertype"/>
    <w:uiPriority w:val="20"/>
    <w:semiHidden/>
    <w:qFormat/>
    <w:rsid w:val="00742A68"/>
    <w:rPr>
      <w:rFonts w:ascii="Times New Roman" w:hAnsi="Times New Roman" w:cs="Times New Roman"/>
      <w:i/>
      <w:iCs/>
    </w:rPr>
  </w:style>
  <w:style w:type="character" w:styleId="Eindnootmarkering">
    <w:name w:val="endnote reference"/>
    <w:basedOn w:val="Standaardalinea-lettertype"/>
    <w:uiPriority w:val="99"/>
    <w:semiHidden/>
    <w:unhideWhenUsed/>
    <w:rsid w:val="00742A68"/>
    <w:rPr>
      <w:rFonts w:ascii="Times New Roman" w:hAnsi="Times New Roman" w:cs="Times New Roman"/>
      <w:vertAlign w:val="superscript"/>
    </w:rPr>
  </w:style>
  <w:style w:type="paragraph" w:styleId="Eindnoottekst">
    <w:name w:val="endnote text"/>
    <w:basedOn w:val="Standaard"/>
    <w:link w:val="EindnoottekstChar"/>
    <w:uiPriority w:val="99"/>
    <w:semiHidden/>
    <w:unhideWhenUsed/>
    <w:rsid w:val="00742A6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742A68"/>
    <w:rPr>
      <w:rFonts w:ascii="Times New Roman" w:hAnsi="Times New Roman" w:cs="Times New Roman"/>
    </w:rPr>
  </w:style>
  <w:style w:type="paragraph" w:styleId="Adresenvelop">
    <w:name w:val="envelope address"/>
    <w:basedOn w:val="Standaard"/>
    <w:uiPriority w:val="99"/>
    <w:semiHidden/>
    <w:unhideWhenUsed/>
    <w:rsid w:val="00742A68"/>
    <w:pPr>
      <w:framePr w:w="7920" w:h="1980" w:hRule="exact" w:hSpace="180" w:wrap="auto" w:hAnchor="page" w:xAlign="center" w:yAlign="bottom"/>
      <w:spacing w:after="0" w:line="240" w:lineRule="auto"/>
      <w:ind w:left="2880"/>
    </w:pPr>
    <w:rPr>
      <w:rFonts w:eastAsiaTheme="majorEastAsia"/>
    </w:rPr>
  </w:style>
  <w:style w:type="paragraph" w:styleId="Afzender">
    <w:name w:val="envelope return"/>
    <w:basedOn w:val="Standaard"/>
    <w:uiPriority w:val="99"/>
    <w:semiHidden/>
    <w:unhideWhenUsed/>
    <w:rsid w:val="00742A68"/>
    <w:pPr>
      <w:spacing w:after="0" w:line="240" w:lineRule="auto"/>
    </w:pPr>
    <w:rPr>
      <w:rFonts w:eastAsiaTheme="majorEastAsia"/>
      <w:sz w:val="20"/>
      <w:szCs w:val="20"/>
    </w:rPr>
  </w:style>
  <w:style w:type="character" w:styleId="GevolgdeHyperlink">
    <w:name w:val="FollowedHyperlink"/>
    <w:basedOn w:val="Standaardalinea-lettertype"/>
    <w:uiPriority w:val="99"/>
    <w:semiHidden/>
    <w:unhideWhenUsed/>
    <w:rsid w:val="00742A68"/>
    <w:rPr>
      <w:rFonts w:ascii="Times New Roman" w:hAnsi="Times New Roman" w:cs="Times New Roman"/>
      <w:color w:val="954F72" w:themeColor="followedHyperlink"/>
      <w:u w:val="single"/>
    </w:rPr>
  </w:style>
  <w:style w:type="character" w:styleId="Voetnootmarkering">
    <w:name w:val="footnote reference"/>
    <w:basedOn w:val="Standaardalinea-lettertype"/>
    <w:uiPriority w:val="99"/>
    <w:semiHidden/>
    <w:unhideWhenUsed/>
    <w:rsid w:val="00742A68"/>
    <w:rPr>
      <w:rFonts w:ascii="Times New Roman" w:hAnsi="Times New Roman" w:cs="Times New Roman"/>
      <w:vertAlign w:val="superscript"/>
    </w:rPr>
  </w:style>
  <w:style w:type="paragraph" w:styleId="Voetnoottekst">
    <w:name w:val="footnote text"/>
    <w:basedOn w:val="Standaard"/>
    <w:link w:val="VoetnoottekstChar"/>
    <w:uiPriority w:val="99"/>
    <w:semiHidden/>
    <w:unhideWhenUsed/>
    <w:rsid w:val="00742A6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742A68"/>
    <w:rPr>
      <w:rFonts w:ascii="Times New Roman" w:hAnsi="Times New Roman" w:cs="Times New Roman"/>
    </w:rPr>
  </w:style>
  <w:style w:type="table" w:styleId="Rastertabel1licht">
    <w:name w:val="Grid Table 1 Light"/>
    <w:basedOn w:val="Standaardtabel"/>
    <w:uiPriority w:val="46"/>
    <w:rsid w:val="00742A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742A6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742A6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742A6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742A6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742A6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742A6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742A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742A6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2-Accent2">
    <w:name w:val="Grid Table 2 Accent 2"/>
    <w:basedOn w:val="Standaardtabel"/>
    <w:uiPriority w:val="47"/>
    <w:rsid w:val="00742A68"/>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2-Accent3">
    <w:name w:val="Grid Table 2 Accent 3"/>
    <w:basedOn w:val="Standaardtabel"/>
    <w:uiPriority w:val="47"/>
    <w:rsid w:val="00742A6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2-Accent4">
    <w:name w:val="Grid Table 2 Accent 4"/>
    <w:basedOn w:val="Standaardtabel"/>
    <w:uiPriority w:val="47"/>
    <w:rsid w:val="00742A68"/>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2-Accent5">
    <w:name w:val="Grid Table 2 Accent 5"/>
    <w:basedOn w:val="Standaardtabel"/>
    <w:uiPriority w:val="47"/>
    <w:rsid w:val="00742A6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2-Accent6">
    <w:name w:val="Grid Table 2 Accent 6"/>
    <w:basedOn w:val="Standaardtabel"/>
    <w:uiPriority w:val="47"/>
    <w:rsid w:val="00742A68"/>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3">
    <w:name w:val="Grid Table 3"/>
    <w:basedOn w:val="Standaardtabel"/>
    <w:uiPriority w:val="48"/>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3-Accent2">
    <w:name w:val="Grid Table 3 Accent 2"/>
    <w:basedOn w:val="Standaardtabel"/>
    <w:uiPriority w:val="48"/>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3-Accent3">
    <w:name w:val="Grid Table 3 Accent 3"/>
    <w:basedOn w:val="Standaardtabel"/>
    <w:uiPriority w:val="48"/>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3-Accent4">
    <w:name w:val="Grid Table 3 Accent 4"/>
    <w:basedOn w:val="Standaardtabel"/>
    <w:uiPriority w:val="48"/>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3-Accent5">
    <w:name w:val="Grid Table 3 Accent 5"/>
    <w:basedOn w:val="Standaardtabel"/>
    <w:uiPriority w:val="48"/>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3-Accent6">
    <w:name w:val="Grid Table 3 Accent 6"/>
    <w:basedOn w:val="Standaardtabel"/>
    <w:uiPriority w:val="48"/>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
    <w:name w:val="Grid Table 4"/>
    <w:basedOn w:val="Standaardtabel"/>
    <w:uiPriority w:val="49"/>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2">
    <w:name w:val="Grid Table 4 Accent 2"/>
    <w:basedOn w:val="Standaardtabel"/>
    <w:uiPriority w:val="49"/>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4-Accent3">
    <w:name w:val="Grid Table 4 Accent 3"/>
    <w:basedOn w:val="Standaardtabel"/>
    <w:uiPriority w:val="49"/>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4">
    <w:name w:val="Grid Table 4 Accent 4"/>
    <w:basedOn w:val="Standaardtabel"/>
    <w:uiPriority w:val="49"/>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4-Accent5">
    <w:name w:val="Grid Table 4 Accent 5"/>
    <w:basedOn w:val="Standaardtabel"/>
    <w:uiPriority w:val="49"/>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4-Accent6">
    <w:name w:val="Grid Table 4 Accent 6"/>
    <w:basedOn w:val="Standaardtabel"/>
    <w:uiPriority w:val="49"/>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5donker">
    <w:name w:val="Grid Table 5 Dark"/>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5donker-Accent2">
    <w:name w:val="Grid Table 5 Dark Accent 2"/>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3">
    <w:name w:val="Grid Table 5 Dark Accent 3"/>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Rastertabel5donker-Accent4">
    <w:name w:val="Grid Table 5 Dark Accent 4"/>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Rastertabel5donker-Accent5">
    <w:name w:val="Grid Table 5 Dark Accent 5"/>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6">
    <w:name w:val="Grid Table 5 Dark Accent 6"/>
    <w:basedOn w:val="Standaardtabel"/>
    <w:uiPriority w:val="50"/>
    <w:rsid w:val="00742A6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6kleurrijk">
    <w:name w:val="Grid Table 6 Colorful"/>
    <w:basedOn w:val="Standaardtabel"/>
    <w:uiPriority w:val="51"/>
    <w:rsid w:val="00742A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742A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6kleurrijk-Accent2">
    <w:name w:val="Grid Table 6 Colorful Accent 2"/>
    <w:basedOn w:val="Standaardtabel"/>
    <w:uiPriority w:val="51"/>
    <w:rsid w:val="00742A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6kleurrijk-Accent3">
    <w:name w:val="Grid Table 6 Colorful Accent 3"/>
    <w:basedOn w:val="Standaardtabel"/>
    <w:uiPriority w:val="51"/>
    <w:rsid w:val="00742A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Accent4">
    <w:name w:val="Grid Table 6 Colorful Accent 4"/>
    <w:basedOn w:val="Standaardtabel"/>
    <w:uiPriority w:val="51"/>
    <w:rsid w:val="00742A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Rastertabel6kleurrijk-Accent5">
    <w:name w:val="Grid Table 6 Colorful Accent 5"/>
    <w:basedOn w:val="Standaardtabel"/>
    <w:uiPriority w:val="51"/>
    <w:rsid w:val="00742A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Rastertabel6kleurrijk-Accent6">
    <w:name w:val="Grid Table 6 Colorful Accent 6"/>
    <w:basedOn w:val="Standaardtabel"/>
    <w:uiPriority w:val="51"/>
    <w:rsid w:val="00742A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Rastertabel7kleurrijk">
    <w:name w:val="Grid Table 7 Colorful"/>
    <w:basedOn w:val="Standaardtabel"/>
    <w:uiPriority w:val="52"/>
    <w:rsid w:val="00742A6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742A68"/>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Rastertabel7kleurrijk-Accent2">
    <w:name w:val="Grid Table 7 Colorful Accent 2"/>
    <w:basedOn w:val="Standaardtabel"/>
    <w:uiPriority w:val="52"/>
    <w:rsid w:val="00742A68"/>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Rastertabel7kleurrijk-Accent3">
    <w:name w:val="Grid Table 7 Colorful Accent 3"/>
    <w:basedOn w:val="Standaardtabel"/>
    <w:uiPriority w:val="52"/>
    <w:rsid w:val="00742A68"/>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Rastertabel7kleurrijk-Accent4">
    <w:name w:val="Grid Table 7 Colorful Accent 4"/>
    <w:basedOn w:val="Standaardtabel"/>
    <w:uiPriority w:val="52"/>
    <w:rsid w:val="00742A68"/>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Rastertabel7kleurrijk-Accent5">
    <w:name w:val="Grid Table 7 Colorful Accent 5"/>
    <w:basedOn w:val="Standaardtabel"/>
    <w:uiPriority w:val="52"/>
    <w:rsid w:val="00742A6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Rastertabel7kleurrijk-Accent6">
    <w:name w:val="Grid Table 7 Colorful Accent 6"/>
    <w:basedOn w:val="Standaardtabel"/>
    <w:uiPriority w:val="52"/>
    <w:rsid w:val="00742A6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Standaardalinea-lettertype"/>
    <w:uiPriority w:val="99"/>
    <w:semiHidden/>
    <w:unhideWhenUsed/>
    <w:rsid w:val="00742A68"/>
    <w:rPr>
      <w:rFonts w:ascii="Times New Roman" w:hAnsi="Times New Roman" w:cs="Times New Roman"/>
      <w:color w:val="2B579A"/>
      <w:shd w:val="clear" w:color="auto" w:fill="E1DFDD"/>
    </w:rPr>
  </w:style>
  <w:style w:type="character" w:styleId="HTML-acroniem">
    <w:name w:val="HTML Acronym"/>
    <w:basedOn w:val="Standaardalinea-lettertype"/>
    <w:uiPriority w:val="99"/>
    <w:semiHidden/>
    <w:unhideWhenUsed/>
    <w:rsid w:val="00742A68"/>
    <w:rPr>
      <w:rFonts w:ascii="Times New Roman" w:hAnsi="Times New Roman" w:cs="Times New Roman"/>
    </w:rPr>
  </w:style>
  <w:style w:type="paragraph" w:styleId="HTML-adres">
    <w:name w:val="HTML Address"/>
    <w:basedOn w:val="Standaard"/>
    <w:link w:val="HTML-adresChar"/>
    <w:uiPriority w:val="99"/>
    <w:semiHidden/>
    <w:unhideWhenUsed/>
    <w:rsid w:val="00742A68"/>
    <w:pPr>
      <w:spacing w:after="0" w:line="240" w:lineRule="auto"/>
    </w:pPr>
    <w:rPr>
      <w:i/>
      <w:iCs/>
    </w:rPr>
  </w:style>
  <w:style w:type="character" w:customStyle="1" w:styleId="HTML-adresChar">
    <w:name w:val="HTML-adres Char"/>
    <w:basedOn w:val="Standaardalinea-lettertype"/>
    <w:link w:val="HTML-adres"/>
    <w:uiPriority w:val="99"/>
    <w:semiHidden/>
    <w:rsid w:val="00742A68"/>
    <w:rPr>
      <w:rFonts w:ascii="Times New Roman" w:hAnsi="Times New Roman" w:cs="Times New Roman"/>
      <w:i/>
      <w:iCs/>
      <w:sz w:val="24"/>
      <w:szCs w:val="24"/>
    </w:rPr>
  </w:style>
  <w:style w:type="character" w:styleId="HTML-citaat">
    <w:name w:val="HTML Cite"/>
    <w:basedOn w:val="Standaardalinea-lettertype"/>
    <w:uiPriority w:val="99"/>
    <w:semiHidden/>
    <w:unhideWhenUsed/>
    <w:rsid w:val="00742A68"/>
    <w:rPr>
      <w:rFonts w:ascii="Times New Roman" w:hAnsi="Times New Roman" w:cs="Times New Roman"/>
      <w:i/>
      <w:iCs/>
    </w:rPr>
  </w:style>
  <w:style w:type="character" w:styleId="HTMLCode">
    <w:name w:val="HTML Code"/>
    <w:basedOn w:val="Standaardalinea-lettertype"/>
    <w:uiPriority w:val="99"/>
    <w:semiHidden/>
    <w:unhideWhenUsed/>
    <w:rsid w:val="00742A68"/>
    <w:rPr>
      <w:rFonts w:ascii="Consolas" w:hAnsi="Consolas" w:cs="Times New Roman"/>
      <w:sz w:val="20"/>
      <w:szCs w:val="20"/>
    </w:rPr>
  </w:style>
  <w:style w:type="character" w:styleId="HTMLDefinition">
    <w:name w:val="HTML Definition"/>
    <w:basedOn w:val="Standaardalinea-lettertype"/>
    <w:uiPriority w:val="99"/>
    <w:semiHidden/>
    <w:unhideWhenUsed/>
    <w:rsid w:val="00742A68"/>
    <w:rPr>
      <w:rFonts w:ascii="Times New Roman" w:hAnsi="Times New Roman" w:cs="Times New Roman"/>
      <w:i/>
      <w:iCs/>
    </w:rPr>
  </w:style>
  <w:style w:type="character" w:styleId="HTML-toetsenbord">
    <w:name w:val="HTML Keyboard"/>
    <w:basedOn w:val="Standaardalinea-lettertype"/>
    <w:uiPriority w:val="99"/>
    <w:semiHidden/>
    <w:unhideWhenUsed/>
    <w:rsid w:val="00742A68"/>
    <w:rPr>
      <w:rFonts w:ascii="Consolas" w:hAnsi="Consolas" w:cs="Times New Roman"/>
      <w:sz w:val="20"/>
      <w:szCs w:val="20"/>
    </w:rPr>
  </w:style>
  <w:style w:type="paragraph" w:styleId="HTML-voorafopgemaakt">
    <w:name w:val="HTML Preformatted"/>
    <w:basedOn w:val="Standaard"/>
    <w:link w:val="HTML-voorafopgemaaktChar"/>
    <w:uiPriority w:val="99"/>
    <w:semiHidden/>
    <w:unhideWhenUsed/>
    <w:rsid w:val="00742A68"/>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742A68"/>
    <w:rPr>
      <w:rFonts w:ascii="Consolas" w:hAnsi="Consolas" w:cs="Times New Roman"/>
    </w:rPr>
  </w:style>
  <w:style w:type="character" w:styleId="HTML-voorbeeld">
    <w:name w:val="HTML Sample"/>
    <w:basedOn w:val="Standaardalinea-lettertype"/>
    <w:uiPriority w:val="99"/>
    <w:semiHidden/>
    <w:unhideWhenUsed/>
    <w:rsid w:val="00742A68"/>
    <w:rPr>
      <w:rFonts w:ascii="Consolas" w:hAnsi="Consolas" w:cs="Times New Roman"/>
      <w:sz w:val="24"/>
      <w:szCs w:val="24"/>
    </w:rPr>
  </w:style>
  <w:style w:type="character" w:styleId="HTML-schrijfmachine">
    <w:name w:val="HTML Typewriter"/>
    <w:basedOn w:val="Standaardalinea-lettertype"/>
    <w:uiPriority w:val="99"/>
    <w:semiHidden/>
    <w:unhideWhenUsed/>
    <w:rsid w:val="00742A68"/>
    <w:rPr>
      <w:rFonts w:ascii="Consolas" w:hAnsi="Consolas" w:cs="Times New Roman"/>
      <w:sz w:val="20"/>
      <w:szCs w:val="20"/>
    </w:rPr>
  </w:style>
  <w:style w:type="character" w:styleId="HTMLVariable">
    <w:name w:val="HTML Variable"/>
    <w:basedOn w:val="Standaardalinea-lettertype"/>
    <w:uiPriority w:val="99"/>
    <w:semiHidden/>
    <w:unhideWhenUsed/>
    <w:rsid w:val="00742A68"/>
    <w:rPr>
      <w:rFonts w:ascii="Times New Roman" w:hAnsi="Times New Roman" w:cs="Times New Roman"/>
      <w:i/>
      <w:iCs/>
    </w:rPr>
  </w:style>
  <w:style w:type="paragraph" w:styleId="Index1">
    <w:name w:val="index 1"/>
    <w:basedOn w:val="Standaard"/>
    <w:next w:val="Standaard"/>
    <w:autoRedefine/>
    <w:uiPriority w:val="99"/>
    <w:semiHidden/>
    <w:unhideWhenUsed/>
    <w:rsid w:val="00742A68"/>
    <w:pPr>
      <w:spacing w:after="0" w:line="240" w:lineRule="auto"/>
      <w:ind w:left="240" w:hanging="240"/>
    </w:pPr>
  </w:style>
  <w:style w:type="paragraph" w:styleId="Index2">
    <w:name w:val="index 2"/>
    <w:basedOn w:val="Standaard"/>
    <w:next w:val="Standaard"/>
    <w:autoRedefine/>
    <w:uiPriority w:val="99"/>
    <w:semiHidden/>
    <w:unhideWhenUsed/>
    <w:rsid w:val="00742A68"/>
    <w:pPr>
      <w:spacing w:after="0" w:line="240" w:lineRule="auto"/>
      <w:ind w:left="480" w:hanging="240"/>
    </w:pPr>
  </w:style>
  <w:style w:type="paragraph" w:styleId="Index3">
    <w:name w:val="index 3"/>
    <w:basedOn w:val="Standaard"/>
    <w:next w:val="Standaard"/>
    <w:autoRedefine/>
    <w:uiPriority w:val="99"/>
    <w:semiHidden/>
    <w:unhideWhenUsed/>
    <w:rsid w:val="00742A68"/>
    <w:pPr>
      <w:spacing w:after="0" w:line="240" w:lineRule="auto"/>
      <w:ind w:left="720" w:hanging="240"/>
    </w:pPr>
  </w:style>
  <w:style w:type="paragraph" w:styleId="Index4">
    <w:name w:val="index 4"/>
    <w:basedOn w:val="Standaard"/>
    <w:next w:val="Standaard"/>
    <w:autoRedefine/>
    <w:uiPriority w:val="99"/>
    <w:semiHidden/>
    <w:unhideWhenUsed/>
    <w:rsid w:val="00742A68"/>
    <w:pPr>
      <w:spacing w:after="0" w:line="240" w:lineRule="auto"/>
      <w:ind w:left="960" w:hanging="240"/>
    </w:pPr>
  </w:style>
  <w:style w:type="paragraph" w:styleId="Index5">
    <w:name w:val="index 5"/>
    <w:basedOn w:val="Standaard"/>
    <w:next w:val="Standaard"/>
    <w:autoRedefine/>
    <w:uiPriority w:val="99"/>
    <w:semiHidden/>
    <w:unhideWhenUsed/>
    <w:rsid w:val="00742A68"/>
    <w:pPr>
      <w:spacing w:after="0" w:line="240" w:lineRule="auto"/>
      <w:ind w:left="1200" w:hanging="240"/>
    </w:pPr>
  </w:style>
  <w:style w:type="paragraph" w:styleId="Index6">
    <w:name w:val="index 6"/>
    <w:basedOn w:val="Standaard"/>
    <w:next w:val="Standaard"/>
    <w:autoRedefine/>
    <w:uiPriority w:val="99"/>
    <w:semiHidden/>
    <w:unhideWhenUsed/>
    <w:rsid w:val="00742A68"/>
    <w:pPr>
      <w:spacing w:after="0" w:line="240" w:lineRule="auto"/>
      <w:ind w:left="1440" w:hanging="240"/>
    </w:pPr>
  </w:style>
  <w:style w:type="paragraph" w:styleId="Index7">
    <w:name w:val="index 7"/>
    <w:basedOn w:val="Standaard"/>
    <w:next w:val="Standaard"/>
    <w:autoRedefine/>
    <w:uiPriority w:val="99"/>
    <w:semiHidden/>
    <w:unhideWhenUsed/>
    <w:rsid w:val="00742A68"/>
    <w:pPr>
      <w:spacing w:after="0" w:line="240" w:lineRule="auto"/>
      <w:ind w:left="1680" w:hanging="240"/>
    </w:pPr>
  </w:style>
  <w:style w:type="paragraph" w:styleId="Index8">
    <w:name w:val="index 8"/>
    <w:basedOn w:val="Standaard"/>
    <w:next w:val="Standaard"/>
    <w:autoRedefine/>
    <w:uiPriority w:val="99"/>
    <w:semiHidden/>
    <w:unhideWhenUsed/>
    <w:rsid w:val="00742A68"/>
    <w:pPr>
      <w:spacing w:after="0" w:line="240" w:lineRule="auto"/>
      <w:ind w:left="1920" w:hanging="240"/>
    </w:pPr>
  </w:style>
  <w:style w:type="paragraph" w:styleId="Index9">
    <w:name w:val="index 9"/>
    <w:basedOn w:val="Standaard"/>
    <w:next w:val="Standaard"/>
    <w:autoRedefine/>
    <w:uiPriority w:val="99"/>
    <w:semiHidden/>
    <w:unhideWhenUsed/>
    <w:rsid w:val="00742A68"/>
    <w:pPr>
      <w:spacing w:after="0" w:line="240" w:lineRule="auto"/>
      <w:ind w:left="2160" w:hanging="240"/>
    </w:pPr>
  </w:style>
  <w:style w:type="paragraph" w:styleId="Indexkop">
    <w:name w:val="index heading"/>
    <w:basedOn w:val="Standaard"/>
    <w:next w:val="Index1"/>
    <w:uiPriority w:val="99"/>
    <w:semiHidden/>
    <w:unhideWhenUsed/>
    <w:rsid w:val="00742A68"/>
    <w:rPr>
      <w:rFonts w:eastAsiaTheme="majorEastAsia"/>
      <w:b/>
      <w:bCs/>
    </w:rPr>
  </w:style>
  <w:style w:type="character" w:styleId="Intensievebenadrukking">
    <w:name w:val="Intense Emphasis"/>
    <w:basedOn w:val="Standaardalinea-lettertype"/>
    <w:uiPriority w:val="21"/>
    <w:semiHidden/>
    <w:qFormat/>
    <w:rsid w:val="00742A68"/>
    <w:rPr>
      <w:rFonts w:ascii="Times New Roman" w:hAnsi="Times New Roman" w:cs="Times New Roman"/>
      <w:i/>
      <w:iCs/>
      <w:color w:val="4472C4" w:themeColor="accent1"/>
    </w:rPr>
  </w:style>
  <w:style w:type="paragraph" w:styleId="Duidelijkcitaat">
    <w:name w:val="Intense Quote"/>
    <w:basedOn w:val="Standaard"/>
    <w:next w:val="Standaard"/>
    <w:link w:val="DuidelijkcitaatChar"/>
    <w:uiPriority w:val="30"/>
    <w:semiHidden/>
    <w:qFormat/>
    <w:rsid w:val="00742A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semiHidden/>
    <w:rsid w:val="00742A68"/>
    <w:rPr>
      <w:rFonts w:ascii="Times New Roman" w:hAnsi="Times New Roman" w:cs="Times New Roman"/>
      <w:i/>
      <w:iCs/>
      <w:color w:val="4472C4" w:themeColor="accent1"/>
      <w:sz w:val="24"/>
      <w:szCs w:val="24"/>
    </w:rPr>
  </w:style>
  <w:style w:type="character" w:styleId="Intensieveverwijzing">
    <w:name w:val="Intense Reference"/>
    <w:basedOn w:val="Standaardalinea-lettertype"/>
    <w:uiPriority w:val="32"/>
    <w:semiHidden/>
    <w:qFormat/>
    <w:rsid w:val="00742A68"/>
    <w:rPr>
      <w:rFonts w:ascii="Times New Roman" w:hAnsi="Times New Roman" w:cs="Times New Roman"/>
      <w:b/>
      <w:bCs/>
      <w:smallCaps/>
      <w:color w:val="4472C4" w:themeColor="accent1"/>
      <w:spacing w:val="5"/>
    </w:rPr>
  </w:style>
  <w:style w:type="table" w:styleId="Lichtraster">
    <w:name w:val="Light Grid"/>
    <w:basedOn w:val="Standaardtabel"/>
    <w:uiPriority w:val="62"/>
    <w:semiHidden/>
    <w:unhideWhenUsed/>
    <w:rsid w:val="00742A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742A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chtraster-accent2">
    <w:name w:val="Light Grid Accent 2"/>
    <w:basedOn w:val="Standaardtabel"/>
    <w:uiPriority w:val="62"/>
    <w:semiHidden/>
    <w:unhideWhenUsed/>
    <w:rsid w:val="00742A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chtraster-accent3">
    <w:name w:val="Light Grid Accent 3"/>
    <w:basedOn w:val="Standaardtabel"/>
    <w:uiPriority w:val="62"/>
    <w:semiHidden/>
    <w:unhideWhenUsed/>
    <w:rsid w:val="00742A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chtraster-accent4">
    <w:name w:val="Light Grid Accent 4"/>
    <w:basedOn w:val="Standaardtabel"/>
    <w:uiPriority w:val="62"/>
    <w:semiHidden/>
    <w:unhideWhenUsed/>
    <w:rsid w:val="00742A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chtraster-accent5">
    <w:name w:val="Light Grid Accent 5"/>
    <w:basedOn w:val="Standaardtabel"/>
    <w:uiPriority w:val="62"/>
    <w:semiHidden/>
    <w:unhideWhenUsed/>
    <w:rsid w:val="00742A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chtraster-accent6">
    <w:name w:val="Light Grid Accent 6"/>
    <w:basedOn w:val="Standaardtabel"/>
    <w:uiPriority w:val="62"/>
    <w:semiHidden/>
    <w:unhideWhenUsed/>
    <w:rsid w:val="00742A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chtelijst">
    <w:name w:val="Light List"/>
    <w:basedOn w:val="Standaardtabel"/>
    <w:uiPriority w:val="61"/>
    <w:semiHidden/>
    <w:unhideWhenUsed/>
    <w:rsid w:val="00742A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742A68"/>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chtelijst-accent2">
    <w:name w:val="Light List Accent 2"/>
    <w:basedOn w:val="Standaardtabel"/>
    <w:uiPriority w:val="61"/>
    <w:semiHidden/>
    <w:unhideWhenUsed/>
    <w:rsid w:val="00742A68"/>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chtelijst-accent3">
    <w:name w:val="Light List Accent 3"/>
    <w:basedOn w:val="Standaardtabel"/>
    <w:uiPriority w:val="61"/>
    <w:semiHidden/>
    <w:unhideWhenUsed/>
    <w:rsid w:val="00742A68"/>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chtelijst-accent4">
    <w:name w:val="Light List Accent 4"/>
    <w:basedOn w:val="Standaardtabel"/>
    <w:uiPriority w:val="61"/>
    <w:semiHidden/>
    <w:unhideWhenUsed/>
    <w:rsid w:val="00742A68"/>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chtelijst-accent5">
    <w:name w:val="Light List Accent 5"/>
    <w:basedOn w:val="Standaardtabel"/>
    <w:uiPriority w:val="61"/>
    <w:semiHidden/>
    <w:unhideWhenUsed/>
    <w:rsid w:val="00742A68"/>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chtelijst-accent6">
    <w:name w:val="Light List Accent 6"/>
    <w:basedOn w:val="Standaardtabel"/>
    <w:uiPriority w:val="61"/>
    <w:semiHidden/>
    <w:unhideWhenUsed/>
    <w:rsid w:val="00742A68"/>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chtearcering">
    <w:name w:val="Light Shading"/>
    <w:basedOn w:val="Standaardtabel"/>
    <w:uiPriority w:val="60"/>
    <w:semiHidden/>
    <w:unhideWhenUsed/>
    <w:rsid w:val="00742A6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742A68"/>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chtearcering-accent2">
    <w:name w:val="Light Shading Accent 2"/>
    <w:basedOn w:val="Standaardtabel"/>
    <w:uiPriority w:val="60"/>
    <w:semiHidden/>
    <w:unhideWhenUsed/>
    <w:rsid w:val="00742A68"/>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chtearcering-accent3">
    <w:name w:val="Light Shading Accent 3"/>
    <w:basedOn w:val="Standaardtabel"/>
    <w:uiPriority w:val="60"/>
    <w:semiHidden/>
    <w:unhideWhenUsed/>
    <w:rsid w:val="00742A68"/>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chtearcering-accent4">
    <w:name w:val="Light Shading Accent 4"/>
    <w:basedOn w:val="Standaardtabel"/>
    <w:uiPriority w:val="60"/>
    <w:semiHidden/>
    <w:unhideWhenUsed/>
    <w:rsid w:val="00742A68"/>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chtearcering-accent5">
    <w:name w:val="Light Shading Accent 5"/>
    <w:basedOn w:val="Standaardtabel"/>
    <w:uiPriority w:val="60"/>
    <w:semiHidden/>
    <w:unhideWhenUsed/>
    <w:rsid w:val="00742A68"/>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chtearcering-accent6">
    <w:name w:val="Light Shading Accent 6"/>
    <w:basedOn w:val="Standaardtabel"/>
    <w:uiPriority w:val="60"/>
    <w:semiHidden/>
    <w:unhideWhenUsed/>
    <w:rsid w:val="00742A68"/>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Regelnummer">
    <w:name w:val="line number"/>
    <w:basedOn w:val="Standaardalinea-lettertype"/>
    <w:uiPriority w:val="99"/>
    <w:semiHidden/>
    <w:unhideWhenUsed/>
    <w:rsid w:val="00742A68"/>
    <w:rPr>
      <w:rFonts w:ascii="Times New Roman" w:hAnsi="Times New Roman" w:cs="Times New Roman"/>
    </w:rPr>
  </w:style>
  <w:style w:type="paragraph" w:styleId="Lijst">
    <w:name w:val="List"/>
    <w:basedOn w:val="Standaard"/>
    <w:uiPriority w:val="99"/>
    <w:semiHidden/>
    <w:unhideWhenUsed/>
    <w:rsid w:val="00742A68"/>
    <w:pPr>
      <w:ind w:left="360" w:hanging="360"/>
      <w:contextualSpacing/>
    </w:pPr>
  </w:style>
  <w:style w:type="paragraph" w:styleId="Lijst2">
    <w:name w:val="List 2"/>
    <w:basedOn w:val="Standaard"/>
    <w:uiPriority w:val="99"/>
    <w:semiHidden/>
    <w:unhideWhenUsed/>
    <w:rsid w:val="00742A68"/>
    <w:pPr>
      <w:ind w:left="720" w:hanging="360"/>
      <w:contextualSpacing/>
    </w:pPr>
  </w:style>
  <w:style w:type="paragraph" w:styleId="Lijst3">
    <w:name w:val="List 3"/>
    <w:basedOn w:val="Standaard"/>
    <w:uiPriority w:val="99"/>
    <w:semiHidden/>
    <w:unhideWhenUsed/>
    <w:rsid w:val="00742A68"/>
    <w:pPr>
      <w:ind w:left="1080" w:hanging="360"/>
      <w:contextualSpacing/>
    </w:pPr>
  </w:style>
  <w:style w:type="paragraph" w:styleId="Lijst4">
    <w:name w:val="List 4"/>
    <w:basedOn w:val="Standaard"/>
    <w:uiPriority w:val="99"/>
    <w:semiHidden/>
    <w:unhideWhenUsed/>
    <w:rsid w:val="00742A68"/>
    <w:pPr>
      <w:ind w:left="1440" w:hanging="360"/>
      <w:contextualSpacing/>
    </w:pPr>
  </w:style>
  <w:style w:type="paragraph" w:styleId="Lijst5">
    <w:name w:val="List 5"/>
    <w:basedOn w:val="Standaard"/>
    <w:uiPriority w:val="99"/>
    <w:semiHidden/>
    <w:unhideWhenUsed/>
    <w:rsid w:val="00742A68"/>
    <w:pPr>
      <w:ind w:left="1800" w:hanging="360"/>
      <w:contextualSpacing/>
    </w:pPr>
  </w:style>
  <w:style w:type="paragraph" w:styleId="Lijstopsomteken2">
    <w:name w:val="List Bullet 2"/>
    <w:basedOn w:val="Standaard"/>
    <w:uiPriority w:val="99"/>
    <w:semiHidden/>
    <w:unhideWhenUsed/>
    <w:rsid w:val="00742A68"/>
    <w:pPr>
      <w:numPr>
        <w:numId w:val="20"/>
      </w:numPr>
      <w:contextualSpacing/>
    </w:pPr>
  </w:style>
  <w:style w:type="paragraph" w:styleId="Lijstopsomteken3">
    <w:name w:val="List Bullet 3"/>
    <w:basedOn w:val="Standaard"/>
    <w:uiPriority w:val="99"/>
    <w:semiHidden/>
    <w:unhideWhenUsed/>
    <w:rsid w:val="00742A68"/>
    <w:pPr>
      <w:numPr>
        <w:numId w:val="21"/>
      </w:numPr>
      <w:contextualSpacing/>
    </w:pPr>
  </w:style>
  <w:style w:type="paragraph" w:styleId="Lijstopsomteken4">
    <w:name w:val="List Bullet 4"/>
    <w:basedOn w:val="Standaard"/>
    <w:uiPriority w:val="99"/>
    <w:semiHidden/>
    <w:unhideWhenUsed/>
    <w:rsid w:val="00742A68"/>
    <w:pPr>
      <w:numPr>
        <w:numId w:val="22"/>
      </w:numPr>
      <w:contextualSpacing/>
    </w:pPr>
  </w:style>
  <w:style w:type="paragraph" w:styleId="Lijstopsomteken5">
    <w:name w:val="List Bullet 5"/>
    <w:basedOn w:val="Standaard"/>
    <w:uiPriority w:val="99"/>
    <w:semiHidden/>
    <w:unhideWhenUsed/>
    <w:rsid w:val="00742A68"/>
    <w:pPr>
      <w:numPr>
        <w:numId w:val="23"/>
      </w:numPr>
      <w:contextualSpacing/>
    </w:pPr>
  </w:style>
  <w:style w:type="paragraph" w:styleId="Lijstvoortzetting">
    <w:name w:val="List Continue"/>
    <w:basedOn w:val="Standaard"/>
    <w:uiPriority w:val="99"/>
    <w:semiHidden/>
    <w:unhideWhenUsed/>
    <w:rsid w:val="00742A68"/>
    <w:pPr>
      <w:spacing w:after="120"/>
      <w:ind w:left="360"/>
      <w:contextualSpacing/>
    </w:pPr>
  </w:style>
  <w:style w:type="paragraph" w:styleId="Lijstvoortzetting2">
    <w:name w:val="List Continue 2"/>
    <w:basedOn w:val="Standaard"/>
    <w:uiPriority w:val="99"/>
    <w:semiHidden/>
    <w:unhideWhenUsed/>
    <w:rsid w:val="00742A68"/>
    <w:pPr>
      <w:spacing w:after="120"/>
      <w:ind w:left="720"/>
      <w:contextualSpacing/>
    </w:pPr>
  </w:style>
  <w:style w:type="paragraph" w:styleId="Lijstvoortzetting3">
    <w:name w:val="List Continue 3"/>
    <w:basedOn w:val="Standaard"/>
    <w:uiPriority w:val="99"/>
    <w:semiHidden/>
    <w:unhideWhenUsed/>
    <w:rsid w:val="00742A68"/>
    <w:pPr>
      <w:spacing w:after="120"/>
      <w:ind w:left="1080"/>
      <w:contextualSpacing/>
    </w:pPr>
  </w:style>
  <w:style w:type="paragraph" w:styleId="Lijstvoortzetting4">
    <w:name w:val="List Continue 4"/>
    <w:basedOn w:val="Standaard"/>
    <w:uiPriority w:val="99"/>
    <w:semiHidden/>
    <w:unhideWhenUsed/>
    <w:rsid w:val="00742A68"/>
    <w:pPr>
      <w:spacing w:after="120"/>
      <w:ind w:left="1440"/>
      <w:contextualSpacing/>
    </w:pPr>
  </w:style>
  <w:style w:type="paragraph" w:styleId="Lijstvoortzetting5">
    <w:name w:val="List Continue 5"/>
    <w:basedOn w:val="Standaard"/>
    <w:uiPriority w:val="99"/>
    <w:semiHidden/>
    <w:unhideWhenUsed/>
    <w:rsid w:val="00742A68"/>
    <w:pPr>
      <w:spacing w:after="120"/>
      <w:ind w:left="1800"/>
      <w:contextualSpacing/>
    </w:pPr>
  </w:style>
  <w:style w:type="paragraph" w:styleId="Lijstnummering">
    <w:name w:val="List Number"/>
    <w:basedOn w:val="Standaard"/>
    <w:uiPriority w:val="99"/>
    <w:semiHidden/>
    <w:unhideWhenUsed/>
    <w:rsid w:val="00742A68"/>
    <w:pPr>
      <w:numPr>
        <w:numId w:val="24"/>
      </w:numPr>
      <w:contextualSpacing/>
    </w:pPr>
  </w:style>
  <w:style w:type="paragraph" w:styleId="Lijstnummering2">
    <w:name w:val="List Number 2"/>
    <w:basedOn w:val="Standaard"/>
    <w:uiPriority w:val="99"/>
    <w:semiHidden/>
    <w:unhideWhenUsed/>
    <w:rsid w:val="00742A68"/>
    <w:pPr>
      <w:numPr>
        <w:numId w:val="25"/>
      </w:numPr>
      <w:contextualSpacing/>
    </w:pPr>
  </w:style>
  <w:style w:type="paragraph" w:styleId="Lijstnummering3">
    <w:name w:val="List Number 3"/>
    <w:basedOn w:val="Standaard"/>
    <w:uiPriority w:val="99"/>
    <w:semiHidden/>
    <w:unhideWhenUsed/>
    <w:rsid w:val="00742A68"/>
    <w:pPr>
      <w:numPr>
        <w:numId w:val="26"/>
      </w:numPr>
      <w:contextualSpacing/>
    </w:pPr>
  </w:style>
  <w:style w:type="paragraph" w:styleId="Lijstnummering4">
    <w:name w:val="List Number 4"/>
    <w:basedOn w:val="Standaard"/>
    <w:uiPriority w:val="99"/>
    <w:semiHidden/>
    <w:unhideWhenUsed/>
    <w:rsid w:val="00742A68"/>
    <w:pPr>
      <w:numPr>
        <w:numId w:val="27"/>
      </w:numPr>
      <w:contextualSpacing/>
    </w:pPr>
  </w:style>
  <w:style w:type="paragraph" w:styleId="Lijstnummering5">
    <w:name w:val="List Number 5"/>
    <w:basedOn w:val="Standaard"/>
    <w:uiPriority w:val="99"/>
    <w:semiHidden/>
    <w:unhideWhenUsed/>
    <w:rsid w:val="00742A68"/>
    <w:pPr>
      <w:numPr>
        <w:numId w:val="28"/>
      </w:numPr>
      <w:contextualSpacing/>
    </w:pPr>
  </w:style>
  <w:style w:type="table" w:styleId="Lijsttabel1licht">
    <w:name w:val="List Table 1 Light"/>
    <w:basedOn w:val="Standaardtabel"/>
    <w:uiPriority w:val="46"/>
    <w:rsid w:val="00742A6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742A68"/>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1licht-Accent2">
    <w:name w:val="List Table 1 Light Accent 2"/>
    <w:basedOn w:val="Standaardtabel"/>
    <w:uiPriority w:val="46"/>
    <w:rsid w:val="00742A68"/>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1licht-Accent3">
    <w:name w:val="List Table 1 Light Accent 3"/>
    <w:basedOn w:val="Standaardtabel"/>
    <w:uiPriority w:val="46"/>
    <w:rsid w:val="00742A6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1licht-Accent4">
    <w:name w:val="List Table 1 Light Accent 4"/>
    <w:basedOn w:val="Standaardtabel"/>
    <w:uiPriority w:val="46"/>
    <w:rsid w:val="00742A68"/>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1licht-Accent5">
    <w:name w:val="List Table 1 Light Accent 5"/>
    <w:basedOn w:val="Standaardtabel"/>
    <w:uiPriority w:val="46"/>
    <w:rsid w:val="00742A68"/>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1licht-Accent6">
    <w:name w:val="List Table 1 Light Accent 6"/>
    <w:basedOn w:val="Standaardtabel"/>
    <w:uiPriority w:val="46"/>
    <w:rsid w:val="00742A68"/>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2">
    <w:name w:val="List Table 2"/>
    <w:basedOn w:val="Standaardtabel"/>
    <w:uiPriority w:val="47"/>
    <w:rsid w:val="00742A6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742A68"/>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2-Accent2">
    <w:name w:val="List Table 2 Accent 2"/>
    <w:basedOn w:val="Standaardtabel"/>
    <w:uiPriority w:val="47"/>
    <w:rsid w:val="00742A68"/>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2-Accent3">
    <w:name w:val="List Table 2 Accent 3"/>
    <w:basedOn w:val="Standaardtabel"/>
    <w:uiPriority w:val="47"/>
    <w:rsid w:val="00742A68"/>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2-Accent4">
    <w:name w:val="List Table 2 Accent 4"/>
    <w:basedOn w:val="Standaardtabel"/>
    <w:uiPriority w:val="47"/>
    <w:rsid w:val="00742A68"/>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2-Accent5">
    <w:name w:val="List Table 2 Accent 5"/>
    <w:basedOn w:val="Standaardtabel"/>
    <w:uiPriority w:val="47"/>
    <w:rsid w:val="00742A68"/>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2-Accent6">
    <w:name w:val="List Table 2 Accent 6"/>
    <w:basedOn w:val="Standaardtabel"/>
    <w:uiPriority w:val="47"/>
    <w:rsid w:val="00742A68"/>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3">
    <w:name w:val="List Table 3"/>
    <w:basedOn w:val="Standaardtabel"/>
    <w:uiPriority w:val="48"/>
    <w:rsid w:val="00742A6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742A6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jsttabel3-Accent2">
    <w:name w:val="List Table 3 Accent 2"/>
    <w:basedOn w:val="Standaardtabel"/>
    <w:uiPriority w:val="48"/>
    <w:rsid w:val="00742A68"/>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jsttabel3-Accent3">
    <w:name w:val="List Table 3 Accent 3"/>
    <w:basedOn w:val="Standaardtabel"/>
    <w:uiPriority w:val="48"/>
    <w:rsid w:val="00742A68"/>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jsttabel3-Accent4">
    <w:name w:val="List Table 3 Accent 4"/>
    <w:basedOn w:val="Standaardtabel"/>
    <w:uiPriority w:val="48"/>
    <w:rsid w:val="00742A68"/>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jsttabel3-Accent5">
    <w:name w:val="List Table 3 Accent 5"/>
    <w:basedOn w:val="Standaardtabel"/>
    <w:uiPriority w:val="48"/>
    <w:rsid w:val="00742A68"/>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jsttabel3-Accent6">
    <w:name w:val="List Table 3 Accent 6"/>
    <w:basedOn w:val="Standaardtabel"/>
    <w:uiPriority w:val="48"/>
    <w:rsid w:val="00742A68"/>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jsttabel4">
    <w:name w:val="List Table 4"/>
    <w:basedOn w:val="Standaardtabel"/>
    <w:uiPriority w:val="49"/>
    <w:rsid w:val="00742A6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742A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2">
    <w:name w:val="List Table 4 Accent 2"/>
    <w:basedOn w:val="Standaardtabel"/>
    <w:uiPriority w:val="49"/>
    <w:rsid w:val="00742A68"/>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4-Accent3">
    <w:name w:val="List Table 4 Accent 3"/>
    <w:basedOn w:val="Standaardtabel"/>
    <w:uiPriority w:val="49"/>
    <w:rsid w:val="00742A68"/>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4-Accent4">
    <w:name w:val="List Table 4 Accent 4"/>
    <w:basedOn w:val="Standaardtabel"/>
    <w:uiPriority w:val="49"/>
    <w:rsid w:val="00742A68"/>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4-Accent5">
    <w:name w:val="List Table 4 Accent 5"/>
    <w:basedOn w:val="Standaardtabel"/>
    <w:uiPriority w:val="49"/>
    <w:rsid w:val="00742A68"/>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4-Accent6">
    <w:name w:val="List Table 4 Accent 6"/>
    <w:basedOn w:val="Standaardtabel"/>
    <w:uiPriority w:val="49"/>
    <w:rsid w:val="00742A68"/>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5donker">
    <w:name w:val="List Table 5 Dark"/>
    <w:basedOn w:val="Standaardtabel"/>
    <w:uiPriority w:val="50"/>
    <w:rsid w:val="00742A6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742A68"/>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742A68"/>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742A68"/>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742A68"/>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742A68"/>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742A68"/>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742A6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742A68"/>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2">
    <w:name w:val="List Table 6 Colorful Accent 2"/>
    <w:basedOn w:val="Standaardtabel"/>
    <w:uiPriority w:val="51"/>
    <w:rsid w:val="00742A68"/>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jsttabel6kleurrijk-Accent3">
    <w:name w:val="List Table 6 Colorful Accent 3"/>
    <w:basedOn w:val="Standaardtabel"/>
    <w:uiPriority w:val="51"/>
    <w:rsid w:val="00742A68"/>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jsttabel6kleurrijk-Accent4">
    <w:name w:val="List Table 6 Colorful Accent 4"/>
    <w:basedOn w:val="Standaardtabel"/>
    <w:uiPriority w:val="51"/>
    <w:rsid w:val="00742A68"/>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jsttabel6kleurrijk-Accent5">
    <w:name w:val="List Table 6 Colorful Accent 5"/>
    <w:basedOn w:val="Standaardtabel"/>
    <w:uiPriority w:val="51"/>
    <w:rsid w:val="00742A68"/>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jsttabel6kleurrijk-Accent6">
    <w:name w:val="List Table 6 Colorful Accent 6"/>
    <w:basedOn w:val="Standaardtabel"/>
    <w:uiPriority w:val="51"/>
    <w:rsid w:val="00742A68"/>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jsttabel7kleurrijk">
    <w:name w:val="List Table 7 Colorful"/>
    <w:basedOn w:val="Standaardtabel"/>
    <w:uiPriority w:val="52"/>
    <w:rsid w:val="00742A6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742A68"/>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742A68"/>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742A68"/>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742A68"/>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742A68"/>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742A68"/>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742A68"/>
    <w:pPr>
      <w:tabs>
        <w:tab w:val="left" w:pos="480"/>
        <w:tab w:val="left" w:pos="960"/>
        <w:tab w:val="left" w:pos="1440"/>
        <w:tab w:val="left" w:pos="1920"/>
        <w:tab w:val="left" w:pos="2400"/>
        <w:tab w:val="left" w:pos="2880"/>
        <w:tab w:val="left" w:pos="3360"/>
        <w:tab w:val="left" w:pos="3840"/>
        <w:tab w:val="left" w:pos="4320"/>
      </w:tabs>
      <w:spacing w:line="259" w:lineRule="auto"/>
      <w:ind w:firstLine="720"/>
    </w:pPr>
    <w:rPr>
      <w:rFonts w:ascii="Consolas" w:hAnsi="Consolas" w:cs="Consolas"/>
    </w:rPr>
  </w:style>
  <w:style w:type="character" w:customStyle="1" w:styleId="MacrotekstChar">
    <w:name w:val="Macrotekst Char"/>
    <w:basedOn w:val="Standaardalinea-lettertype"/>
    <w:link w:val="Macrotekst"/>
    <w:uiPriority w:val="99"/>
    <w:semiHidden/>
    <w:rsid w:val="00742A68"/>
    <w:rPr>
      <w:rFonts w:ascii="Consolas" w:hAnsi="Consolas" w:cs="Consolas"/>
    </w:rPr>
  </w:style>
  <w:style w:type="table" w:styleId="Gemiddeldraster1">
    <w:name w:val="Medium Grid 1"/>
    <w:basedOn w:val="Standaardtabel"/>
    <w:uiPriority w:val="67"/>
    <w:semiHidden/>
    <w:unhideWhenUsed/>
    <w:rsid w:val="00742A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742A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Gemiddeldraster1-accent2">
    <w:name w:val="Medium Grid 1 Accent 2"/>
    <w:basedOn w:val="Standaardtabel"/>
    <w:uiPriority w:val="67"/>
    <w:semiHidden/>
    <w:unhideWhenUsed/>
    <w:rsid w:val="00742A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emiddeldraster1-accent3">
    <w:name w:val="Medium Grid 1 Accent 3"/>
    <w:basedOn w:val="Standaardtabel"/>
    <w:uiPriority w:val="67"/>
    <w:semiHidden/>
    <w:unhideWhenUsed/>
    <w:rsid w:val="00742A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emiddeldraster1-accent4">
    <w:name w:val="Medium Grid 1 Accent 4"/>
    <w:basedOn w:val="Standaardtabel"/>
    <w:uiPriority w:val="67"/>
    <w:semiHidden/>
    <w:unhideWhenUsed/>
    <w:rsid w:val="00742A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emiddeldraster1-accent5">
    <w:name w:val="Medium Grid 1 Accent 5"/>
    <w:basedOn w:val="Standaardtabel"/>
    <w:uiPriority w:val="67"/>
    <w:semiHidden/>
    <w:unhideWhenUsed/>
    <w:rsid w:val="00742A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emiddeldraster1-accent6">
    <w:name w:val="Medium Grid 1 Accent 6"/>
    <w:basedOn w:val="Standaardtabel"/>
    <w:uiPriority w:val="67"/>
    <w:semiHidden/>
    <w:unhideWhenUsed/>
    <w:rsid w:val="00742A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emiddeldraster2">
    <w:name w:val="Medium Grid 2"/>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Gemiddeldraster3-accent2">
    <w:name w:val="Medium Grid 3 Accent 2"/>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emiddeldraster3-accent3">
    <w:name w:val="Medium Grid 3 Accent 3"/>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emiddeldraster3-accent4">
    <w:name w:val="Medium Grid 3 Accent 4"/>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emiddeldraster3-accent5">
    <w:name w:val="Medium Grid 3 Accent 5"/>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emiddeldraster3-accent6">
    <w:name w:val="Medium Grid 3 Accent 6"/>
    <w:basedOn w:val="Standaardtabel"/>
    <w:uiPriority w:val="69"/>
    <w:semiHidden/>
    <w:unhideWhenUsed/>
    <w:rsid w:val="00742A6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Gemiddeldelijst1">
    <w:name w:val="Medium List 1"/>
    <w:basedOn w:val="Standaardtabel"/>
    <w:uiPriority w:val="65"/>
    <w:semiHidden/>
    <w:unhideWhenUsed/>
    <w:rsid w:val="00742A6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742A68"/>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Gemiddeldelijst1-accent2">
    <w:name w:val="Medium List 1 Accent 2"/>
    <w:basedOn w:val="Standaardtabel"/>
    <w:uiPriority w:val="65"/>
    <w:semiHidden/>
    <w:unhideWhenUsed/>
    <w:rsid w:val="00742A68"/>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Gemiddeldelijst1-accent3">
    <w:name w:val="Medium List 1 Accent 3"/>
    <w:basedOn w:val="Standaardtabel"/>
    <w:uiPriority w:val="65"/>
    <w:semiHidden/>
    <w:unhideWhenUsed/>
    <w:rsid w:val="00742A68"/>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Gemiddeldelijst1-accent4">
    <w:name w:val="Medium List 1 Accent 4"/>
    <w:basedOn w:val="Standaardtabel"/>
    <w:uiPriority w:val="65"/>
    <w:semiHidden/>
    <w:unhideWhenUsed/>
    <w:rsid w:val="00742A68"/>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Gemiddeldelijst1-accent5">
    <w:name w:val="Medium List 1 Accent 5"/>
    <w:basedOn w:val="Standaardtabel"/>
    <w:uiPriority w:val="65"/>
    <w:semiHidden/>
    <w:unhideWhenUsed/>
    <w:rsid w:val="00742A68"/>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Gemiddeldelijst1-accent6">
    <w:name w:val="Medium List 1 Accent 6"/>
    <w:basedOn w:val="Standaardtabel"/>
    <w:uiPriority w:val="65"/>
    <w:semiHidden/>
    <w:unhideWhenUsed/>
    <w:rsid w:val="00742A68"/>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Gemiddeldelijst2">
    <w:name w:val="Medium List 2"/>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742A68"/>
    <w:rPr>
      <w:rFonts w:ascii="Times New Roman" w:eastAsiaTheme="majorEastAsia" w:hAnsi="Times New Roman"/>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742A6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742A68"/>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742A6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742A68"/>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742A68"/>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742A68"/>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742A68"/>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742A6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semiHidden/>
    <w:unhideWhenUsed/>
    <w:rsid w:val="00742A68"/>
    <w:rPr>
      <w:rFonts w:ascii="Times New Roman" w:hAnsi="Times New Roman" w:cs="Times New Roman"/>
      <w:color w:val="2B579A"/>
      <w:shd w:val="clear" w:color="auto" w:fill="E1DFDD"/>
    </w:rPr>
  </w:style>
  <w:style w:type="paragraph" w:styleId="Berichtkop">
    <w:name w:val="Message Header"/>
    <w:basedOn w:val="Standaard"/>
    <w:link w:val="BerichtkopChar"/>
    <w:uiPriority w:val="99"/>
    <w:semiHidden/>
    <w:unhideWhenUsed/>
    <w:rsid w:val="00742A6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rPr>
  </w:style>
  <w:style w:type="character" w:customStyle="1" w:styleId="BerichtkopChar">
    <w:name w:val="Berichtkop Char"/>
    <w:basedOn w:val="Standaardalinea-lettertype"/>
    <w:link w:val="Berichtkop"/>
    <w:uiPriority w:val="99"/>
    <w:semiHidden/>
    <w:rsid w:val="00742A68"/>
    <w:rPr>
      <w:rFonts w:ascii="Times New Roman" w:eastAsiaTheme="majorEastAsia" w:hAnsi="Times New Roman" w:cs="Times New Roman"/>
      <w:sz w:val="24"/>
      <w:szCs w:val="24"/>
      <w:shd w:val="pct20" w:color="auto" w:fill="auto"/>
    </w:rPr>
  </w:style>
  <w:style w:type="paragraph" w:styleId="Normaalweb">
    <w:name w:val="Normal (Web)"/>
    <w:basedOn w:val="Standaard"/>
    <w:uiPriority w:val="99"/>
    <w:semiHidden/>
    <w:unhideWhenUsed/>
    <w:rsid w:val="00742A68"/>
  </w:style>
  <w:style w:type="paragraph" w:styleId="Standaardinspringing">
    <w:name w:val="Normal Indent"/>
    <w:basedOn w:val="Standaard"/>
    <w:uiPriority w:val="99"/>
    <w:semiHidden/>
    <w:unhideWhenUsed/>
    <w:rsid w:val="00742A68"/>
    <w:pPr>
      <w:ind w:left="720"/>
    </w:pPr>
  </w:style>
  <w:style w:type="paragraph" w:styleId="Notitiekop">
    <w:name w:val="Note Heading"/>
    <w:basedOn w:val="Standaard"/>
    <w:next w:val="Standaard"/>
    <w:link w:val="NotitiekopChar"/>
    <w:uiPriority w:val="99"/>
    <w:semiHidden/>
    <w:unhideWhenUsed/>
    <w:rsid w:val="00742A68"/>
    <w:pPr>
      <w:spacing w:after="0" w:line="240" w:lineRule="auto"/>
    </w:pPr>
  </w:style>
  <w:style w:type="character" w:customStyle="1" w:styleId="NotitiekopChar">
    <w:name w:val="Notitiekop Char"/>
    <w:basedOn w:val="Standaardalinea-lettertype"/>
    <w:link w:val="Notitiekop"/>
    <w:uiPriority w:val="99"/>
    <w:semiHidden/>
    <w:rsid w:val="00742A68"/>
    <w:rPr>
      <w:rFonts w:ascii="Times New Roman" w:hAnsi="Times New Roman" w:cs="Times New Roman"/>
      <w:sz w:val="24"/>
      <w:szCs w:val="24"/>
    </w:rPr>
  </w:style>
  <w:style w:type="character" w:styleId="Paginanummer">
    <w:name w:val="page number"/>
    <w:basedOn w:val="Standaardalinea-lettertype"/>
    <w:uiPriority w:val="99"/>
    <w:semiHidden/>
    <w:unhideWhenUsed/>
    <w:rsid w:val="00742A68"/>
    <w:rPr>
      <w:rFonts w:ascii="Times New Roman" w:hAnsi="Times New Roman" w:cs="Times New Roman"/>
    </w:rPr>
  </w:style>
  <w:style w:type="table" w:styleId="Onopgemaaktetabel1">
    <w:name w:val="Plain Table 1"/>
    <w:basedOn w:val="Standaardtabel"/>
    <w:uiPriority w:val="41"/>
    <w:rsid w:val="00742A6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742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742A6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742A6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742A6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742A68"/>
    <w:pPr>
      <w:spacing w:after="0"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742A68"/>
    <w:rPr>
      <w:rFonts w:ascii="Consolas" w:hAnsi="Consolas" w:cs="Consolas"/>
      <w:sz w:val="21"/>
      <w:szCs w:val="21"/>
    </w:rPr>
  </w:style>
  <w:style w:type="paragraph" w:styleId="Citaat">
    <w:name w:val="Quote"/>
    <w:basedOn w:val="Standaard"/>
    <w:next w:val="Standaard"/>
    <w:link w:val="CitaatChar"/>
    <w:uiPriority w:val="29"/>
    <w:semiHidden/>
    <w:qFormat/>
    <w:rsid w:val="00742A6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742A68"/>
    <w:rPr>
      <w:rFonts w:ascii="Times New Roman" w:hAnsi="Times New Roman" w:cs="Times New Roman"/>
      <w:i/>
      <w:iCs/>
      <w:color w:val="404040" w:themeColor="text1" w:themeTint="BF"/>
      <w:sz w:val="24"/>
      <w:szCs w:val="24"/>
    </w:rPr>
  </w:style>
  <w:style w:type="paragraph" w:styleId="Aanhef">
    <w:name w:val="Salutation"/>
    <w:basedOn w:val="Standaard"/>
    <w:next w:val="Standaard"/>
    <w:link w:val="AanhefChar"/>
    <w:uiPriority w:val="99"/>
    <w:semiHidden/>
    <w:unhideWhenUsed/>
    <w:rsid w:val="00742A68"/>
  </w:style>
  <w:style w:type="character" w:customStyle="1" w:styleId="AanhefChar">
    <w:name w:val="Aanhef Char"/>
    <w:basedOn w:val="Standaardalinea-lettertype"/>
    <w:link w:val="Aanhef"/>
    <w:uiPriority w:val="99"/>
    <w:semiHidden/>
    <w:rsid w:val="00742A68"/>
    <w:rPr>
      <w:rFonts w:ascii="Times New Roman" w:hAnsi="Times New Roman" w:cs="Times New Roman"/>
      <w:sz w:val="24"/>
      <w:szCs w:val="24"/>
    </w:rPr>
  </w:style>
  <w:style w:type="paragraph" w:styleId="Handtekening">
    <w:name w:val="Signature"/>
    <w:basedOn w:val="Standaard"/>
    <w:link w:val="HandtekeningChar"/>
    <w:uiPriority w:val="99"/>
    <w:semiHidden/>
    <w:unhideWhenUsed/>
    <w:rsid w:val="00742A68"/>
    <w:pPr>
      <w:spacing w:after="0" w:line="240" w:lineRule="auto"/>
      <w:ind w:left="4320"/>
    </w:pPr>
  </w:style>
  <w:style w:type="character" w:customStyle="1" w:styleId="HandtekeningChar">
    <w:name w:val="Handtekening Char"/>
    <w:basedOn w:val="Standaardalinea-lettertype"/>
    <w:link w:val="Handtekening"/>
    <w:uiPriority w:val="99"/>
    <w:semiHidden/>
    <w:rsid w:val="00742A68"/>
    <w:rPr>
      <w:rFonts w:ascii="Times New Roman" w:hAnsi="Times New Roman" w:cs="Times New Roman"/>
      <w:sz w:val="24"/>
      <w:szCs w:val="24"/>
    </w:rPr>
  </w:style>
  <w:style w:type="character" w:styleId="Slimmehyperlink">
    <w:name w:val="Smart Hyperlink"/>
    <w:basedOn w:val="Standaardalinea-lettertype"/>
    <w:uiPriority w:val="99"/>
    <w:semiHidden/>
    <w:unhideWhenUsed/>
    <w:rsid w:val="00742A68"/>
    <w:rPr>
      <w:rFonts w:ascii="Times New Roman" w:hAnsi="Times New Roman" w:cs="Times New Roman"/>
      <w:u w:val="dotted"/>
    </w:rPr>
  </w:style>
  <w:style w:type="character" w:styleId="Zwaar">
    <w:name w:val="Strong"/>
    <w:basedOn w:val="Standaardalinea-lettertype"/>
    <w:uiPriority w:val="22"/>
    <w:semiHidden/>
    <w:qFormat/>
    <w:rsid w:val="00742A68"/>
    <w:rPr>
      <w:rFonts w:ascii="Times New Roman" w:hAnsi="Times New Roman" w:cs="Times New Roman"/>
      <w:b/>
      <w:bCs/>
    </w:rPr>
  </w:style>
  <w:style w:type="character" w:styleId="Subtielebenadrukking">
    <w:name w:val="Subtle Emphasis"/>
    <w:basedOn w:val="Standaardalinea-lettertype"/>
    <w:uiPriority w:val="19"/>
    <w:semiHidden/>
    <w:qFormat/>
    <w:rsid w:val="00742A68"/>
    <w:rPr>
      <w:rFonts w:ascii="Times New Roman" w:hAnsi="Times New Roman" w:cs="Times New Roman"/>
      <w:i/>
      <w:iCs/>
      <w:color w:val="404040" w:themeColor="text1" w:themeTint="BF"/>
    </w:rPr>
  </w:style>
  <w:style w:type="character" w:styleId="Subtieleverwijzing">
    <w:name w:val="Subtle Reference"/>
    <w:basedOn w:val="Standaardalinea-lettertype"/>
    <w:uiPriority w:val="31"/>
    <w:semiHidden/>
    <w:qFormat/>
    <w:rsid w:val="00742A68"/>
    <w:rPr>
      <w:rFonts w:ascii="Times New Roman" w:hAnsi="Times New Roman" w:cs="Times New Roman"/>
      <w:smallCaps/>
      <w:color w:val="5A5A5A" w:themeColor="text1" w:themeTint="A5"/>
    </w:rPr>
  </w:style>
  <w:style w:type="table" w:styleId="3D-effectenvoortabel1">
    <w:name w:val="Table 3D effects 1"/>
    <w:basedOn w:val="Standaardtabel"/>
    <w:uiPriority w:val="99"/>
    <w:semiHidden/>
    <w:unhideWhenUsed/>
    <w:rsid w:val="00742A68"/>
    <w:pPr>
      <w:spacing w:after="160" w:line="259" w:lineRule="auto"/>
      <w:ind w:firstLine="7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742A68"/>
    <w:pPr>
      <w:spacing w:after="160" w:line="259" w:lineRule="auto"/>
      <w:ind w:firstLine="7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742A68"/>
    <w:pPr>
      <w:spacing w:after="160" w:line="259" w:lineRule="auto"/>
      <w:ind w:firstLine="7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742A68"/>
    <w:pPr>
      <w:spacing w:after="160" w:line="259" w:lineRule="auto"/>
      <w:ind w:firstLine="7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742A68"/>
    <w:pPr>
      <w:spacing w:after="160" w:line="259" w:lineRule="auto"/>
      <w:ind w:firstLine="7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742A68"/>
    <w:pPr>
      <w:spacing w:after="160" w:line="259" w:lineRule="auto"/>
      <w:ind w:firstLine="7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742A68"/>
    <w:pPr>
      <w:spacing w:after="160" w:line="259" w:lineRule="auto"/>
      <w:ind w:firstLine="7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742A68"/>
    <w:pPr>
      <w:spacing w:after="160" w:line="259" w:lineRule="auto"/>
      <w:ind w:firstLine="7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742A68"/>
    <w:pPr>
      <w:spacing w:after="160" w:line="259" w:lineRule="auto"/>
      <w:ind w:firstLine="7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742A68"/>
    <w:pPr>
      <w:spacing w:after="160" w:line="259" w:lineRule="auto"/>
      <w:ind w:firstLine="7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742A68"/>
    <w:pPr>
      <w:spacing w:after="160" w:line="259" w:lineRule="auto"/>
      <w:ind w:firstLine="7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742A68"/>
    <w:pPr>
      <w:spacing w:after="160" w:line="259" w:lineRule="auto"/>
      <w:ind w:firstLine="7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742A68"/>
    <w:pPr>
      <w:spacing w:after="160" w:line="259" w:lineRule="auto"/>
      <w:ind w:firstLine="7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742A68"/>
    <w:pPr>
      <w:spacing w:after="160" w:line="259" w:lineRule="auto"/>
      <w:ind w:firstLine="7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742A68"/>
    <w:pPr>
      <w:spacing w:after="160" w:line="259" w:lineRule="auto"/>
      <w:ind w:firstLine="7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742A68"/>
    <w:pPr>
      <w:spacing w:after="160" w:line="259" w:lineRule="auto"/>
      <w:ind w:firstLine="7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742A68"/>
    <w:pPr>
      <w:spacing w:after="160" w:line="259" w:lineRule="auto"/>
      <w:ind w:firstLine="7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
    <w:name w:val="Table Grid"/>
    <w:basedOn w:val="Standaardtabel"/>
    <w:uiPriority w:val="39"/>
    <w:rsid w:val="00742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742A68"/>
    <w:pPr>
      <w:spacing w:after="160" w:line="259" w:lineRule="auto"/>
      <w:ind w:firstLine="7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742A68"/>
    <w:pPr>
      <w:spacing w:after="160" w:line="259" w:lineRule="auto"/>
      <w:ind w:firstLine="7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742A68"/>
    <w:pPr>
      <w:spacing w:after="160" w:line="259" w:lineRule="auto"/>
      <w:ind w:firstLine="7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742A68"/>
    <w:pPr>
      <w:spacing w:after="160" w:line="259" w:lineRule="auto"/>
      <w:ind w:firstLine="7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742A68"/>
    <w:pPr>
      <w:spacing w:after="160" w:line="259" w:lineRule="auto"/>
      <w:ind w:firstLine="7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742A6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742A68"/>
    <w:pPr>
      <w:spacing w:after="160" w:line="259" w:lineRule="auto"/>
      <w:ind w:firstLine="7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742A68"/>
    <w:pPr>
      <w:spacing w:after="160" w:line="259" w:lineRule="auto"/>
      <w:ind w:firstLine="7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742A68"/>
    <w:pPr>
      <w:spacing w:after="160" w:line="259" w:lineRule="auto"/>
      <w:ind w:firstLine="7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742A68"/>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742A68"/>
    <w:pPr>
      <w:spacing w:after="160" w:line="259" w:lineRule="auto"/>
      <w:ind w:firstLine="7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742A68"/>
    <w:pPr>
      <w:spacing w:after="160" w:line="259" w:lineRule="auto"/>
      <w:ind w:firstLine="7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742A68"/>
    <w:pPr>
      <w:spacing w:after="0"/>
      <w:ind w:left="240" w:hanging="240"/>
    </w:pPr>
  </w:style>
  <w:style w:type="paragraph" w:styleId="Lijstmetafbeeldingen">
    <w:name w:val="table of figures"/>
    <w:basedOn w:val="Standaard"/>
    <w:next w:val="Standaard"/>
    <w:uiPriority w:val="99"/>
    <w:semiHidden/>
    <w:unhideWhenUsed/>
    <w:rsid w:val="00742A68"/>
    <w:pPr>
      <w:spacing w:after="0"/>
    </w:pPr>
  </w:style>
  <w:style w:type="table" w:styleId="Professioneletabel">
    <w:name w:val="Table Professional"/>
    <w:basedOn w:val="Standaardtabel"/>
    <w:uiPriority w:val="99"/>
    <w:semiHidden/>
    <w:unhideWhenUsed/>
    <w:rsid w:val="00742A68"/>
    <w:pPr>
      <w:spacing w:after="160" w:line="259" w:lineRule="auto"/>
      <w:ind w:firstLine="7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742A68"/>
    <w:pPr>
      <w:spacing w:after="160" w:line="259" w:lineRule="auto"/>
      <w:ind w:firstLine="7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742A68"/>
    <w:pPr>
      <w:spacing w:after="160" w:line="259" w:lineRule="auto"/>
      <w:ind w:firstLine="7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742A68"/>
    <w:pPr>
      <w:spacing w:after="160" w:line="259" w:lineRule="auto"/>
      <w:ind w:firstLine="7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742A68"/>
    <w:pPr>
      <w:spacing w:after="160" w:line="259" w:lineRule="auto"/>
      <w:ind w:firstLine="7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742A68"/>
    <w:pPr>
      <w:spacing w:after="160" w:line="259" w:lineRule="auto"/>
      <w:ind w:firstLine="7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742A68"/>
    <w:pPr>
      <w:spacing w:after="160" w:line="259"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742A68"/>
    <w:pPr>
      <w:spacing w:after="160" w:line="259" w:lineRule="auto"/>
      <w:ind w:firstLine="7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742A68"/>
    <w:pPr>
      <w:spacing w:after="160" w:line="259" w:lineRule="auto"/>
      <w:ind w:firstLine="7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742A68"/>
    <w:pPr>
      <w:spacing w:after="160" w:line="259" w:lineRule="auto"/>
      <w:ind w:firstLine="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742A68"/>
    <w:pPr>
      <w:spacing w:before="120"/>
    </w:pPr>
    <w:rPr>
      <w:rFonts w:eastAsiaTheme="majorEastAsia"/>
      <w:b/>
      <w:bCs/>
    </w:rPr>
  </w:style>
  <w:style w:type="paragraph" w:styleId="Inhopg4">
    <w:name w:val="toc 4"/>
    <w:basedOn w:val="Standaard"/>
    <w:next w:val="Standaard"/>
    <w:autoRedefine/>
    <w:uiPriority w:val="39"/>
    <w:semiHidden/>
    <w:rsid w:val="00742A68"/>
    <w:pPr>
      <w:spacing w:after="100"/>
      <w:ind w:left="720"/>
    </w:pPr>
  </w:style>
  <w:style w:type="paragraph" w:styleId="Inhopg5">
    <w:name w:val="toc 5"/>
    <w:basedOn w:val="Standaard"/>
    <w:next w:val="Standaard"/>
    <w:autoRedefine/>
    <w:uiPriority w:val="39"/>
    <w:semiHidden/>
    <w:rsid w:val="00742A68"/>
    <w:pPr>
      <w:spacing w:after="100"/>
      <w:ind w:left="960"/>
    </w:pPr>
  </w:style>
  <w:style w:type="paragraph" w:styleId="Inhopg6">
    <w:name w:val="toc 6"/>
    <w:basedOn w:val="Standaard"/>
    <w:next w:val="Standaard"/>
    <w:autoRedefine/>
    <w:uiPriority w:val="39"/>
    <w:semiHidden/>
    <w:rsid w:val="00742A68"/>
    <w:pPr>
      <w:spacing w:after="100"/>
      <w:ind w:left="1200"/>
    </w:pPr>
  </w:style>
  <w:style w:type="paragraph" w:styleId="Inhopg7">
    <w:name w:val="toc 7"/>
    <w:basedOn w:val="Standaard"/>
    <w:next w:val="Standaard"/>
    <w:autoRedefine/>
    <w:uiPriority w:val="39"/>
    <w:semiHidden/>
    <w:rsid w:val="00742A68"/>
    <w:pPr>
      <w:spacing w:after="100"/>
      <w:ind w:left="1440"/>
    </w:pPr>
  </w:style>
  <w:style w:type="paragraph" w:styleId="Inhopg8">
    <w:name w:val="toc 8"/>
    <w:basedOn w:val="Standaard"/>
    <w:next w:val="Standaard"/>
    <w:autoRedefine/>
    <w:uiPriority w:val="39"/>
    <w:semiHidden/>
    <w:rsid w:val="00742A68"/>
    <w:pPr>
      <w:spacing w:after="100"/>
      <w:ind w:left="1680"/>
    </w:pPr>
  </w:style>
  <w:style w:type="paragraph" w:styleId="Inhopg9">
    <w:name w:val="toc 9"/>
    <w:basedOn w:val="Standaard"/>
    <w:next w:val="Standaard"/>
    <w:autoRedefine/>
    <w:uiPriority w:val="39"/>
    <w:semiHidden/>
    <w:rsid w:val="00742A68"/>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fault.DESKTOP-NDDI22K\AppData\Roaming\Microsoft\Templates\Schrijf%20non-fic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FE23212F2C84539A723D1937E181EC8"/>
        <w:category>
          <w:name w:val="Algemeen"/>
          <w:gallery w:val="placeholder"/>
        </w:category>
        <w:types>
          <w:type w:val="bbPlcHdr"/>
        </w:types>
        <w:behaviors>
          <w:behavior w:val="content"/>
        </w:behaviors>
        <w:guid w:val="{A65DB11F-3E71-4A69-A145-04D92FC2CAD4}"/>
      </w:docPartPr>
      <w:docPartBody>
        <w:p w:rsidR="00000000" w:rsidRDefault="00136924">
          <w:pPr>
            <w:pStyle w:val="7FE23212F2C84539A723D1937E181EC8"/>
          </w:pPr>
          <w:r w:rsidRPr="00C8660F">
            <w:rPr>
              <w:noProof/>
              <w:lang w:bidi="nl-NL"/>
            </w:rPr>
            <w:t>BOEKTITEL</w:t>
          </w:r>
        </w:p>
      </w:docPartBody>
    </w:docPart>
    <w:docPart>
      <w:docPartPr>
        <w:name w:val="7B4A321CD3FF4C3D938AE66D05CD6BCC"/>
        <w:category>
          <w:name w:val="Algemeen"/>
          <w:gallery w:val="placeholder"/>
        </w:category>
        <w:types>
          <w:type w:val="bbPlcHdr"/>
        </w:types>
        <w:behaviors>
          <w:behavior w:val="content"/>
        </w:behaviors>
        <w:guid w:val="{1210BB2D-C066-4A44-A8F5-BB7AAD3660FC}"/>
      </w:docPartPr>
      <w:docPartBody>
        <w:p w:rsidR="00000000" w:rsidRDefault="00136924">
          <w:pPr>
            <w:pStyle w:val="7B4A321CD3FF4C3D938AE66D05CD6BCC"/>
          </w:pPr>
          <w:r w:rsidRPr="00C8660F">
            <w:rPr>
              <w:noProof/>
              <w:lang w:bidi="nl-NL"/>
            </w:rPr>
            <w:t>(Hoofdtitel in hoofdletters)</w:t>
          </w:r>
        </w:p>
      </w:docPartBody>
    </w:docPart>
    <w:docPart>
      <w:docPartPr>
        <w:name w:val="3967FE6DC69D4FA69A0480B755D21724"/>
        <w:category>
          <w:name w:val="Algemeen"/>
          <w:gallery w:val="placeholder"/>
        </w:category>
        <w:types>
          <w:type w:val="bbPlcHdr"/>
        </w:types>
        <w:behaviors>
          <w:behavior w:val="content"/>
        </w:behaviors>
        <w:guid w:val="{D480011F-9D87-48DF-90F3-6A060A21EC54}"/>
      </w:docPartPr>
      <w:docPartBody>
        <w:p w:rsidR="00A83AFA" w:rsidRPr="00C8660F" w:rsidRDefault="00136924" w:rsidP="00BB5275">
          <w:pPr>
            <w:pStyle w:val="Tiptekst"/>
            <w:spacing w:line="240" w:lineRule="auto"/>
            <w:rPr>
              <w:noProof/>
            </w:rPr>
          </w:pPr>
          <w:r w:rsidRPr="00C8660F">
            <w:rPr>
              <w:noProof/>
              <w:lang w:bidi="nl-NL"/>
            </w:rPr>
            <w:t>Zorg ervoor dat het een goed te onthouden tit</w:t>
          </w:r>
          <w:r w:rsidRPr="00C8660F">
            <w:rPr>
              <w:noProof/>
              <w:lang w:bidi="nl-NL"/>
            </w:rPr>
            <w:t>el is en trek de aandacht van lezers. Uit de titel moet blijken waar het boek over gaat en het moet eenvoudig uit te spreken zijn. Vermijd titels die moeilijk klinken of uit te spreken of vreemd klinken wanneer ze hardop worden gezegd.</w:t>
          </w:r>
        </w:p>
        <w:p w:rsidR="00A83AFA" w:rsidRPr="00C8660F" w:rsidRDefault="00136924" w:rsidP="00BB5275">
          <w:pPr>
            <w:pStyle w:val="Tiptekst"/>
            <w:spacing w:line="240" w:lineRule="auto"/>
            <w:rPr>
              <w:noProof/>
            </w:rPr>
          </w:pPr>
          <w:r w:rsidRPr="00C8660F">
            <w:rPr>
              <w:noProof/>
              <w:lang w:bidi="nl-NL"/>
            </w:rPr>
            <w:t>Als u al een specifi</w:t>
          </w:r>
          <w:r w:rsidRPr="00C8660F">
            <w:rPr>
              <w:noProof/>
              <w:lang w:bidi="nl-NL"/>
            </w:rPr>
            <w:t>eke titel in gedachten hebt, is dat geweldig. Maar ook als u dat niet hebt moet u kijken naar de doelen van uw boek. Als u bijvoorbeeld uw merk wilt opbouwen, noem dan uw merk in de titel. Als u zichzelf wilt vestigen als expert, zorg er dan voor dat uw ti</w:t>
          </w:r>
          <w:r w:rsidRPr="00C8660F">
            <w:rPr>
              <w:noProof/>
              <w:lang w:bidi="nl-NL"/>
            </w:rPr>
            <w:t>tel gezaghebbend klinkt. Als u gewoon aandacht wilt trekken en exemplaren wilt verkopen, zorg er dan voor dat de titel provocatief, spannend of of controversieel is.</w:t>
          </w:r>
        </w:p>
        <w:p w:rsidR="00A83AFA" w:rsidRPr="00C8660F" w:rsidRDefault="00136924" w:rsidP="00BB5275">
          <w:pPr>
            <w:pStyle w:val="Tiptekst"/>
            <w:spacing w:line="240" w:lineRule="auto"/>
            <w:rPr>
              <w:noProof/>
            </w:rPr>
          </w:pPr>
          <w:r w:rsidRPr="00C8660F">
            <w:rPr>
              <w:noProof/>
              <w:lang w:bidi="nl-NL"/>
            </w:rPr>
            <w:t>De kwaliteit van de titel bepaalt de kwaliteit van de inhoud. Stel uzelf daarom specifieke</w:t>
          </w:r>
          <w:r w:rsidRPr="00C8660F">
            <w:rPr>
              <w:noProof/>
              <w:lang w:bidi="nl-NL"/>
            </w:rPr>
            <w:t xml:space="preserve"> vragen, zoals: Welke waarde wil ik toevoegen aan het leven van de lezer? Wat wilt u dat ze leren? Wat zijn de doelstellingen van de doelgroep en hoe kunnen ze dat met dit boek bereiken? Probeer uzelf te verplaatsen in uw publiek.</w:t>
          </w:r>
        </w:p>
        <w:p w:rsidR="00000000" w:rsidRDefault="00136924">
          <w:pPr>
            <w:pStyle w:val="3967FE6DC69D4FA69A0480B755D21724"/>
          </w:pPr>
          <w:r w:rsidRPr="00C8660F">
            <w:rPr>
              <w:noProof/>
              <w:lang w:bidi="nl-NL"/>
            </w:rPr>
            <w:t>Probeer bij het maken van</w:t>
          </w:r>
          <w:r w:rsidRPr="00C8660F">
            <w:rPr>
              <w:noProof/>
              <w:lang w:bidi="nl-NL"/>
            </w:rPr>
            <w:t xml:space="preserve"> een lijst met mogelijke titels te oefenen met relevante trefwoorden die populair zijn in Google- en Amazon-zoekopdrachten. Denk aan uw genre/doelgroep en maak vervolgens een titel die een belofte doet of een oplossing voor een probleem biedt. Bijvoorbeeld</w:t>
          </w:r>
          <w:r w:rsidRPr="00C8660F">
            <w:rPr>
              <w:noProof/>
              <w:lang w:bidi="nl-NL"/>
            </w:rPr>
            <w:t xml:space="preserve"> 'Geweldige kinderen opvoeden in harde wereld' of 'De zes geheimen om een miljoenendeal te sluiten.' Vermijd titels die al populair zijn, omdat hiermee uw boek er niet zal uitspringen. Het eerste voorbeeld (Geweldige kinderen opvoeden in een harde wereld) </w:t>
          </w:r>
          <w:r w:rsidRPr="00C8660F">
            <w:rPr>
              <w:noProof/>
              <w:lang w:bidi="nl-NL"/>
            </w:rPr>
            <w:t>gebruiken we om te laten zien hoe u ideeën creëert voor een boek.</w:t>
          </w:r>
        </w:p>
      </w:docPartBody>
    </w:docPart>
    <w:docPart>
      <w:docPartPr>
        <w:name w:val="DF89467041164834AA2AEEBAE44AE873"/>
        <w:category>
          <w:name w:val="Algemeen"/>
          <w:gallery w:val="placeholder"/>
        </w:category>
        <w:types>
          <w:type w:val="bbPlcHdr"/>
        </w:types>
        <w:behaviors>
          <w:behavior w:val="content"/>
        </w:behaviors>
        <w:guid w:val="{0C53E09A-C39B-4B83-9DC8-C4D8C8E21E82}"/>
      </w:docPartPr>
      <w:docPartBody>
        <w:p w:rsidR="00000000" w:rsidRDefault="00136924">
          <w:pPr>
            <w:pStyle w:val="DF89467041164834AA2AEEBAE44AE873"/>
          </w:pPr>
          <w:r w:rsidRPr="00C8660F">
            <w:rPr>
              <w:noProof/>
              <w:lang w:bidi="nl-NL"/>
            </w:rPr>
            <w:t>Ondertitel van boek</w:t>
          </w:r>
        </w:p>
      </w:docPartBody>
    </w:docPart>
    <w:docPart>
      <w:docPartPr>
        <w:name w:val="F9D2AD7F1316440584D25F3AB23F98DD"/>
        <w:category>
          <w:name w:val="Algemeen"/>
          <w:gallery w:val="placeholder"/>
        </w:category>
        <w:types>
          <w:type w:val="bbPlcHdr"/>
        </w:types>
        <w:behaviors>
          <w:behavior w:val="content"/>
        </w:behaviors>
        <w:guid w:val="{E196532B-A79F-4D46-82DF-27AC22EFD733}"/>
      </w:docPartPr>
      <w:docPartBody>
        <w:p w:rsidR="00000000" w:rsidRDefault="00136924">
          <w:pPr>
            <w:pStyle w:val="F9D2AD7F1316440584D25F3AB23F98DD"/>
          </w:pPr>
          <w:r w:rsidRPr="00C8660F">
            <w:rPr>
              <w:noProof/>
              <w:lang w:bidi="nl-NL"/>
            </w:rPr>
            <w:t>(Voor Engelstalige boeken: gebruik een hoofdletter voor elke eerste letter van elk woord in de ondertitel)</w:t>
          </w:r>
        </w:p>
      </w:docPartBody>
    </w:docPart>
    <w:docPart>
      <w:docPartPr>
        <w:name w:val="A283821DEEAF440F810DDB759FD21E40"/>
        <w:category>
          <w:name w:val="Algemeen"/>
          <w:gallery w:val="placeholder"/>
        </w:category>
        <w:types>
          <w:type w:val="bbPlcHdr"/>
        </w:types>
        <w:behaviors>
          <w:behavior w:val="content"/>
        </w:behaviors>
        <w:guid w:val="{5A3E3487-1B21-4554-AC81-C12E14353C0C}"/>
      </w:docPartPr>
      <w:docPartBody>
        <w:p w:rsidR="00000000" w:rsidRDefault="00136924">
          <w:pPr>
            <w:pStyle w:val="A283821DEEAF440F810DDB759FD21E40"/>
          </w:pPr>
          <w:r w:rsidRPr="00C8660F">
            <w:rPr>
              <w:noProof/>
              <w:lang w:bidi="nl-NL"/>
            </w:rPr>
            <w:t xml:space="preserve">Een goede ondertitel moet meer inzicht geven in het onderwerp, </w:t>
          </w:r>
          <w:r w:rsidRPr="00C8660F">
            <w:rPr>
              <w:noProof/>
              <w:lang w:bidi="nl-NL"/>
            </w:rPr>
            <w:t>zodat lezers precies begrijpen waar het boek over gaat. Een titel als 'Geweldige kinderen opvoeden in een harde wereld’ kan bijvoorbeeld goed samengaan met een titel als ‘Maak uw kinderen geestelijk weerbaar en bereid ze voor op het leven'.</w:t>
          </w:r>
        </w:p>
      </w:docPartBody>
    </w:docPart>
    <w:docPart>
      <w:docPartPr>
        <w:name w:val="6EF88C6ED3FC42C286B36B098A57EA83"/>
        <w:category>
          <w:name w:val="Algemeen"/>
          <w:gallery w:val="placeholder"/>
        </w:category>
        <w:types>
          <w:type w:val="bbPlcHdr"/>
        </w:types>
        <w:behaviors>
          <w:behavior w:val="content"/>
        </w:behaviors>
        <w:guid w:val="{CDC5EF67-5B5F-4495-BB9E-BDD16B76DA05}"/>
      </w:docPartPr>
      <w:docPartBody>
        <w:p w:rsidR="00000000" w:rsidRDefault="00136924">
          <w:pPr>
            <w:pStyle w:val="6EF88C6ED3FC42C286B36B098A57EA83"/>
          </w:pPr>
          <w:r w:rsidRPr="00C8660F">
            <w:rPr>
              <w:noProof/>
              <w:lang w:bidi="nl-NL"/>
            </w:rPr>
            <w:t>(Naam auteur in</w:t>
          </w:r>
          <w:r w:rsidRPr="00C8660F">
            <w:rPr>
              <w:noProof/>
              <w:lang w:bidi="nl-NL"/>
            </w:rPr>
            <w:t>voegen):</w:t>
          </w:r>
        </w:p>
      </w:docPartBody>
    </w:docPart>
    <w:docPart>
      <w:docPartPr>
        <w:name w:val="23943FCD518247E7B25B9DBCFDE20018"/>
        <w:category>
          <w:name w:val="Algemeen"/>
          <w:gallery w:val="placeholder"/>
        </w:category>
        <w:types>
          <w:type w:val="bbPlcHdr"/>
        </w:types>
        <w:behaviors>
          <w:behavior w:val="content"/>
        </w:behaviors>
        <w:guid w:val="{5339E71A-F9D3-4D8D-B467-8FAD629CFB5E}"/>
      </w:docPartPr>
      <w:docPartBody>
        <w:p w:rsidR="00A83AFA" w:rsidRPr="00C8660F" w:rsidRDefault="00136924" w:rsidP="00BB5275">
          <w:pPr>
            <w:spacing w:line="240" w:lineRule="auto"/>
            <w:rPr>
              <w:noProof/>
            </w:rPr>
          </w:pPr>
          <w:r w:rsidRPr="00C8660F">
            <w:rPr>
              <w:noProof/>
              <w:lang w:bidi="nl-NL"/>
            </w:rPr>
            <w:t>© Copyright (jaar van uitgave invoegen) door (naam auteur of uitgever invoegen) - Alle rechten voorbehouden.</w:t>
          </w:r>
        </w:p>
        <w:p w:rsidR="00000000" w:rsidRDefault="00136924">
          <w:pPr>
            <w:pStyle w:val="23943FCD518247E7B25B9DBCFDE20018"/>
          </w:pPr>
          <w:r w:rsidRPr="00C8660F">
            <w:rPr>
              <w:noProof/>
              <w:lang w:bidi="nl-NL"/>
            </w:rPr>
            <w:t xml:space="preserve">Het is niet toegestaan om enig deel van dit document te reproduceren, te dupliceren of door te geven, noch in elektronische vorm, noch </w:t>
          </w:r>
          <w:r w:rsidRPr="00C8660F">
            <w:rPr>
              <w:noProof/>
              <w:lang w:bidi="nl-NL"/>
            </w:rPr>
            <w:t>in gedrukte vorm. Het opnemen van deze publicatie is streng verboden.</w:t>
          </w:r>
        </w:p>
      </w:docPartBody>
    </w:docPart>
    <w:docPart>
      <w:docPartPr>
        <w:name w:val="004F0A1B352F47AFBCE902FA420D6768"/>
        <w:category>
          <w:name w:val="Algemeen"/>
          <w:gallery w:val="placeholder"/>
        </w:category>
        <w:types>
          <w:type w:val="bbPlcHdr"/>
        </w:types>
        <w:behaviors>
          <w:behavior w:val="content"/>
        </w:behaviors>
        <w:guid w:val="{9046813F-CBAA-4AE8-87DD-0EE54BDC6FA8}"/>
      </w:docPartPr>
      <w:docPartBody>
        <w:p w:rsidR="00000000" w:rsidRDefault="00136924">
          <w:pPr>
            <w:pStyle w:val="004F0A1B352F47AFBCE902FA420D6768"/>
          </w:pPr>
          <w:r w:rsidRPr="00C8660F">
            <w:rPr>
              <w:noProof/>
              <w:lang w:bidi="nl-NL"/>
            </w:rPr>
            <w:t>Dit boek is opgedragen aan:</w:t>
          </w:r>
        </w:p>
      </w:docPartBody>
    </w:docPart>
    <w:docPart>
      <w:docPartPr>
        <w:name w:val="7C2F174A09454E0599552DC1D4AFA325"/>
        <w:category>
          <w:name w:val="Algemeen"/>
          <w:gallery w:val="placeholder"/>
        </w:category>
        <w:types>
          <w:type w:val="bbPlcHdr"/>
        </w:types>
        <w:behaviors>
          <w:behavior w:val="content"/>
        </w:behaviors>
        <w:guid w:val="{A9558A6B-707F-4F98-9474-4418B9E4E300}"/>
      </w:docPartPr>
      <w:docPartBody>
        <w:p w:rsidR="00000000" w:rsidRDefault="00136924">
          <w:pPr>
            <w:pStyle w:val="7C2F174A09454E0599552DC1D4AFA325"/>
          </w:pPr>
          <w:r w:rsidRPr="00C8660F">
            <w:rPr>
              <w:noProof/>
              <w:lang w:bidi="nl-NL"/>
            </w:rPr>
            <w:t>Hier inhoud invoegen...</w:t>
          </w:r>
        </w:p>
      </w:docPartBody>
    </w:docPart>
    <w:docPart>
      <w:docPartPr>
        <w:name w:val="1C9C7237CA3449FA9444EC526EE349FF"/>
        <w:category>
          <w:name w:val="Algemeen"/>
          <w:gallery w:val="placeholder"/>
        </w:category>
        <w:types>
          <w:type w:val="bbPlcHdr"/>
        </w:types>
        <w:behaviors>
          <w:behavior w:val="content"/>
        </w:behaviors>
        <w:guid w:val="{35702C4A-0D6D-48C8-BDA7-3A20C83F3FCF}"/>
      </w:docPartPr>
      <w:docPartBody>
        <w:p w:rsidR="00000000" w:rsidRDefault="00136924">
          <w:pPr>
            <w:pStyle w:val="1C9C7237CA3449FA9444EC526EE349FF"/>
          </w:pPr>
          <w:r w:rsidRPr="00C8660F">
            <w:rPr>
              <w:noProof/>
              <w:lang w:bidi="nl-NL"/>
            </w:rPr>
            <w:t>Dit deel is optioneel en vaak van persoonlijke aard. Vermeld en bedank een persoon of een groep personen die dicht bij u staan of u he</w:t>
          </w:r>
          <w:r w:rsidRPr="00C8660F">
            <w:rPr>
              <w:noProof/>
              <w:lang w:bidi="nl-NL"/>
            </w:rPr>
            <w:t>bben ondersteund in uw leven. Dat kunnen familieleden, goede vrienden, inspirerende personen, enzovoort zijn.</w:t>
          </w:r>
        </w:p>
      </w:docPartBody>
    </w:docPart>
    <w:docPart>
      <w:docPartPr>
        <w:name w:val="631462FF8FBB4CE487756F0E11C88341"/>
        <w:category>
          <w:name w:val="Algemeen"/>
          <w:gallery w:val="placeholder"/>
        </w:category>
        <w:types>
          <w:type w:val="bbPlcHdr"/>
        </w:types>
        <w:behaviors>
          <w:behavior w:val="content"/>
        </w:behaviors>
        <w:guid w:val="{CEF72BD4-9A34-4DFE-AF2A-36450660C776}"/>
      </w:docPartPr>
      <w:docPartBody>
        <w:p w:rsidR="00000000" w:rsidRDefault="00136924">
          <w:pPr>
            <w:pStyle w:val="631462FF8FBB4CE487756F0E11C88341"/>
          </w:pPr>
          <w:r w:rsidRPr="00C8660F">
            <w:rPr>
              <w:noProof/>
            </w:rPr>
            <w:t>Inleiding</w:t>
          </w:r>
        </w:p>
      </w:docPartBody>
    </w:docPart>
    <w:docPart>
      <w:docPartPr>
        <w:name w:val="C952F5FBC4F547CF9CA84CF5B52CD1DC"/>
        <w:category>
          <w:name w:val="Algemeen"/>
          <w:gallery w:val="placeholder"/>
        </w:category>
        <w:types>
          <w:type w:val="bbPlcHdr"/>
        </w:types>
        <w:behaviors>
          <w:behavior w:val="content"/>
        </w:behaviors>
        <w:guid w:val="{1D704874-A351-4E8D-AD7A-6F4388B57C37}"/>
      </w:docPartPr>
      <w:docPartBody>
        <w:p w:rsidR="00000000" w:rsidRDefault="00136924">
          <w:pPr>
            <w:pStyle w:val="C952F5FBC4F547CF9CA84CF5B52CD1DC"/>
          </w:pPr>
          <w:r w:rsidRPr="00C8660F">
            <w:rPr>
              <w:noProof/>
            </w:rPr>
            <w:t>DEEL I</w:t>
          </w:r>
        </w:p>
      </w:docPartBody>
    </w:docPart>
    <w:docPart>
      <w:docPartPr>
        <w:name w:val="8E61B4B260EB4117B4588A8C76009DD1"/>
        <w:category>
          <w:name w:val="Algemeen"/>
          <w:gallery w:val="placeholder"/>
        </w:category>
        <w:types>
          <w:type w:val="bbPlcHdr"/>
        </w:types>
        <w:behaviors>
          <w:behavior w:val="content"/>
        </w:behaviors>
        <w:guid w:val="{65E3C5FD-858D-46AD-A04F-2D21756F87AF}"/>
      </w:docPartPr>
      <w:docPartBody>
        <w:p w:rsidR="00000000" w:rsidRDefault="00136924">
          <w:pPr>
            <w:pStyle w:val="8E61B4B260EB4117B4588A8C76009DD1"/>
          </w:pPr>
          <w:r w:rsidRPr="00C8660F">
            <w:rPr>
              <w:noProof/>
              <w:lang w:bidi="nl-NL"/>
            </w:rPr>
            <w:t>(Voor Engelstalige boeken: gebruik een hoofdletter voor elke eerste letter van elke hoofdstuktitel)</w:t>
          </w:r>
        </w:p>
      </w:docPartBody>
    </w:docPart>
    <w:docPart>
      <w:docPartPr>
        <w:name w:val="DCEF9A0E112C4525846047FAD49BEFE2"/>
        <w:category>
          <w:name w:val="Algemeen"/>
          <w:gallery w:val="placeholder"/>
        </w:category>
        <w:types>
          <w:type w:val="bbPlcHdr"/>
        </w:types>
        <w:behaviors>
          <w:behavior w:val="content"/>
        </w:behaviors>
        <w:guid w:val="{B3CFDB8F-0D4A-48C7-8D59-C0069205155E}"/>
      </w:docPartPr>
      <w:docPartBody>
        <w:p w:rsidR="00000000" w:rsidRDefault="00136924">
          <w:pPr>
            <w:pStyle w:val="DCEF9A0E112C4525846047FAD49BEFE2"/>
          </w:pPr>
          <w:r w:rsidRPr="00C8660F">
            <w:rPr>
              <w:noProof/>
            </w:rPr>
            <w:t>DEEL II</w:t>
          </w:r>
        </w:p>
      </w:docPartBody>
    </w:docPart>
    <w:docPart>
      <w:docPartPr>
        <w:name w:val="E7567A5DEA2F45EE998B1750078920B6"/>
        <w:category>
          <w:name w:val="Algemeen"/>
          <w:gallery w:val="placeholder"/>
        </w:category>
        <w:types>
          <w:type w:val="bbPlcHdr"/>
        </w:types>
        <w:behaviors>
          <w:behavior w:val="content"/>
        </w:behaviors>
        <w:guid w:val="{CA12839F-CD91-4723-854E-421BED3B3535}"/>
      </w:docPartPr>
      <w:docPartBody>
        <w:p w:rsidR="00000000" w:rsidRDefault="00136924">
          <w:pPr>
            <w:pStyle w:val="E7567A5DEA2F45EE998B1750078920B6"/>
          </w:pPr>
          <w:r w:rsidRPr="00C8660F">
            <w:rPr>
              <w:noProof/>
              <w:lang w:bidi="nl-NL"/>
            </w:rPr>
            <w:t>Hier inhoud invoegen...</w:t>
          </w:r>
        </w:p>
      </w:docPartBody>
    </w:docPart>
    <w:docPart>
      <w:docPartPr>
        <w:name w:val="CD67D8AA0C9D4BEDB32660DAAC3D11AC"/>
        <w:category>
          <w:name w:val="Algemeen"/>
          <w:gallery w:val="placeholder"/>
        </w:category>
        <w:types>
          <w:type w:val="bbPlcHdr"/>
        </w:types>
        <w:behaviors>
          <w:behavior w:val="content"/>
        </w:behaviors>
        <w:guid w:val="{7FDFDBBA-53C5-4331-AA9A-E5231F0F5C61}"/>
      </w:docPartPr>
      <w:docPartBody>
        <w:p w:rsidR="00000000" w:rsidRDefault="00136924">
          <w:pPr>
            <w:pStyle w:val="CD67D8AA0C9D4BEDB32660DAAC3D11AC"/>
          </w:pPr>
          <w:r w:rsidRPr="00C8660F">
            <w:rPr>
              <w:noProof/>
              <w:lang w:bidi="nl-NL"/>
            </w:rPr>
            <w:t xml:space="preserve">Gebruik voor subkop 2 een ondertitel als 'Emotionele intelligentie ontwikkelen.' Hier worden praktische stappen behandelt over hoe u kunt kunt helpen met het </w:t>
          </w:r>
          <w:r w:rsidRPr="00C8660F">
            <w:rPr>
              <w:noProof/>
              <w:lang w:bidi="nl-NL"/>
            </w:rPr>
            <w:t>herkennen van sociale signalen, negatieve emoties, enzovoort.</w:t>
          </w:r>
        </w:p>
      </w:docPartBody>
    </w:docPart>
    <w:docPart>
      <w:docPartPr>
        <w:name w:val="A275E6B131254E1BA9343AE18F3DC359"/>
        <w:category>
          <w:name w:val="Algemeen"/>
          <w:gallery w:val="placeholder"/>
        </w:category>
        <w:types>
          <w:type w:val="bbPlcHdr"/>
        </w:types>
        <w:behaviors>
          <w:behavior w:val="content"/>
        </w:behaviors>
        <w:guid w:val="{36DAEB8C-2F51-4479-A523-8BFB727946F0}"/>
      </w:docPartPr>
      <w:docPartBody>
        <w:p w:rsidR="00000000" w:rsidRDefault="00136924">
          <w:pPr>
            <w:pStyle w:val="A275E6B131254E1BA9343AE18F3DC359"/>
          </w:pPr>
          <w:r w:rsidRPr="00C8660F">
            <w:rPr>
              <w:noProof/>
              <w:lang w:bidi="nl-NL"/>
            </w:rPr>
            <w:t>Hoofdstuksamenvatting/belangrijkste punten</w:t>
          </w:r>
        </w:p>
      </w:docPartBody>
    </w:docPart>
    <w:docPart>
      <w:docPartPr>
        <w:name w:val="F7D8EC85435C4DDFB3B1FD92D82CACF3"/>
        <w:category>
          <w:name w:val="Algemeen"/>
          <w:gallery w:val="placeholder"/>
        </w:category>
        <w:types>
          <w:type w:val="bbPlcHdr"/>
        </w:types>
        <w:behaviors>
          <w:behavior w:val="content"/>
        </w:behaviors>
        <w:guid w:val="{A964678B-6A0F-4613-8FA0-F6607A030603}"/>
      </w:docPartPr>
      <w:docPartBody>
        <w:p w:rsidR="00000000" w:rsidRDefault="00136924">
          <w:pPr>
            <w:pStyle w:val="F7D8EC85435C4DDFB3B1FD92D82CACF3"/>
          </w:pPr>
          <w:r w:rsidRPr="00C8660F">
            <w:rPr>
              <w:noProof/>
              <w:lang w:bidi="nl-NL"/>
            </w:rPr>
            <w:t>Hier inhoud invoegen...</w:t>
          </w:r>
        </w:p>
      </w:docPartBody>
    </w:docPart>
    <w:docPart>
      <w:docPartPr>
        <w:name w:val="2079240889B8470D90E31577EAC86E84"/>
        <w:category>
          <w:name w:val="Algemeen"/>
          <w:gallery w:val="placeholder"/>
        </w:category>
        <w:types>
          <w:type w:val="bbPlcHdr"/>
        </w:types>
        <w:behaviors>
          <w:behavior w:val="content"/>
        </w:behaviors>
        <w:guid w:val="{44A6658B-C9C5-4664-AE80-D70C267F32DD}"/>
      </w:docPartPr>
      <w:docPartBody>
        <w:p w:rsidR="00A83AFA" w:rsidRPr="00C8660F" w:rsidRDefault="00136924" w:rsidP="00BB5275">
          <w:pPr>
            <w:pStyle w:val="Tiptekst"/>
            <w:spacing w:line="240" w:lineRule="auto"/>
            <w:rPr>
              <w:rFonts w:ascii="Times New Roman" w:hAnsi="Times New Roman"/>
              <w:noProof/>
            </w:rPr>
          </w:pPr>
          <w:r w:rsidRPr="00C8660F">
            <w:rPr>
              <w:rFonts w:ascii="Times New Roman" w:hAnsi="Times New Roman"/>
              <w:noProof/>
              <w:lang w:bidi="nl-NL"/>
            </w:rPr>
            <w:t>Herinner de lezer aan de belangrijkste punten uit het hoofdstuk in een korte alinea. U kunt ook een opsomming gebruiken als hie</w:t>
          </w:r>
          <w:r w:rsidRPr="00C8660F">
            <w:rPr>
              <w:rFonts w:ascii="Times New Roman" w:hAnsi="Times New Roman"/>
              <w:noProof/>
              <w:lang w:bidi="nl-NL"/>
            </w:rPr>
            <w:t xml:space="preserve">ronder wordt weergegeven: </w:t>
          </w:r>
        </w:p>
        <w:p w:rsidR="00A83AFA" w:rsidRPr="00C8660F" w:rsidRDefault="00136924" w:rsidP="00BB5275">
          <w:pPr>
            <w:pStyle w:val="Lijstopsomteken"/>
            <w:tabs>
              <w:tab w:val="clear" w:pos="360"/>
            </w:tabs>
            <w:spacing w:before="0" w:line="240" w:lineRule="auto"/>
            <w:rPr>
              <w:noProof/>
              <w:color w:val="0070C0"/>
            </w:rPr>
          </w:pPr>
          <w:r w:rsidRPr="00C8660F">
            <w:rPr>
              <w:noProof/>
              <w:color w:val="0070C0"/>
              <w:lang w:bidi="nl-NL"/>
            </w:rPr>
            <w:t xml:space="preserve">Het bijbrengen van sociale waarden en ethiek in een kind zal eraan bijdragen dat he kind goed integreert in de maatschappij. </w:t>
          </w:r>
        </w:p>
        <w:p w:rsidR="00A83AFA" w:rsidRPr="00C8660F" w:rsidRDefault="00136924" w:rsidP="00BB5275">
          <w:pPr>
            <w:pStyle w:val="Lijstopsomteken"/>
            <w:tabs>
              <w:tab w:val="clear" w:pos="360"/>
            </w:tabs>
            <w:spacing w:before="0" w:line="240" w:lineRule="auto"/>
            <w:rPr>
              <w:noProof/>
              <w:color w:val="0070C0"/>
            </w:rPr>
          </w:pPr>
          <w:r w:rsidRPr="00C8660F">
            <w:rPr>
              <w:noProof/>
              <w:color w:val="0070C0"/>
              <w:lang w:bidi="nl-NL"/>
            </w:rPr>
            <w:t>Punt 2 van uw tekst...</w:t>
          </w:r>
        </w:p>
        <w:p w:rsidR="00A83AFA" w:rsidRPr="00C8660F" w:rsidRDefault="00136924" w:rsidP="00BB5275">
          <w:pPr>
            <w:pStyle w:val="Lijstopsomteken"/>
            <w:tabs>
              <w:tab w:val="clear" w:pos="360"/>
            </w:tabs>
            <w:spacing w:before="0" w:line="240" w:lineRule="auto"/>
            <w:rPr>
              <w:noProof/>
              <w:color w:val="0070C0"/>
            </w:rPr>
          </w:pPr>
          <w:r w:rsidRPr="00C8660F">
            <w:rPr>
              <w:noProof/>
              <w:color w:val="0070C0"/>
              <w:lang w:bidi="nl-NL"/>
            </w:rPr>
            <w:t>Punt 3 van uw tekst...</w:t>
          </w:r>
        </w:p>
        <w:p w:rsidR="00000000" w:rsidRDefault="00136924">
          <w:pPr>
            <w:pStyle w:val="2079240889B8470D90E31577EAC86E84"/>
          </w:pPr>
          <w:r w:rsidRPr="00C8660F">
            <w:rPr>
              <w:noProof/>
              <w:color w:val="0070C0"/>
              <w:lang w:bidi="nl-NL"/>
            </w:rPr>
            <w:t>enzovoort.</w:t>
          </w:r>
        </w:p>
      </w:docPartBody>
    </w:docPart>
    <w:docPart>
      <w:docPartPr>
        <w:name w:val="038A04A0B1C94094AA092C2BDBB604ED"/>
        <w:category>
          <w:name w:val="Algemeen"/>
          <w:gallery w:val="placeholder"/>
        </w:category>
        <w:types>
          <w:type w:val="bbPlcHdr"/>
        </w:types>
        <w:behaviors>
          <w:behavior w:val="content"/>
        </w:behaviors>
        <w:guid w:val="{7F8DA8A8-3E39-4292-92DB-E45053D5CF8B}"/>
      </w:docPartPr>
      <w:docPartBody>
        <w:p w:rsidR="00000000" w:rsidRDefault="00136924">
          <w:pPr>
            <w:pStyle w:val="038A04A0B1C94094AA092C2BDBB604ED"/>
          </w:pPr>
          <w:r w:rsidRPr="00C8660F">
            <w:rPr>
              <w:noProof/>
              <w:lang w:bidi="nl-NL"/>
            </w:rPr>
            <w:t>In de volgende hoofdstukkoppen leert u...</w:t>
          </w:r>
        </w:p>
      </w:docPartBody>
    </w:docPart>
    <w:docPart>
      <w:docPartPr>
        <w:name w:val="4FBB600706744550AA1A3A2B60E3F14B"/>
        <w:category>
          <w:name w:val="Algemeen"/>
          <w:gallery w:val="placeholder"/>
        </w:category>
        <w:types>
          <w:type w:val="bbPlcHdr"/>
        </w:types>
        <w:behaviors>
          <w:behavior w:val="content"/>
        </w:behaviors>
        <w:guid w:val="{194B5F87-3630-4A4F-86A7-F5FC16947B5E}"/>
      </w:docPartPr>
      <w:docPartBody>
        <w:p w:rsidR="00000000" w:rsidRDefault="00136924">
          <w:pPr>
            <w:pStyle w:val="4FBB600706744550AA1A3A2B60E3F14B"/>
          </w:pPr>
          <w:r>
            <w:rPr>
              <w:noProof/>
              <w:lang w:bidi="nl-NL"/>
            </w:rPr>
            <w:t>H</w:t>
          </w:r>
          <w:r w:rsidRPr="00C8660F">
            <w:rPr>
              <w:noProof/>
              <w:lang w:bidi="nl-NL"/>
            </w:rPr>
            <w:t>oof</w:t>
          </w:r>
          <w:r w:rsidRPr="00C8660F">
            <w:rPr>
              <w:noProof/>
              <w:lang w:bidi="nl-NL"/>
            </w:rPr>
            <w:t>dstukken op logische en goedlopende wijze te laten opvolgen, informeer de lezer over wat er gaat komen. In de laatste alinea van uw hoofdstuk koppelt u de informatie van het volgende hoofdstuk met hetgene dat al is behandeld.</w:t>
          </w:r>
        </w:p>
      </w:docPartBody>
    </w:docPart>
    <w:docPart>
      <w:docPartPr>
        <w:name w:val="12DF883EB50C4ACEA640114E0159C89E"/>
        <w:category>
          <w:name w:val="Algemeen"/>
          <w:gallery w:val="placeholder"/>
        </w:category>
        <w:types>
          <w:type w:val="bbPlcHdr"/>
        </w:types>
        <w:behaviors>
          <w:behavior w:val="content"/>
        </w:behaviors>
        <w:guid w:val="{98A2D7D4-5970-4725-A65E-7D896955E317}"/>
      </w:docPartPr>
      <w:docPartBody>
        <w:p w:rsidR="00000000" w:rsidRDefault="00136924">
          <w:pPr>
            <w:pStyle w:val="12DF883EB50C4ACEA640114E0159C89E"/>
          </w:pPr>
          <w:r w:rsidRPr="00C8660F">
            <w:rPr>
              <w:noProof/>
            </w:rPr>
            <w:t>Hoofdstuk vijf</w:t>
          </w:r>
        </w:p>
      </w:docPartBody>
    </w:docPart>
    <w:docPart>
      <w:docPartPr>
        <w:name w:val="37FAE9B19E0C441687A57DE7AC3C6C88"/>
        <w:category>
          <w:name w:val="Algemeen"/>
          <w:gallery w:val="placeholder"/>
        </w:category>
        <w:types>
          <w:type w:val="bbPlcHdr"/>
        </w:types>
        <w:behaviors>
          <w:behavior w:val="content"/>
        </w:behaviors>
        <w:guid w:val="{51A8794B-F21D-448D-B449-69F586577B57}"/>
      </w:docPartPr>
      <w:docPartBody>
        <w:p w:rsidR="00000000" w:rsidRDefault="00136924">
          <w:pPr>
            <w:pStyle w:val="37FAE9B19E0C441687A57DE7AC3C6C88"/>
          </w:pPr>
          <w:r w:rsidRPr="00C8660F">
            <w:rPr>
              <w:noProof/>
            </w:rPr>
            <w:t xml:space="preserve">Hoofdstuktitel </w:t>
          </w:r>
          <w:r w:rsidRPr="00C8660F">
            <w:rPr>
              <w:noProof/>
            </w:rPr>
            <w:t>invoegen</w:t>
          </w:r>
        </w:p>
      </w:docPartBody>
    </w:docPart>
    <w:docPart>
      <w:docPartPr>
        <w:name w:val="F849FFA479554CAEA1EA95CADD41AED5"/>
        <w:category>
          <w:name w:val="Algemeen"/>
          <w:gallery w:val="placeholder"/>
        </w:category>
        <w:types>
          <w:type w:val="bbPlcHdr"/>
        </w:types>
        <w:behaviors>
          <w:behavior w:val="content"/>
        </w:behaviors>
        <w:guid w:val="{90C3FE55-F1A5-4F22-865C-8D32805A4948}"/>
      </w:docPartPr>
      <w:docPartBody>
        <w:p w:rsidR="00000000" w:rsidRDefault="00136924">
          <w:pPr>
            <w:pStyle w:val="F849FFA479554CAEA1EA95CADD41AED5"/>
          </w:pPr>
          <w:r w:rsidRPr="00C8660F">
            <w:rPr>
              <w:noProof/>
              <w:lang w:bidi="nl-NL"/>
            </w:rPr>
            <w:t>Begin hier een nieuw hoofdstuk..</w:t>
          </w:r>
        </w:p>
      </w:docPartBody>
    </w:docPart>
    <w:docPart>
      <w:docPartPr>
        <w:name w:val="B2F7EB597F964F7880F9C5ADA9B7D226"/>
        <w:category>
          <w:name w:val="Algemeen"/>
          <w:gallery w:val="placeholder"/>
        </w:category>
        <w:types>
          <w:type w:val="bbPlcHdr"/>
        </w:types>
        <w:behaviors>
          <w:behavior w:val="content"/>
        </w:behaviors>
        <w:guid w:val="{3BF02B04-B193-4D0C-991A-EFA481396CBE}"/>
      </w:docPartPr>
      <w:docPartBody>
        <w:p w:rsidR="00000000" w:rsidRDefault="00136924">
          <w:pPr>
            <w:pStyle w:val="B2F7EB597F964F7880F9C5ADA9B7D226"/>
          </w:pPr>
          <w:r w:rsidRPr="00C8660F">
            <w:rPr>
              <w:noProof/>
              <w:lang w:bidi="nl-NL"/>
            </w:rPr>
            <w:t xml:space="preserve">Ervan uitgaande dat dit het laatste hoofdstuk van het boek is, maakt u een ietwat toekomstgerichte titel, bijvoorbeeld 'Kinderen van vandaag, ouders van morgen.' Beschrijf hier hoe een overzicht van de strategieën </w:t>
          </w:r>
          <w:r w:rsidRPr="00C8660F">
            <w:rPr>
              <w:noProof/>
              <w:lang w:bidi="nl-NL"/>
            </w:rPr>
            <w:t>uit het boek, evenals nieuwe wetenschappelijke inzichten, de toekomst zullen vormen. Bespreek ook hoe de wereld eruit zal zien als kinderen niet geleerd wordt hoe ze hun mentaliteit kunnen versterken.</w:t>
          </w:r>
        </w:p>
      </w:docPartBody>
    </w:docPart>
    <w:docPart>
      <w:docPartPr>
        <w:name w:val="A8FF1298879B493D8F989546C7EED381"/>
        <w:category>
          <w:name w:val="Algemeen"/>
          <w:gallery w:val="placeholder"/>
        </w:category>
        <w:types>
          <w:type w:val="bbPlcHdr"/>
        </w:types>
        <w:behaviors>
          <w:behavior w:val="content"/>
        </w:behaviors>
        <w:guid w:val="{955BFBDD-957C-43CD-A286-67EAA58F4C52}"/>
      </w:docPartPr>
      <w:docPartBody>
        <w:p w:rsidR="00000000" w:rsidRDefault="00136924">
          <w:pPr>
            <w:pStyle w:val="A8FF1298879B493D8F989546C7EED381"/>
          </w:pPr>
          <w:r w:rsidRPr="00C8660F">
            <w:rPr>
              <w:noProof/>
              <w:lang w:bidi="nl-NL"/>
            </w:rPr>
            <w:t>Subkop 1 invoegen</w:t>
          </w:r>
        </w:p>
      </w:docPartBody>
    </w:docPart>
    <w:docPart>
      <w:docPartPr>
        <w:name w:val="2409750B634548A6A20B94942BFB2FB2"/>
        <w:category>
          <w:name w:val="Algemeen"/>
          <w:gallery w:val="placeholder"/>
        </w:category>
        <w:types>
          <w:type w:val="bbPlcHdr"/>
        </w:types>
        <w:behaviors>
          <w:behavior w:val="content"/>
        </w:behaviors>
        <w:guid w:val="{631DD3F5-71A8-4B11-97B1-670225C5567F}"/>
      </w:docPartPr>
      <w:docPartBody>
        <w:p w:rsidR="00000000" w:rsidRDefault="00136924">
          <w:pPr>
            <w:pStyle w:val="2409750B634548A6A20B94942BFB2FB2"/>
          </w:pPr>
          <w:r w:rsidRPr="00C8660F">
            <w:rPr>
              <w:noProof/>
              <w:lang w:bidi="nl-NL"/>
            </w:rPr>
            <w:t>Hier inhoud invoegen...</w:t>
          </w:r>
        </w:p>
      </w:docPartBody>
    </w:docPart>
    <w:docPart>
      <w:docPartPr>
        <w:name w:val="37D11562CCB94BCFA89DCE3703212D09"/>
        <w:category>
          <w:name w:val="Algemeen"/>
          <w:gallery w:val="placeholder"/>
        </w:category>
        <w:types>
          <w:type w:val="bbPlcHdr"/>
        </w:types>
        <w:behaviors>
          <w:behavior w:val="content"/>
        </w:behaviors>
        <w:guid w:val="{604D0380-6E4D-464F-B61F-F7919586536B}"/>
      </w:docPartPr>
      <w:docPartBody>
        <w:p w:rsidR="00A83AFA" w:rsidRPr="00C8660F" w:rsidRDefault="00136924" w:rsidP="00BB5275">
          <w:pPr>
            <w:pStyle w:val="Tiptekst"/>
            <w:spacing w:line="240" w:lineRule="auto"/>
            <w:rPr>
              <w:noProof/>
            </w:rPr>
          </w:pPr>
          <w:r w:rsidRPr="00C8660F">
            <w:rPr>
              <w:noProof/>
              <w:lang w:bidi="nl-NL"/>
            </w:rPr>
            <w:t xml:space="preserve">Deel uw </w:t>
          </w:r>
          <w:r w:rsidRPr="00C8660F">
            <w:rPr>
              <w:noProof/>
              <w:lang w:bidi="nl-NL"/>
            </w:rPr>
            <w:t>hoofdstuk op in delen met relevant subkoppen. Subkoppen helpen de lezer bij het lezen van het hoofdstuk en helpen om te laten zien hoe u het onderwerp ziet. Gebruik altijd meer dan één subkop per hoofdstuk, en zorg ervoor dat ze gerelateerd zijn aan het ho</w:t>
          </w:r>
          <w:r w:rsidRPr="00C8660F">
            <w:rPr>
              <w:noProof/>
              <w:lang w:bidi="nl-NL"/>
            </w:rPr>
            <w:t>ofdstukonderwerp.</w:t>
          </w:r>
        </w:p>
        <w:p w:rsidR="00000000" w:rsidRDefault="00136924">
          <w:pPr>
            <w:pStyle w:val="37D11562CCB94BCFA89DCE3703212D09"/>
          </w:pPr>
          <w:r w:rsidRPr="00C8660F">
            <w:rPr>
              <w:noProof/>
              <w:lang w:bidi="nl-NL"/>
            </w:rPr>
            <w:t>Als u inhoud voor een specifiek hoofdstuk onderzoekt, kan elk hoogtepunt dat u tegenkomt fungeren als subkop. Subkop 1 voor dit hoofdstuk 1 is bijvoorbeeld 'Aanpassen aan verandering' waar u vervolgens het belang bespreekt van het ontwikk</w:t>
          </w:r>
          <w:r w:rsidRPr="00C8660F">
            <w:rPr>
              <w:noProof/>
              <w:lang w:bidi="nl-NL"/>
            </w:rPr>
            <w:t>elen van aanpassingsvermogen en flexibiliteit, enzovoort.</w:t>
          </w:r>
        </w:p>
      </w:docPartBody>
    </w:docPart>
    <w:docPart>
      <w:docPartPr>
        <w:name w:val="5D693AD26E65466999955F584BD7EBFA"/>
        <w:category>
          <w:name w:val="Algemeen"/>
          <w:gallery w:val="placeholder"/>
        </w:category>
        <w:types>
          <w:type w:val="bbPlcHdr"/>
        </w:types>
        <w:behaviors>
          <w:behavior w:val="content"/>
        </w:behaviors>
        <w:guid w:val="{B277397A-11A6-4F94-95ED-5A5BCEA758C0}"/>
      </w:docPartPr>
      <w:docPartBody>
        <w:p w:rsidR="00000000" w:rsidRDefault="00136924">
          <w:pPr>
            <w:pStyle w:val="5D693AD26E65466999955F584BD7EBFA"/>
          </w:pPr>
          <w:r w:rsidRPr="00C8660F">
            <w:rPr>
              <w:noProof/>
              <w:lang w:bidi="nl-NL"/>
            </w:rPr>
            <w:t>Subkop 2 invoegen</w:t>
          </w:r>
        </w:p>
      </w:docPartBody>
    </w:docPart>
    <w:docPart>
      <w:docPartPr>
        <w:name w:val="0F5CCDA1D89147E69564DE3D8B63770A"/>
        <w:category>
          <w:name w:val="Algemeen"/>
          <w:gallery w:val="placeholder"/>
        </w:category>
        <w:types>
          <w:type w:val="bbPlcHdr"/>
        </w:types>
        <w:behaviors>
          <w:behavior w:val="content"/>
        </w:behaviors>
        <w:guid w:val="{BFB9D448-CB2C-42ED-9A13-E1677E33140D}"/>
      </w:docPartPr>
      <w:docPartBody>
        <w:p w:rsidR="00000000" w:rsidRDefault="00136924">
          <w:pPr>
            <w:pStyle w:val="0F5CCDA1D89147E69564DE3D8B63770A"/>
          </w:pPr>
          <w:r w:rsidRPr="00C8660F">
            <w:rPr>
              <w:noProof/>
              <w:lang w:bidi="nl-NL"/>
            </w:rPr>
            <w:t>Hier inhoud invoegen...</w:t>
          </w:r>
        </w:p>
      </w:docPartBody>
    </w:docPart>
    <w:docPart>
      <w:docPartPr>
        <w:name w:val="1295130A850149CE82A7F0A5115C2E2A"/>
        <w:category>
          <w:name w:val="Algemeen"/>
          <w:gallery w:val="placeholder"/>
        </w:category>
        <w:types>
          <w:type w:val="bbPlcHdr"/>
        </w:types>
        <w:behaviors>
          <w:behavior w:val="content"/>
        </w:behaviors>
        <w:guid w:val="{CDCDF596-8370-4C37-9BA2-9DBD31A4B4D9}"/>
      </w:docPartPr>
      <w:docPartBody>
        <w:p w:rsidR="00000000" w:rsidRDefault="00136924">
          <w:pPr>
            <w:pStyle w:val="1295130A850149CE82A7F0A5115C2E2A"/>
          </w:pPr>
          <w:r w:rsidRPr="00C8660F">
            <w:rPr>
              <w:noProof/>
              <w:lang w:bidi="nl-NL"/>
            </w:rPr>
            <w:t>Gebruik voor subkop 2 een ondertitel als 'Een nalatenschap achterlaten.' Sluit hier alles af door te bespreken hoe alle verstrekte strategieën kunnen zorgen</w:t>
          </w:r>
          <w:r w:rsidRPr="00C8660F">
            <w:rPr>
              <w:noProof/>
              <w:lang w:bidi="nl-NL"/>
            </w:rPr>
            <w:t xml:space="preserve"> voor een betere toekomst voor iedereen.</w:t>
          </w:r>
        </w:p>
      </w:docPartBody>
    </w:docPart>
    <w:docPart>
      <w:docPartPr>
        <w:name w:val="328E3BDF905543D098E8A8B44482FCA5"/>
        <w:category>
          <w:name w:val="Algemeen"/>
          <w:gallery w:val="placeholder"/>
        </w:category>
        <w:types>
          <w:type w:val="bbPlcHdr"/>
        </w:types>
        <w:behaviors>
          <w:behavior w:val="content"/>
        </w:behaviors>
        <w:guid w:val="{00805F66-662E-4CAF-9D5F-1A1B3BE93C93}"/>
      </w:docPartPr>
      <w:docPartBody>
        <w:p w:rsidR="00000000" w:rsidRDefault="00136924">
          <w:pPr>
            <w:pStyle w:val="328E3BDF905543D098E8A8B44482FCA5"/>
          </w:pPr>
          <w:r w:rsidRPr="00C8660F">
            <w:rPr>
              <w:noProof/>
              <w:lang w:bidi="nl-NL"/>
            </w:rPr>
            <w:t>Hoofdstuksamenvatting/belangrijkste punten</w:t>
          </w:r>
        </w:p>
      </w:docPartBody>
    </w:docPart>
    <w:docPart>
      <w:docPartPr>
        <w:name w:val="3625246EC7434C429BE57559666656E2"/>
        <w:category>
          <w:name w:val="Algemeen"/>
          <w:gallery w:val="placeholder"/>
        </w:category>
        <w:types>
          <w:type w:val="bbPlcHdr"/>
        </w:types>
        <w:behaviors>
          <w:behavior w:val="content"/>
        </w:behaviors>
        <w:guid w:val="{E9BDC603-0FF0-4DFE-AB13-20B2D45E99BB}"/>
      </w:docPartPr>
      <w:docPartBody>
        <w:p w:rsidR="00000000" w:rsidRDefault="00136924">
          <w:pPr>
            <w:pStyle w:val="3625246EC7434C429BE57559666656E2"/>
          </w:pPr>
          <w:r w:rsidRPr="00C8660F">
            <w:rPr>
              <w:noProof/>
              <w:lang w:bidi="nl-NL"/>
            </w:rPr>
            <w:t>Hier inhoud invoegen...</w:t>
          </w:r>
        </w:p>
      </w:docPartBody>
    </w:docPart>
    <w:docPart>
      <w:docPartPr>
        <w:name w:val="ED6FF4B9B02947F4B7C034EBD640BD2B"/>
        <w:category>
          <w:name w:val="Algemeen"/>
          <w:gallery w:val="placeholder"/>
        </w:category>
        <w:types>
          <w:type w:val="bbPlcHdr"/>
        </w:types>
        <w:behaviors>
          <w:behavior w:val="content"/>
        </w:behaviors>
        <w:guid w:val="{EA6FE27A-717A-4E34-A124-88E7CD2D8AAA}"/>
      </w:docPartPr>
      <w:docPartBody>
        <w:p w:rsidR="00A83AFA" w:rsidRPr="00C8660F" w:rsidRDefault="00136924" w:rsidP="00BB5275">
          <w:pPr>
            <w:pStyle w:val="Tiptekst"/>
            <w:spacing w:line="240" w:lineRule="auto"/>
            <w:rPr>
              <w:rFonts w:ascii="Times New Roman" w:hAnsi="Times New Roman"/>
              <w:noProof/>
            </w:rPr>
          </w:pPr>
          <w:r w:rsidRPr="00C8660F">
            <w:rPr>
              <w:rFonts w:ascii="Times New Roman" w:hAnsi="Times New Roman"/>
              <w:noProof/>
              <w:lang w:bidi="nl-NL"/>
            </w:rPr>
            <w:t>Herinner de lezer aan de belangrijkste punten uit het hoofdstuk in een korte alinea. U kunt ook een opsomming gebruiken als hieronder wordt weergege</w:t>
          </w:r>
          <w:r w:rsidRPr="00C8660F">
            <w:rPr>
              <w:rFonts w:ascii="Times New Roman" w:hAnsi="Times New Roman"/>
              <w:noProof/>
              <w:lang w:bidi="nl-NL"/>
            </w:rPr>
            <w:t xml:space="preserve">ven: </w:t>
          </w:r>
        </w:p>
        <w:p w:rsidR="00A83AFA" w:rsidRPr="00C8660F" w:rsidRDefault="00136924" w:rsidP="00BB5275">
          <w:pPr>
            <w:pStyle w:val="Lijstopsomteken"/>
            <w:tabs>
              <w:tab w:val="clear" w:pos="360"/>
              <w:tab w:val="left" w:pos="4050"/>
            </w:tabs>
            <w:spacing w:before="0" w:line="240" w:lineRule="auto"/>
            <w:rPr>
              <w:noProof/>
              <w:color w:val="0070C0"/>
            </w:rPr>
          </w:pPr>
          <w:r w:rsidRPr="00C8660F">
            <w:rPr>
              <w:noProof/>
              <w:color w:val="0070C0"/>
              <w:lang w:bidi="nl-NL"/>
            </w:rPr>
            <w:t xml:space="preserve">In de toekomst zal overleven afhangen van aanpassingsvermogen aan een snel veranderende omgeving. </w:t>
          </w:r>
        </w:p>
        <w:p w:rsidR="00A83AFA" w:rsidRPr="00C8660F" w:rsidRDefault="00136924" w:rsidP="00BB5275">
          <w:pPr>
            <w:pStyle w:val="Lijstopsomteken"/>
            <w:tabs>
              <w:tab w:val="clear" w:pos="360"/>
              <w:tab w:val="left" w:pos="4050"/>
            </w:tabs>
            <w:spacing w:before="0" w:line="240" w:lineRule="auto"/>
            <w:rPr>
              <w:noProof/>
              <w:color w:val="0070C0"/>
            </w:rPr>
          </w:pPr>
          <w:r w:rsidRPr="00C8660F">
            <w:rPr>
              <w:noProof/>
              <w:color w:val="0070C0"/>
              <w:lang w:bidi="nl-NL"/>
            </w:rPr>
            <w:t>Punt 2 van uw tekst...</w:t>
          </w:r>
        </w:p>
        <w:p w:rsidR="00A83AFA" w:rsidRPr="00C8660F" w:rsidRDefault="00136924" w:rsidP="00BB5275">
          <w:pPr>
            <w:pStyle w:val="Lijstopsomteken"/>
            <w:tabs>
              <w:tab w:val="clear" w:pos="360"/>
              <w:tab w:val="left" w:pos="4050"/>
            </w:tabs>
            <w:spacing w:before="0" w:line="240" w:lineRule="auto"/>
            <w:rPr>
              <w:noProof/>
              <w:color w:val="0070C0"/>
            </w:rPr>
          </w:pPr>
          <w:r w:rsidRPr="00C8660F">
            <w:rPr>
              <w:noProof/>
              <w:color w:val="0070C0"/>
              <w:lang w:bidi="nl-NL"/>
            </w:rPr>
            <w:t>Punt 3 van uw tekst...</w:t>
          </w:r>
        </w:p>
        <w:p w:rsidR="00000000" w:rsidRDefault="00136924">
          <w:pPr>
            <w:pStyle w:val="ED6FF4B9B02947F4B7C034EBD640BD2B"/>
          </w:pPr>
          <w:r w:rsidRPr="00C8660F">
            <w:rPr>
              <w:noProof/>
              <w:color w:val="0070C0"/>
              <w:lang w:bidi="nl-NL"/>
            </w:rPr>
            <w:t>enzovoort.</w:t>
          </w:r>
        </w:p>
      </w:docPartBody>
    </w:docPart>
    <w:docPart>
      <w:docPartPr>
        <w:name w:val="648FD94A4E024B31812894F2D273EAA7"/>
        <w:category>
          <w:name w:val="Algemeen"/>
          <w:gallery w:val="placeholder"/>
        </w:category>
        <w:types>
          <w:type w:val="bbPlcHdr"/>
        </w:types>
        <w:behaviors>
          <w:behavior w:val="content"/>
        </w:behaviors>
        <w:guid w:val="{CD9AA5F3-BC13-4181-9DC7-B0807FEA03CC}"/>
      </w:docPartPr>
      <w:docPartBody>
        <w:p w:rsidR="00000000" w:rsidRDefault="00136924">
          <w:pPr>
            <w:pStyle w:val="648FD94A4E024B31812894F2D273EAA7"/>
          </w:pPr>
          <w:r w:rsidRPr="00C8660F">
            <w:rPr>
              <w:noProof/>
            </w:rPr>
            <w:t>Epiloog/conclusie</w:t>
          </w:r>
        </w:p>
      </w:docPartBody>
    </w:docPart>
    <w:docPart>
      <w:docPartPr>
        <w:name w:val="F1F3570097BC47358A94227422EF864B"/>
        <w:category>
          <w:name w:val="Algemeen"/>
          <w:gallery w:val="placeholder"/>
        </w:category>
        <w:types>
          <w:type w:val="bbPlcHdr"/>
        </w:types>
        <w:behaviors>
          <w:behavior w:val="content"/>
        </w:behaviors>
        <w:guid w:val="{AF344D5B-BBED-4562-A4DE-D6294524EC2D}"/>
      </w:docPartPr>
      <w:docPartBody>
        <w:p w:rsidR="00000000" w:rsidRDefault="00136924">
          <w:pPr>
            <w:pStyle w:val="F1F3570097BC47358A94227422EF864B"/>
          </w:pPr>
          <w:r w:rsidRPr="00C8660F">
            <w:rPr>
              <w:noProof/>
              <w:lang w:bidi="nl-NL"/>
            </w:rPr>
            <w:t>Hier inhoud invoegen...</w:t>
          </w:r>
        </w:p>
      </w:docPartBody>
    </w:docPart>
    <w:docPart>
      <w:docPartPr>
        <w:name w:val="7A1C6553664C498280E5E8A2BA4CC5BA"/>
        <w:category>
          <w:name w:val="Algemeen"/>
          <w:gallery w:val="placeholder"/>
        </w:category>
        <w:types>
          <w:type w:val="bbPlcHdr"/>
        </w:types>
        <w:behaviors>
          <w:behavior w:val="content"/>
        </w:behaviors>
        <w:guid w:val="{20D0119D-D580-4640-9894-AD1BE92FDB31}"/>
      </w:docPartPr>
      <w:docPartBody>
        <w:p w:rsidR="00000000" w:rsidRDefault="00136924">
          <w:pPr>
            <w:pStyle w:val="7A1C6553664C498280E5E8A2BA4CC5BA"/>
          </w:pPr>
          <w:r w:rsidRPr="00C8660F">
            <w:rPr>
              <w:noProof/>
              <w:lang w:bidi="nl-NL"/>
            </w:rPr>
            <w:t xml:space="preserve">Houd het kort maar krachtig. Benoem de </w:t>
          </w:r>
          <w:r w:rsidRPr="00C8660F">
            <w:rPr>
              <w:noProof/>
              <w:lang w:bidi="nl-NL"/>
            </w:rPr>
            <w:t>belangrijkste punten uit het boek en de acties die leiden tot de oplossing van de problemen. Herinner de lezer eraan hoe het nemen van de genoemde actiestappen hem of haar ten goede zal komen.</w:t>
          </w:r>
        </w:p>
      </w:docPartBody>
    </w:docPart>
    <w:docPart>
      <w:docPartPr>
        <w:name w:val="A96BFE5BC1F74DB88B903E10724C938F"/>
        <w:category>
          <w:name w:val="Algemeen"/>
          <w:gallery w:val="placeholder"/>
        </w:category>
        <w:types>
          <w:type w:val="bbPlcHdr"/>
        </w:types>
        <w:behaviors>
          <w:behavior w:val="content"/>
        </w:behaviors>
        <w:guid w:val="{BE77F42F-6A95-464A-9373-53394F4D78CA}"/>
      </w:docPartPr>
      <w:docPartBody>
        <w:p w:rsidR="00000000" w:rsidRDefault="00136924">
          <w:pPr>
            <w:pStyle w:val="A96BFE5BC1F74DB88B903E10724C938F"/>
          </w:pPr>
          <w:r w:rsidRPr="00C8660F">
            <w:rPr>
              <w:noProof/>
            </w:rPr>
            <w:t>Bibliografie</w:t>
          </w:r>
        </w:p>
      </w:docPartBody>
    </w:docPart>
    <w:docPart>
      <w:docPartPr>
        <w:name w:val="5EC0BD9987CE42E48FDFF82231059E33"/>
        <w:category>
          <w:name w:val="Algemeen"/>
          <w:gallery w:val="placeholder"/>
        </w:category>
        <w:types>
          <w:type w:val="bbPlcHdr"/>
        </w:types>
        <w:behaviors>
          <w:behavior w:val="content"/>
        </w:behaviors>
        <w:guid w:val="{F0AB9370-D743-4A6F-B7FF-3D4CB7296240}"/>
      </w:docPartPr>
      <w:docPartBody>
        <w:p w:rsidR="00A83AFA" w:rsidRPr="00C8660F" w:rsidRDefault="00136924" w:rsidP="00BB5275">
          <w:pPr>
            <w:pStyle w:val="Tiptekst"/>
            <w:spacing w:line="240" w:lineRule="auto"/>
            <w:rPr>
              <w:noProof/>
            </w:rPr>
          </w:pPr>
          <w:r w:rsidRPr="00C8660F">
            <w:rPr>
              <w:noProof/>
              <w:lang w:bidi="nl-NL"/>
            </w:rPr>
            <w:t>Hieronder vindt u een voorbeeld van een lijst van werken in APA-stijl. Rangschik uw lijst met verwijzingen op alfabetische volgorde.</w:t>
          </w:r>
        </w:p>
        <w:p w:rsidR="00A83AFA" w:rsidRPr="00C8660F" w:rsidRDefault="00136924" w:rsidP="00BB5275">
          <w:pPr>
            <w:pStyle w:val="Tiptekst"/>
            <w:spacing w:line="240" w:lineRule="auto"/>
            <w:rPr>
              <w:noProof/>
            </w:rPr>
          </w:pPr>
          <w:r w:rsidRPr="00C8660F">
            <w:rPr>
              <w:noProof/>
              <w:lang w:bidi="nl-NL"/>
            </w:rPr>
            <w:t>Als</w:t>
          </w:r>
          <w:r w:rsidRPr="00C8660F">
            <w:rPr>
              <w:noProof/>
              <w:lang w:bidi="nl-NL"/>
            </w:rPr>
            <w:t xml:space="preserve"> u boeken citeert, gebruikt u de notatie die wordt gegeven in de voorbeelden, en pas bibliografiestijl toe op de indeling:</w:t>
          </w:r>
        </w:p>
        <w:p w:rsidR="00A83AFA" w:rsidRPr="00C8660F" w:rsidRDefault="00136924" w:rsidP="00BB5275">
          <w:pPr>
            <w:pStyle w:val="Tiptekst"/>
            <w:spacing w:line="240" w:lineRule="auto"/>
            <w:ind w:left="1800" w:hanging="540"/>
            <w:rPr>
              <w:noProof/>
            </w:rPr>
          </w:pPr>
          <w:r w:rsidRPr="00C8660F">
            <w:rPr>
              <w:noProof/>
              <w:lang w:bidi="nl-NL"/>
            </w:rPr>
            <w:t xml:space="preserve">Achternaam auteur, initiaal of initialen. (Publicatienaam). </w:t>
          </w:r>
          <w:r w:rsidRPr="00C8660F">
            <w:rPr>
              <w:i/>
              <w:noProof/>
              <w:lang w:bidi="nl-NL"/>
            </w:rPr>
            <w:t>Boektitel.</w:t>
          </w:r>
          <w:r w:rsidRPr="00C8660F">
            <w:rPr>
              <w:noProof/>
              <w:lang w:bidi="nl-NL"/>
            </w:rPr>
            <w:t xml:space="preserve"> Aanvullende informatie. Stad en land van publicatie: Uitgeveri</w:t>
          </w:r>
          <w:r w:rsidRPr="00C8660F">
            <w:rPr>
              <w:noProof/>
              <w:lang w:bidi="nl-NL"/>
            </w:rPr>
            <w:t>j.</w:t>
          </w:r>
        </w:p>
        <w:p w:rsidR="00A83AFA" w:rsidRPr="00C8660F" w:rsidRDefault="00136924" w:rsidP="00BB5275">
          <w:pPr>
            <w:pStyle w:val="Tiptekst"/>
            <w:spacing w:line="240" w:lineRule="auto"/>
            <w:ind w:left="1800" w:hanging="540"/>
            <w:rPr>
              <w:noProof/>
            </w:rPr>
          </w:pPr>
          <w:r w:rsidRPr="00C8660F">
            <w:rPr>
              <w:noProof/>
              <w:lang w:bidi="nl-NL"/>
            </w:rPr>
            <w:t xml:space="preserve">King, S. (2000). </w:t>
          </w:r>
          <w:r w:rsidRPr="00C8660F">
            <w:rPr>
              <w:i/>
              <w:noProof/>
              <w:lang w:bidi="nl-NL"/>
            </w:rPr>
            <w:t>Over schrijven: Memoires van een ambacht.</w:t>
          </w:r>
          <w:r w:rsidRPr="00C8660F">
            <w:rPr>
              <w:noProof/>
              <w:lang w:bidi="nl-NL"/>
            </w:rPr>
            <w:t xml:space="preserve"> Amsterdam, Nederland: De Bezige Bij.</w:t>
          </w:r>
        </w:p>
        <w:p w:rsidR="00A83AFA" w:rsidRPr="00C8660F" w:rsidRDefault="00136924" w:rsidP="00BB5275">
          <w:pPr>
            <w:pStyle w:val="Tiptekst"/>
            <w:spacing w:line="240" w:lineRule="auto"/>
            <w:rPr>
              <w:noProof/>
            </w:rPr>
          </w:pPr>
          <w:r w:rsidRPr="00C8660F">
            <w:rPr>
              <w:noProof/>
              <w:lang w:bidi="nl-NL"/>
            </w:rPr>
            <w:t>Wanneer u online-informatiebronnen noemt, gebruik dan de notatie als weergegeven in de volgende voorbeelden:</w:t>
          </w:r>
        </w:p>
        <w:p w:rsidR="00A83AFA" w:rsidRPr="00C8660F" w:rsidRDefault="00136924" w:rsidP="00BB5275">
          <w:pPr>
            <w:pStyle w:val="Tiptekst"/>
            <w:spacing w:line="240" w:lineRule="auto"/>
            <w:rPr>
              <w:noProof/>
            </w:rPr>
          </w:pPr>
          <w:r w:rsidRPr="00C8660F">
            <w:rPr>
              <w:noProof/>
              <w:u w:val="single"/>
              <w:lang w:bidi="nl-NL"/>
            </w:rPr>
            <w:t>Voor documenten van het internet</w:t>
          </w:r>
        </w:p>
        <w:p w:rsidR="00A83AFA" w:rsidRPr="00C8660F" w:rsidRDefault="00136924" w:rsidP="00BB5275">
          <w:pPr>
            <w:pStyle w:val="Tiptekst"/>
            <w:spacing w:line="240" w:lineRule="auto"/>
            <w:ind w:left="1800" w:hanging="540"/>
            <w:rPr>
              <w:noProof/>
            </w:rPr>
          </w:pPr>
          <w:r w:rsidRPr="00C8660F">
            <w:rPr>
              <w:noProof/>
              <w:lang w:bidi="nl-NL"/>
            </w:rPr>
            <w:t>Achternaam aute</w:t>
          </w:r>
          <w:r w:rsidRPr="00C8660F">
            <w:rPr>
              <w:noProof/>
              <w:lang w:bidi="nl-NL"/>
            </w:rPr>
            <w:t xml:space="preserve">ur, initiaal of initialen. (Datum van publicatie). De titel van het artikel. </w:t>
          </w:r>
          <w:r w:rsidRPr="00C8660F">
            <w:rPr>
              <w:i/>
              <w:noProof/>
              <w:lang w:bidi="nl-NL"/>
            </w:rPr>
            <w:t>Titel van het work</w:t>
          </w:r>
          <w:r w:rsidRPr="00C8660F">
            <w:rPr>
              <w:noProof/>
              <w:lang w:bidi="nl-NL"/>
            </w:rPr>
            <w:t>. Opgevraagd van volledige URL</w:t>
          </w:r>
        </w:p>
        <w:p w:rsidR="00A83AFA" w:rsidRPr="00C8660F" w:rsidRDefault="00136924" w:rsidP="00BB5275">
          <w:pPr>
            <w:pStyle w:val="Tiptekst"/>
            <w:spacing w:line="240" w:lineRule="auto"/>
            <w:ind w:left="1800" w:hanging="540"/>
            <w:rPr>
              <w:noProof/>
            </w:rPr>
          </w:pPr>
          <w:r w:rsidRPr="00C8660F">
            <w:rPr>
              <w:noProof/>
              <w:lang w:bidi="nl-NL"/>
            </w:rPr>
            <w:t xml:space="preserve">Amir, N. (17 oktober 2018). 4 tips om op schema te blijven bij het schrijven. </w:t>
          </w:r>
          <w:r w:rsidRPr="00C8660F">
            <w:rPr>
              <w:i/>
              <w:noProof/>
              <w:lang w:bidi="nl-NL"/>
            </w:rPr>
            <w:t>Schrijf nu non-fictie!</w:t>
          </w:r>
          <w:r w:rsidRPr="00C8660F">
            <w:rPr>
              <w:noProof/>
              <w:lang w:bidi="nl-NL"/>
            </w:rPr>
            <w:t xml:space="preserve"> Opgevraagd van http://writenonfictionnow.com/tips-staying-track-writing/</w:t>
          </w:r>
        </w:p>
        <w:p w:rsidR="00A83AFA" w:rsidRPr="00C8660F" w:rsidRDefault="00136924" w:rsidP="00BB5275">
          <w:pPr>
            <w:pStyle w:val="Tiptekst"/>
            <w:spacing w:line="240" w:lineRule="auto"/>
            <w:rPr>
              <w:noProof/>
            </w:rPr>
          </w:pPr>
          <w:r w:rsidRPr="00C8660F">
            <w:rPr>
              <w:noProof/>
              <w:u w:val="single"/>
              <w:lang w:bidi="nl-NL"/>
            </w:rPr>
            <w:t>Voor online tijdschriften</w:t>
          </w:r>
        </w:p>
        <w:p w:rsidR="00A83AFA" w:rsidRPr="00C8660F" w:rsidRDefault="00136924" w:rsidP="00BB5275">
          <w:pPr>
            <w:pStyle w:val="Tiptekst"/>
            <w:spacing w:line="240" w:lineRule="auto"/>
            <w:ind w:left="1800" w:hanging="540"/>
            <w:rPr>
              <w:noProof/>
            </w:rPr>
          </w:pPr>
          <w:r w:rsidRPr="00C8660F">
            <w:rPr>
              <w:noProof/>
              <w:lang w:bidi="nl-NL"/>
            </w:rPr>
            <w:t>Achternaam auteur, initiaal of initialen. (Datum van pub</w:t>
          </w:r>
          <w:r w:rsidRPr="00C8660F">
            <w:rPr>
              <w:noProof/>
              <w:lang w:bidi="nl-NL"/>
            </w:rPr>
            <w:t xml:space="preserve">licatie). De titel van het artikel. </w:t>
          </w:r>
          <w:r w:rsidRPr="00C8660F">
            <w:rPr>
              <w:i/>
              <w:noProof/>
              <w:lang w:bidi="nl-NL"/>
            </w:rPr>
            <w:t>Titel van tijdschrift</w:t>
          </w:r>
          <w:r w:rsidRPr="00C8660F">
            <w:rPr>
              <w:noProof/>
              <w:lang w:bidi="nl-NL"/>
            </w:rPr>
            <w:t>, nummer en paginanummers. Opgevraagd van volledige URL</w:t>
          </w:r>
        </w:p>
        <w:p w:rsidR="00A83AFA" w:rsidRPr="00C8660F" w:rsidRDefault="00136924" w:rsidP="00BB5275">
          <w:pPr>
            <w:pStyle w:val="Tiptekst"/>
            <w:spacing w:line="240" w:lineRule="auto"/>
            <w:ind w:left="1800" w:hanging="540"/>
            <w:rPr>
              <w:noProof/>
            </w:rPr>
          </w:pPr>
          <w:r w:rsidRPr="00C8660F">
            <w:rPr>
              <w:noProof/>
              <w:lang w:bidi="nl-NL"/>
            </w:rPr>
            <w:t xml:space="preserve">Van Eeuwijk, R.L. (4 oktober 2018). Betere titels maken: 7 tips voor boeken, artikelen en vergaderingen. </w:t>
          </w:r>
          <w:r w:rsidRPr="00C8660F">
            <w:rPr>
              <w:i/>
              <w:noProof/>
              <w:lang w:bidi="nl-NL"/>
            </w:rPr>
            <w:t>Writer’s Digest.</w:t>
          </w:r>
          <w:r w:rsidRPr="00C8660F">
            <w:rPr>
              <w:noProof/>
              <w:lang w:bidi="nl-NL"/>
            </w:rPr>
            <w:t xml:space="preserve"> Opgevraagd van http:/</w:t>
          </w:r>
          <w:r w:rsidRPr="00C8660F">
            <w:rPr>
              <w:noProof/>
              <w:lang w:bidi="nl-NL"/>
            </w:rPr>
            <w:t>/www.writersdigest.com/whats-new/how-to-write-better-titles</w:t>
          </w:r>
        </w:p>
        <w:p w:rsidR="00A83AFA" w:rsidRPr="00C8660F" w:rsidRDefault="00136924" w:rsidP="00BB5275">
          <w:pPr>
            <w:pStyle w:val="Tiptekst"/>
            <w:spacing w:line="240" w:lineRule="auto"/>
            <w:rPr>
              <w:noProof/>
            </w:rPr>
          </w:pPr>
          <w:r w:rsidRPr="00C8660F">
            <w:rPr>
              <w:noProof/>
              <w:lang w:bidi="nl-NL"/>
            </w:rPr>
            <w:t>Al u tijdschriften noemt, gebruik dan de notatie als weergegeven in de volgende voorbeelden:</w:t>
          </w:r>
        </w:p>
        <w:p w:rsidR="00A83AFA" w:rsidRPr="00C8660F" w:rsidRDefault="00136924" w:rsidP="00BB5275">
          <w:pPr>
            <w:pStyle w:val="Tiptekst"/>
            <w:spacing w:line="240" w:lineRule="auto"/>
            <w:rPr>
              <w:noProof/>
              <w:u w:val="single"/>
            </w:rPr>
          </w:pPr>
          <w:r w:rsidRPr="00C8660F">
            <w:rPr>
              <w:noProof/>
              <w:u w:val="single"/>
              <w:lang w:bidi="nl-NL"/>
            </w:rPr>
            <w:t>Voor tijdschriften</w:t>
          </w:r>
        </w:p>
        <w:p w:rsidR="00A83AFA" w:rsidRPr="00C8660F" w:rsidRDefault="00136924" w:rsidP="00BB5275">
          <w:pPr>
            <w:pStyle w:val="Tiptekst"/>
            <w:spacing w:line="240" w:lineRule="auto"/>
            <w:ind w:left="1800" w:hanging="540"/>
            <w:rPr>
              <w:noProof/>
            </w:rPr>
          </w:pPr>
          <w:r w:rsidRPr="00C8660F">
            <w:rPr>
              <w:noProof/>
              <w:lang w:bidi="nl-NL"/>
            </w:rPr>
            <w:t xml:space="preserve">Achternaam auteur, initiaal of initialen. (Publicatienaam). Titel van artikel. </w:t>
          </w:r>
          <w:r w:rsidRPr="00C8660F">
            <w:rPr>
              <w:i/>
              <w:noProof/>
              <w:lang w:bidi="nl-NL"/>
            </w:rPr>
            <w:t>Titel</w:t>
          </w:r>
          <w:r w:rsidRPr="00C8660F">
            <w:rPr>
              <w:i/>
              <w:noProof/>
              <w:lang w:bidi="nl-NL"/>
            </w:rPr>
            <w:t xml:space="preserve"> van tijdschrift</w:t>
          </w:r>
          <w:r w:rsidRPr="00C8660F">
            <w:rPr>
              <w:noProof/>
              <w:lang w:bidi="nl-NL"/>
            </w:rPr>
            <w:t xml:space="preserve">, </w:t>
          </w:r>
          <w:r w:rsidRPr="00C8660F">
            <w:rPr>
              <w:i/>
              <w:noProof/>
              <w:lang w:bidi="nl-NL"/>
            </w:rPr>
            <w:t>nummer (indien beschikbaar</w:t>
          </w:r>
          <w:r w:rsidRPr="00C8660F">
            <w:rPr>
              <w:noProof/>
              <w:lang w:bidi="nl-NL"/>
            </w:rPr>
            <w:t>), inclusief pagina's.</w:t>
          </w:r>
        </w:p>
        <w:p w:rsidR="00A83AFA" w:rsidRPr="00C8660F" w:rsidRDefault="00136924" w:rsidP="00BB5275">
          <w:pPr>
            <w:pStyle w:val="Tiptekst"/>
            <w:spacing w:line="240" w:lineRule="auto"/>
            <w:ind w:left="1800" w:hanging="540"/>
            <w:rPr>
              <w:noProof/>
            </w:rPr>
          </w:pPr>
          <w:r w:rsidRPr="00C8660F">
            <w:rPr>
              <w:noProof/>
              <w:lang w:bidi="nl-NL"/>
            </w:rPr>
            <w:t xml:space="preserve">De Jong, J. (29 april 2013). Conceptnr. 4 </w:t>
          </w:r>
          <w:r w:rsidRPr="00C8660F">
            <w:rPr>
              <w:i/>
              <w:noProof/>
              <w:lang w:bidi="nl-NL"/>
            </w:rPr>
            <w:t>New Yorker</w:t>
          </w:r>
          <w:r w:rsidRPr="00C8660F">
            <w:rPr>
              <w:noProof/>
              <w:lang w:bidi="nl-NL"/>
            </w:rPr>
            <w:t xml:space="preserve">, </w:t>
          </w:r>
          <w:r w:rsidRPr="00C8660F">
            <w:rPr>
              <w:i/>
              <w:noProof/>
              <w:lang w:bidi="nl-NL"/>
            </w:rPr>
            <w:t>89</w:t>
          </w:r>
          <w:r w:rsidRPr="00C8660F">
            <w:rPr>
              <w:noProof/>
              <w:lang w:bidi="nl-NL"/>
            </w:rPr>
            <w:t>, 20-25.</w:t>
          </w:r>
        </w:p>
        <w:p w:rsidR="00000000" w:rsidRDefault="00136924">
          <w:pPr>
            <w:pStyle w:val="5EC0BD9987CE42E48FDFF82231059E33"/>
          </w:pPr>
          <w:r w:rsidRPr="00C8660F">
            <w:rPr>
              <w:noProof/>
              <w:lang w:bidi="nl-NL"/>
            </w:rPr>
            <w:t>Raadpleeg de handleiding APA uitgavehandleiding voor meer informatie en richtlijnen.</w:t>
          </w:r>
        </w:p>
      </w:docPartBody>
    </w:docPart>
    <w:docPart>
      <w:docPartPr>
        <w:name w:val="1D252AEAC8C84E8CB16D01ABC0FCF515"/>
        <w:category>
          <w:name w:val="Algemeen"/>
          <w:gallery w:val="placeholder"/>
        </w:category>
        <w:types>
          <w:type w:val="bbPlcHdr"/>
        </w:types>
        <w:behaviors>
          <w:behavior w:val="content"/>
        </w:behaviors>
        <w:guid w:val="{5FE30D45-96A9-4637-AEB3-36B54D590C98}"/>
      </w:docPartPr>
      <w:docPartBody>
        <w:p w:rsidR="00000000" w:rsidRDefault="00136924">
          <w:pPr>
            <w:pStyle w:val="1D252AEAC8C84E8CB16D01ABC0FCF515"/>
          </w:pPr>
          <w:r w:rsidRPr="00C8660F">
            <w:rPr>
              <w:noProof/>
            </w:rPr>
            <w:t>Ontvangstbevestigingen</w:t>
          </w:r>
        </w:p>
      </w:docPartBody>
    </w:docPart>
    <w:docPart>
      <w:docPartPr>
        <w:name w:val="88C5FFDABABE48009D04C9AF50B2CE8A"/>
        <w:category>
          <w:name w:val="Algemeen"/>
          <w:gallery w:val="placeholder"/>
        </w:category>
        <w:types>
          <w:type w:val="bbPlcHdr"/>
        </w:types>
        <w:behaviors>
          <w:behavior w:val="content"/>
        </w:behaviors>
        <w:guid w:val="{13B15CA7-832E-4CEC-BB98-49B03C58E62F}"/>
      </w:docPartPr>
      <w:docPartBody>
        <w:p w:rsidR="00000000" w:rsidRDefault="00136924">
          <w:pPr>
            <w:pStyle w:val="88C5FFDABABE48009D04C9AF50B2CE8A"/>
          </w:pPr>
          <w:r w:rsidRPr="00C8660F">
            <w:rPr>
              <w:noProof/>
              <w:lang w:bidi="nl-NL"/>
            </w:rPr>
            <w:t xml:space="preserve">Hier inhoud </w:t>
          </w:r>
          <w:r w:rsidRPr="00C8660F">
            <w:rPr>
              <w:noProof/>
              <w:lang w:bidi="nl-NL"/>
            </w:rPr>
            <w:t>invoegen...</w:t>
          </w:r>
        </w:p>
      </w:docPartBody>
    </w:docPart>
    <w:docPart>
      <w:docPartPr>
        <w:name w:val="EE65B93798144A398608BB4302000989"/>
        <w:category>
          <w:name w:val="Algemeen"/>
          <w:gallery w:val="placeholder"/>
        </w:category>
        <w:types>
          <w:type w:val="bbPlcHdr"/>
        </w:types>
        <w:behaviors>
          <w:behavior w:val="content"/>
        </w:behaviors>
        <w:guid w:val="{B743B97D-8DEF-444C-8450-A9603735BE71}"/>
      </w:docPartPr>
      <w:docPartBody>
        <w:p w:rsidR="00000000" w:rsidRDefault="00136924">
          <w:pPr>
            <w:pStyle w:val="EE65B93798144A398608BB4302000989"/>
          </w:pPr>
          <w:r w:rsidRPr="00C8660F">
            <w:rPr>
              <w:noProof/>
              <w:lang w:bidi="nl-NL"/>
            </w:rPr>
            <w:t>Bedankt de belangrijkste mensen die u hebben geïnspireerd in het schrijfproces en hebben geholpen bij het uitgeven van uw werk. Dit is ongeveer hetzelfde als het dankwoord, met het verschil dat u hier meer kunt uitweiden en meer personen kunt n</w:t>
          </w:r>
          <w:r w:rsidRPr="00C8660F">
            <w:rPr>
              <w:noProof/>
              <w:lang w:bidi="nl-NL"/>
            </w:rPr>
            <w:t>oemen.</w:t>
          </w:r>
        </w:p>
      </w:docPartBody>
    </w:docPart>
    <w:docPart>
      <w:docPartPr>
        <w:name w:val="A19EB26F0FD8474AB3B618E6732DA5A3"/>
        <w:category>
          <w:name w:val="Algemeen"/>
          <w:gallery w:val="placeholder"/>
        </w:category>
        <w:types>
          <w:type w:val="bbPlcHdr"/>
        </w:types>
        <w:behaviors>
          <w:behavior w:val="content"/>
        </w:behaviors>
        <w:guid w:val="{A12A1520-F318-479B-85FC-6A58AB85414B}"/>
      </w:docPartPr>
      <w:docPartBody>
        <w:p w:rsidR="00000000" w:rsidRDefault="00136924">
          <w:pPr>
            <w:pStyle w:val="A19EB26F0FD8474AB3B618E6732DA5A3"/>
          </w:pPr>
          <w:r w:rsidRPr="00C8660F">
            <w:rPr>
              <w:noProof/>
            </w:rPr>
            <w:t>Over de auteur</w:t>
          </w:r>
        </w:p>
      </w:docPartBody>
    </w:docPart>
    <w:docPart>
      <w:docPartPr>
        <w:name w:val="F1E215CC69E744848B70C06BFA2A6B62"/>
        <w:category>
          <w:name w:val="Algemeen"/>
          <w:gallery w:val="placeholder"/>
        </w:category>
        <w:types>
          <w:type w:val="bbPlcHdr"/>
        </w:types>
        <w:behaviors>
          <w:behavior w:val="content"/>
        </w:behaviors>
        <w:guid w:val="{910307B1-E2FE-45B9-AF2D-3E76B7C96EEF}"/>
      </w:docPartPr>
      <w:docPartBody>
        <w:p w:rsidR="00000000" w:rsidRDefault="00136924">
          <w:pPr>
            <w:pStyle w:val="F1E215CC69E744848B70C06BFA2A6B62"/>
          </w:pPr>
          <w:r w:rsidRPr="00C8660F">
            <w:rPr>
              <w:noProof/>
              <w:lang w:bidi="nl-NL"/>
            </w:rPr>
            <w:t>Hier inhoud invoegen...</w:t>
          </w:r>
        </w:p>
      </w:docPartBody>
    </w:docPart>
    <w:docPart>
      <w:docPartPr>
        <w:name w:val="F799CE738E6E49F9B56C14DF8D809BC9"/>
        <w:category>
          <w:name w:val="Algemeen"/>
          <w:gallery w:val="placeholder"/>
        </w:category>
        <w:types>
          <w:type w:val="bbPlcHdr"/>
        </w:types>
        <w:behaviors>
          <w:behavior w:val="content"/>
        </w:behaviors>
        <w:guid w:val="{4BBE63DF-2BD4-4EE4-8C41-36078B3E4B64}"/>
      </w:docPartPr>
      <w:docPartBody>
        <w:p w:rsidR="00A83AFA" w:rsidRPr="00C8660F" w:rsidRDefault="00136924" w:rsidP="00BB5275">
          <w:pPr>
            <w:pStyle w:val="Tiptekst"/>
            <w:spacing w:line="240" w:lineRule="auto"/>
            <w:rPr>
              <w:noProof/>
            </w:rPr>
          </w:pPr>
          <w:r w:rsidRPr="00C8660F">
            <w:rPr>
              <w:noProof/>
              <w:lang w:bidi="nl-NL"/>
            </w:rPr>
            <w:t>Schrijf deze pagina in de derde persoon. (Gebruik bijvoorbeeld 'auteur' of uw naam, en niet 'ik'.) De informatie hierin laat de geloofwaardigheid van u zien bij lezers. Vermijd dat u teveel uitweidt. Geef uw ac</w:t>
          </w:r>
          <w:r w:rsidRPr="00C8660F">
            <w:rPr>
              <w:noProof/>
              <w:lang w:bidi="nl-NL"/>
            </w:rPr>
            <w:t>htergrond en kennis aan over het onderwerp van uw boek, evenals andere informatie die bijdraagt aan uw geloofwaardigheid. Bijvoorbeeld:</w:t>
          </w:r>
        </w:p>
        <w:p w:rsidR="00A83AFA" w:rsidRPr="00C8660F" w:rsidRDefault="00136924" w:rsidP="00A83AFA">
          <w:pPr>
            <w:pStyle w:val="Tiptekst"/>
            <w:numPr>
              <w:ilvl w:val="0"/>
              <w:numId w:val="4"/>
            </w:numPr>
            <w:spacing w:line="240" w:lineRule="auto"/>
            <w:ind w:left="1080"/>
            <w:rPr>
              <w:noProof/>
            </w:rPr>
          </w:pPr>
          <w:r w:rsidRPr="00C8660F">
            <w:rPr>
              <w:noProof/>
              <w:lang w:bidi="nl-NL"/>
            </w:rPr>
            <w:t>Professionele en persoonlijk prestaties die betrekking hebben op het onderwerp</w:t>
          </w:r>
        </w:p>
        <w:p w:rsidR="00A83AFA" w:rsidRPr="00C8660F" w:rsidRDefault="00136924" w:rsidP="00A83AFA">
          <w:pPr>
            <w:pStyle w:val="Tiptekst"/>
            <w:numPr>
              <w:ilvl w:val="0"/>
              <w:numId w:val="4"/>
            </w:numPr>
            <w:spacing w:line="240" w:lineRule="auto"/>
            <w:ind w:left="1080"/>
            <w:rPr>
              <w:noProof/>
            </w:rPr>
          </w:pPr>
          <w:r w:rsidRPr="00C8660F">
            <w:rPr>
              <w:noProof/>
              <w:lang w:bidi="nl-NL"/>
            </w:rPr>
            <w:t>Lijst met gepubliceerd werk en een koppel</w:t>
          </w:r>
          <w:r w:rsidRPr="00C8660F">
            <w:rPr>
              <w:noProof/>
              <w:lang w:bidi="nl-NL"/>
            </w:rPr>
            <w:t>ing naar uw website</w:t>
          </w:r>
        </w:p>
        <w:p w:rsidR="00A83AFA" w:rsidRPr="00C8660F" w:rsidRDefault="00136924" w:rsidP="00A83AFA">
          <w:pPr>
            <w:pStyle w:val="Tiptekst"/>
            <w:numPr>
              <w:ilvl w:val="0"/>
              <w:numId w:val="4"/>
            </w:numPr>
            <w:spacing w:line="240" w:lineRule="auto"/>
            <w:ind w:left="1080"/>
            <w:rPr>
              <w:noProof/>
            </w:rPr>
          </w:pPr>
          <w:r w:rsidRPr="00C8660F">
            <w:rPr>
              <w:noProof/>
              <w:lang w:bidi="nl-NL"/>
            </w:rPr>
            <w:t>Opleidingsachtergrond</w:t>
          </w:r>
        </w:p>
        <w:p w:rsidR="00A83AFA" w:rsidRPr="00C8660F" w:rsidRDefault="00136924" w:rsidP="00A83AFA">
          <w:pPr>
            <w:pStyle w:val="Tiptekst"/>
            <w:numPr>
              <w:ilvl w:val="0"/>
              <w:numId w:val="4"/>
            </w:numPr>
            <w:spacing w:line="240" w:lineRule="auto"/>
            <w:ind w:left="1080"/>
            <w:rPr>
              <w:noProof/>
            </w:rPr>
          </w:pPr>
          <w:r w:rsidRPr="00C8660F">
            <w:rPr>
              <w:noProof/>
              <w:lang w:bidi="nl-NL"/>
            </w:rPr>
            <w:t>Benoem andere vooraanstaande deskundigen in het veld waarmee u hebt gewerkt</w:t>
          </w:r>
        </w:p>
        <w:p w:rsidR="00000000" w:rsidRDefault="00136924">
          <w:pPr>
            <w:pStyle w:val="F799CE738E6E49F9B56C14DF8D809BC9"/>
          </w:pPr>
          <w:r w:rsidRPr="00C8660F">
            <w:rPr>
              <w:noProof/>
              <w:lang w:bidi="nl-NL"/>
            </w:rPr>
            <w:t>Uw woongebied, burgerlijke staat, hobby's, enzovoort.</w:t>
          </w:r>
        </w:p>
      </w:docPartBody>
    </w:docPart>
    <w:docPart>
      <w:docPartPr>
        <w:name w:val="2FB3477F44F7412CB6B1CF987BE0139A"/>
        <w:category>
          <w:name w:val="Algemeen"/>
          <w:gallery w:val="placeholder"/>
        </w:category>
        <w:types>
          <w:type w:val="bbPlcHdr"/>
        </w:types>
        <w:behaviors>
          <w:behavior w:val="content"/>
        </w:behaviors>
        <w:guid w:val="{A3D385DE-507A-4180-9031-4648AB06B49D}"/>
      </w:docPartPr>
      <w:docPartBody>
        <w:p w:rsidR="00000000" w:rsidRDefault="00136924">
          <w:pPr>
            <w:pStyle w:val="2FB3477F44F7412CB6B1CF987BE0139A"/>
          </w:pPr>
          <w:r w:rsidRPr="00C8660F">
            <w:rPr>
              <w:lang w:bidi="nl-NL"/>
            </w:rPr>
            <w:t xml:space="preserve">Achternaam van </w:t>
          </w:r>
          <w:r w:rsidRPr="00C8660F">
            <w:rPr>
              <w:lang w:bidi="nl-NL"/>
            </w:rPr>
            <w:t>auteur/boektitel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5A60A0"/>
    <w:multiLevelType w:val="multilevel"/>
    <w:tmpl w:val="A4BC5A04"/>
    <w:lvl w:ilvl="0">
      <w:start w:val="1"/>
      <w:numFmt w:val="decimal"/>
      <w:pStyle w:val="Lijstalinea"/>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74EF385C"/>
    <w:multiLevelType w:val="hybridMultilevel"/>
    <w:tmpl w:val="823A9018"/>
    <w:lvl w:ilvl="0" w:tplc="88406048">
      <w:numFmt w:val="bullet"/>
      <w:pStyle w:val="Lijstopsomteken"/>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abstractNumId w:val="1"/>
  </w:num>
  <w:num w:numId="2">
    <w:abstractNumId w:val="1"/>
    <w:lvlOverride w:ilvl="0">
      <w:startOverride w:val="1"/>
    </w:lvlOverride>
  </w:num>
  <w:num w:numId="3">
    <w:abstractNumId w:val="2"/>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24"/>
    <w:rsid w:val="001369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FE23212F2C84539A723D1937E181EC8">
    <w:name w:val="7FE23212F2C84539A723D1937E181EC8"/>
  </w:style>
  <w:style w:type="paragraph" w:customStyle="1" w:styleId="7B4A321CD3FF4C3D938AE66D05CD6BCC">
    <w:name w:val="7B4A321CD3FF4C3D938AE66D05CD6BCC"/>
  </w:style>
  <w:style w:type="paragraph" w:customStyle="1" w:styleId="Tiptekst">
    <w:name w:val="Tiptekst"/>
    <w:basedOn w:val="Standaard"/>
    <w:qFormat/>
    <w:pPr>
      <w:ind w:firstLine="720"/>
    </w:pPr>
    <w:rPr>
      <w:rFonts w:ascii="Calibri" w:eastAsia="Calibri" w:hAnsi="Calibri" w:cs="Times New Roman"/>
      <w:color w:val="0070C0"/>
      <w:sz w:val="24"/>
      <w:szCs w:val="24"/>
      <w:lang w:eastAsia="en-US"/>
    </w:rPr>
  </w:style>
  <w:style w:type="paragraph" w:customStyle="1" w:styleId="3967FE6DC69D4FA69A0480B755D21724">
    <w:name w:val="3967FE6DC69D4FA69A0480B755D21724"/>
  </w:style>
  <w:style w:type="paragraph" w:customStyle="1" w:styleId="DF89467041164834AA2AEEBAE44AE873">
    <w:name w:val="DF89467041164834AA2AEEBAE44AE873"/>
  </w:style>
  <w:style w:type="paragraph" w:customStyle="1" w:styleId="F9D2AD7F1316440584D25F3AB23F98DD">
    <w:name w:val="F9D2AD7F1316440584D25F3AB23F98DD"/>
  </w:style>
  <w:style w:type="paragraph" w:customStyle="1" w:styleId="A283821DEEAF440F810DDB759FD21E40">
    <w:name w:val="A283821DEEAF440F810DDB759FD21E40"/>
  </w:style>
  <w:style w:type="paragraph" w:customStyle="1" w:styleId="6EF88C6ED3FC42C286B36B098A57EA83">
    <w:name w:val="6EF88C6ED3FC42C286B36B098A57EA83"/>
  </w:style>
  <w:style w:type="paragraph" w:customStyle="1" w:styleId="23943FCD518247E7B25B9DBCFDE20018">
    <w:name w:val="23943FCD518247E7B25B9DBCFDE20018"/>
  </w:style>
  <w:style w:type="paragraph" w:customStyle="1" w:styleId="004F0A1B352F47AFBCE902FA420D6768">
    <w:name w:val="004F0A1B352F47AFBCE902FA420D6768"/>
  </w:style>
  <w:style w:type="paragraph" w:customStyle="1" w:styleId="7C2F174A09454E0599552DC1D4AFA325">
    <w:name w:val="7C2F174A09454E0599552DC1D4AFA325"/>
  </w:style>
  <w:style w:type="paragraph" w:customStyle="1" w:styleId="1C9C7237CA3449FA9444EC526EE349FF">
    <w:name w:val="1C9C7237CA3449FA9444EC526EE349FF"/>
  </w:style>
  <w:style w:type="paragraph" w:customStyle="1" w:styleId="631462FF8FBB4CE487756F0E11C88341">
    <w:name w:val="631462FF8FBB4CE487756F0E11C88341"/>
  </w:style>
  <w:style w:type="paragraph" w:customStyle="1" w:styleId="CD153138B3D44AFCA269B6399BA3B7A7">
    <w:name w:val="CD153138B3D44AFCA269B6399BA3B7A7"/>
  </w:style>
  <w:style w:type="paragraph" w:styleId="Lijstalinea">
    <w:name w:val="List Paragraph"/>
    <w:basedOn w:val="Standaard"/>
    <w:uiPriority w:val="34"/>
    <w:qFormat/>
    <w:pPr>
      <w:numPr>
        <w:numId w:val="1"/>
      </w:numPr>
      <w:spacing w:before="240" w:after="60"/>
    </w:pPr>
    <w:rPr>
      <w:rFonts w:ascii="Times New Roman" w:eastAsia="Calibri" w:hAnsi="Times New Roman" w:cs="Times New Roman"/>
      <w:sz w:val="24"/>
      <w:szCs w:val="24"/>
      <w:lang w:eastAsia="en-US"/>
    </w:rPr>
  </w:style>
  <w:style w:type="paragraph" w:customStyle="1" w:styleId="C514CCDEBC4F418083B1849B36F73605">
    <w:name w:val="C514CCDEBC4F418083B1849B36F73605"/>
  </w:style>
  <w:style w:type="paragraph" w:customStyle="1" w:styleId="C952F5FBC4F547CF9CA84CF5B52CD1DC">
    <w:name w:val="C952F5FBC4F547CF9CA84CF5B52CD1DC"/>
  </w:style>
  <w:style w:type="paragraph" w:customStyle="1" w:styleId="B93A5EE78C9E45AAB733C490B65CF5E8">
    <w:name w:val="B93A5EE78C9E45AAB733C490B65CF5E8"/>
  </w:style>
  <w:style w:type="paragraph" w:customStyle="1" w:styleId="049F6ADACB62417CB214A4A782AFA8F7">
    <w:name w:val="049F6ADACB62417CB214A4A782AFA8F7"/>
  </w:style>
  <w:style w:type="paragraph" w:customStyle="1" w:styleId="B29F999E94424E57A0EAE59640C10726">
    <w:name w:val="B29F999E94424E57A0EAE59640C10726"/>
  </w:style>
  <w:style w:type="paragraph" w:customStyle="1" w:styleId="E8A565C78A1146ECB9EA87B17052AD11">
    <w:name w:val="E8A565C78A1146ECB9EA87B17052AD11"/>
  </w:style>
  <w:style w:type="paragraph" w:customStyle="1" w:styleId="D85F6B08B1E34619A9C3FFE333E04C26">
    <w:name w:val="D85F6B08B1E34619A9C3FFE333E04C26"/>
  </w:style>
  <w:style w:type="paragraph" w:customStyle="1" w:styleId="3D15E2661F9A437C888BEDB3A5A917C8">
    <w:name w:val="3D15E2661F9A437C888BEDB3A5A917C8"/>
  </w:style>
  <w:style w:type="paragraph" w:customStyle="1" w:styleId="8E61B4B260EB4117B4588A8C76009DD1">
    <w:name w:val="8E61B4B260EB4117B4588A8C76009DD1"/>
  </w:style>
  <w:style w:type="paragraph" w:customStyle="1" w:styleId="F80BE802824B42E7B1C90FC31198F659">
    <w:name w:val="F80BE802824B42E7B1C90FC31198F659"/>
  </w:style>
  <w:style w:type="paragraph" w:customStyle="1" w:styleId="1F41F83A2F5A4B7ABD8D1A6B035E3085">
    <w:name w:val="1F41F83A2F5A4B7ABD8D1A6B035E3085"/>
  </w:style>
  <w:style w:type="paragraph" w:customStyle="1" w:styleId="8FE92E2C144F4B30AC53DD996CF25298">
    <w:name w:val="8FE92E2C144F4B30AC53DD996CF25298"/>
  </w:style>
  <w:style w:type="paragraph" w:customStyle="1" w:styleId="6FBB8B19270C45659DC9995494D86F09">
    <w:name w:val="6FBB8B19270C45659DC9995494D86F09"/>
  </w:style>
  <w:style w:type="paragraph" w:customStyle="1" w:styleId="3601B1D6E75F4FCD9A9F62137B50890D">
    <w:name w:val="3601B1D6E75F4FCD9A9F62137B50890D"/>
  </w:style>
  <w:style w:type="paragraph" w:customStyle="1" w:styleId="7548CD4BB5E144B091DF7700612E3786">
    <w:name w:val="7548CD4BB5E144B091DF7700612E3786"/>
  </w:style>
  <w:style w:type="paragraph" w:customStyle="1" w:styleId="8CD179C149B848768BA513B14D4F988A">
    <w:name w:val="8CD179C149B848768BA513B14D4F988A"/>
  </w:style>
  <w:style w:type="paragraph" w:customStyle="1" w:styleId="AAB2CCDEF67545F8ABB378052DF001D1">
    <w:name w:val="AAB2CCDEF67545F8ABB378052DF001D1"/>
  </w:style>
  <w:style w:type="paragraph" w:customStyle="1" w:styleId="0AFE28243C4B4274BE469AE433111392">
    <w:name w:val="0AFE28243C4B4274BE469AE433111392"/>
  </w:style>
  <w:style w:type="paragraph" w:customStyle="1" w:styleId="5D442CF1CEE74DFFB5E94A9696EE86D5">
    <w:name w:val="5D442CF1CEE74DFFB5E94A9696EE86D5"/>
  </w:style>
  <w:style w:type="paragraph" w:customStyle="1" w:styleId="84DC0717B6764E8981853176B91470D1">
    <w:name w:val="84DC0717B6764E8981853176B91470D1"/>
  </w:style>
  <w:style w:type="paragraph" w:styleId="Lijstopsomteken">
    <w:name w:val="List Bullet"/>
    <w:basedOn w:val="Lijstalinea"/>
    <w:uiPriority w:val="99"/>
    <w:pPr>
      <w:numPr>
        <w:numId w:val="3"/>
      </w:numPr>
      <w:tabs>
        <w:tab w:val="num" w:pos="360"/>
      </w:tabs>
      <w:ind w:left="1080" w:hanging="360"/>
    </w:pPr>
  </w:style>
  <w:style w:type="paragraph" w:customStyle="1" w:styleId="F9F6597490424732AD03367885506686">
    <w:name w:val="F9F6597490424732AD03367885506686"/>
  </w:style>
  <w:style w:type="paragraph" w:customStyle="1" w:styleId="C9481FE562C14C9DAD78787CB189B673">
    <w:name w:val="C9481FE562C14C9DAD78787CB189B673"/>
  </w:style>
  <w:style w:type="paragraph" w:customStyle="1" w:styleId="674A1414EE644061AB6463E266D927FB">
    <w:name w:val="674A1414EE644061AB6463E266D927FB"/>
  </w:style>
  <w:style w:type="paragraph" w:customStyle="1" w:styleId="1786186432EF45AA994C18A0F2AB0A4E">
    <w:name w:val="1786186432EF45AA994C18A0F2AB0A4E"/>
  </w:style>
  <w:style w:type="paragraph" w:customStyle="1" w:styleId="77FAA7ACF2A04B49AE5A492665259419">
    <w:name w:val="77FAA7ACF2A04B49AE5A492665259419"/>
  </w:style>
  <w:style w:type="paragraph" w:customStyle="1" w:styleId="C3A34105201F4B02A387055A5ABC32B1">
    <w:name w:val="C3A34105201F4B02A387055A5ABC32B1"/>
  </w:style>
  <w:style w:type="paragraph" w:customStyle="1" w:styleId="E0E249ECB4A64D268A149D0FF25E9FFC">
    <w:name w:val="E0E249ECB4A64D268A149D0FF25E9FFC"/>
  </w:style>
  <w:style w:type="paragraph" w:customStyle="1" w:styleId="68A9620FDDF04CC9BDD95871BFFF29B1">
    <w:name w:val="68A9620FDDF04CC9BDD95871BFFF29B1"/>
  </w:style>
  <w:style w:type="paragraph" w:customStyle="1" w:styleId="F82DB61C4ECF463189C81406E43DD097">
    <w:name w:val="F82DB61C4ECF463189C81406E43DD097"/>
  </w:style>
  <w:style w:type="paragraph" w:customStyle="1" w:styleId="6DE7A4B0771A42E9860BE59F890079DC">
    <w:name w:val="6DE7A4B0771A42E9860BE59F890079DC"/>
  </w:style>
  <w:style w:type="paragraph" w:customStyle="1" w:styleId="AFA538C3D499433CBC20B1F9DC7F6641">
    <w:name w:val="AFA538C3D499433CBC20B1F9DC7F6641"/>
  </w:style>
  <w:style w:type="paragraph" w:customStyle="1" w:styleId="DAB5811D366F47E1A30ADB798A8E9A57">
    <w:name w:val="DAB5811D366F47E1A30ADB798A8E9A57"/>
  </w:style>
  <w:style w:type="paragraph" w:customStyle="1" w:styleId="F71D922FC21B4966A28C52C88560EE48">
    <w:name w:val="F71D922FC21B4966A28C52C88560EE48"/>
  </w:style>
  <w:style w:type="paragraph" w:customStyle="1" w:styleId="7F67324C60D847DEB63A6FEFBBA02F0C">
    <w:name w:val="7F67324C60D847DEB63A6FEFBBA02F0C"/>
  </w:style>
  <w:style w:type="paragraph" w:customStyle="1" w:styleId="7E2FDE349AF645DA836275C186C10C20">
    <w:name w:val="7E2FDE349AF645DA836275C186C10C20"/>
  </w:style>
  <w:style w:type="paragraph" w:customStyle="1" w:styleId="80BE9E3D756D460F88C6312688D2441D">
    <w:name w:val="80BE9E3D756D460F88C6312688D2441D"/>
  </w:style>
  <w:style w:type="paragraph" w:customStyle="1" w:styleId="DD00A5F03BE04932B996E61AA5649E9C">
    <w:name w:val="DD00A5F03BE04932B996E61AA5649E9C"/>
  </w:style>
  <w:style w:type="paragraph" w:customStyle="1" w:styleId="8D33D670C74D45C8AB0B3EFFF86F6C5E">
    <w:name w:val="8D33D670C74D45C8AB0B3EFFF86F6C5E"/>
  </w:style>
  <w:style w:type="paragraph" w:customStyle="1" w:styleId="DCEF9A0E112C4525846047FAD49BEFE2">
    <w:name w:val="DCEF9A0E112C4525846047FAD49BEFE2"/>
  </w:style>
  <w:style w:type="paragraph" w:customStyle="1" w:styleId="37BF70E446FC4F3F876652AEEAC75D10">
    <w:name w:val="37BF70E446FC4F3F876652AEEAC75D10"/>
  </w:style>
  <w:style w:type="paragraph" w:customStyle="1" w:styleId="13627E6D9F11478B963A687737AC6F23">
    <w:name w:val="13627E6D9F11478B963A687737AC6F23"/>
  </w:style>
  <w:style w:type="paragraph" w:customStyle="1" w:styleId="3B37DE4B85F940F5A1BBE85C1AED884D">
    <w:name w:val="3B37DE4B85F940F5A1BBE85C1AED884D"/>
  </w:style>
  <w:style w:type="paragraph" w:customStyle="1" w:styleId="F513ABF01FA14AACBE17599B1FF9EBDA">
    <w:name w:val="F513ABF01FA14AACBE17599B1FF9EBDA"/>
  </w:style>
  <w:style w:type="paragraph" w:customStyle="1" w:styleId="926502EB8CFE44A6B14D23A9FEA8AA94">
    <w:name w:val="926502EB8CFE44A6B14D23A9FEA8AA94"/>
  </w:style>
  <w:style w:type="paragraph" w:customStyle="1" w:styleId="1EEF5BACCA5A4285B46CF5B326A72151">
    <w:name w:val="1EEF5BACCA5A4285B46CF5B326A72151"/>
  </w:style>
  <w:style w:type="paragraph" w:customStyle="1" w:styleId="553328BC0A134FCA82A207E57F27E6E8">
    <w:name w:val="553328BC0A134FCA82A207E57F27E6E8"/>
  </w:style>
  <w:style w:type="paragraph" w:customStyle="1" w:styleId="2553F1CDC32146D59560F9F06550677B">
    <w:name w:val="2553F1CDC32146D59560F9F06550677B"/>
  </w:style>
  <w:style w:type="paragraph" w:customStyle="1" w:styleId="43E3F7A0BB5A47EEB63F711D477A9E79">
    <w:name w:val="43E3F7A0BB5A47EEB63F711D477A9E79"/>
  </w:style>
  <w:style w:type="paragraph" w:customStyle="1" w:styleId="E4FD78C539B84E6F948DE7E19607D47A">
    <w:name w:val="E4FD78C539B84E6F948DE7E19607D47A"/>
  </w:style>
  <w:style w:type="paragraph" w:customStyle="1" w:styleId="85CBE03E7D1F44CDB35E3A7C768F0F27">
    <w:name w:val="85CBE03E7D1F44CDB35E3A7C768F0F27"/>
  </w:style>
  <w:style w:type="paragraph" w:customStyle="1" w:styleId="F896CE4005304D85B26D91DF634B756C">
    <w:name w:val="F896CE4005304D85B26D91DF634B756C"/>
  </w:style>
  <w:style w:type="paragraph" w:customStyle="1" w:styleId="A7E8300306AD4876B3AF83850B270B4A">
    <w:name w:val="A7E8300306AD4876B3AF83850B270B4A"/>
  </w:style>
  <w:style w:type="paragraph" w:customStyle="1" w:styleId="DA7329C0428F43C68D7BB87ECC5D9E15">
    <w:name w:val="DA7329C0428F43C68D7BB87ECC5D9E15"/>
  </w:style>
  <w:style w:type="paragraph" w:customStyle="1" w:styleId="0E69F196602B4A498CF6228806ABD181">
    <w:name w:val="0E69F196602B4A498CF6228806ABD181"/>
  </w:style>
  <w:style w:type="paragraph" w:customStyle="1" w:styleId="A0B86E43517C4FCFB2953D74289793B3">
    <w:name w:val="A0B86E43517C4FCFB2953D74289793B3"/>
  </w:style>
  <w:style w:type="paragraph" w:customStyle="1" w:styleId="39614FD2B6E44029ACB3E7B460CAD380">
    <w:name w:val="39614FD2B6E44029ACB3E7B460CAD380"/>
  </w:style>
  <w:style w:type="paragraph" w:customStyle="1" w:styleId="737B49D014974E13AD5EA82737EB5209">
    <w:name w:val="737B49D014974E13AD5EA82737EB5209"/>
  </w:style>
  <w:style w:type="paragraph" w:customStyle="1" w:styleId="E245F475309246B298E4EB2D44D2588A">
    <w:name w:val="E245F475309246B298E4EB2D44D2588A"/>
  </w:style>
  <w:style w:type="paragraph" w:customStyle="1" w:styleId="B97B87F3A11A40F3A31EAF044CA487E7">
    <w:name w:val="B97B87F3A11A40F3A31EAF044CA487E7"/>
  </w:style>
  <w:style w:type="paragraph" w:customStyle="1" w:styleId="C2EB60A06FAE4000B2ADE42CA3D0B26E">
    <w:name w:val="C2EB60A06FAE4000B2ADE42CA3D0B26E"/>
  </w:style>
  <w:style w:type="paragraph" w:customStyle="1" w:styleId="CD69D3E3C46A407AB5AF1C2E932F0E49">
    <w:name w:val="CD69D3E3C46A407AB5AF1C2E932F0E49"/>
  </w:style>
  <w:style w:type="paragraph" w:customStyle="1" w:styleId="4905F8CCF29448328CD56775218F33E7">
    <w:name w:val="4905F8CCF29448328CD56775218F33E7"/>
  </w:style>
  <w:style w:type="paragraph" w:customStyle="1" w:styleId="30EF892A78404E1BAEBBE382D0BEE274">
    <w:name w:val="30EF892A78404E1BAEBBE382D0BEE274"/>
  </w:style>
  <w:style w:type="paragraph" w:customStyle="1" w:styleId="79F283A01840463B9017D94ACBB3DD2A">
    <w:name w:val="79F283A01840463B9017D94ACBB3DD2A"/>
  </w:style>
  <w:style w:type="paragraph" w:customStyle="1" w:styleId="E7567A5DEA2F45EE998B1750078920B6">
    <w:name w:val="E7567A5DEA2F45EE998B1750078920B6"/>
  </w:style>
  <w:style w:type="paragraph" w:customStyle="1" w:styleId="CD67D8AA0C9D4BEDB32660DAAC3D11AC">
    <w:name w:val="CD67D8AA0C9D4BEDB32660DAAC3D11AC"/>
  </w:style>
  <w:style w:type="paragraph" w:customStyle="1" w:styleId="A275E6B131254E1BA9343AE18F3DC359">
    <w:name w:val="A275E6B131254E1BA9343AE18F3DC359"/>
  </w:style>
  <w:style w:type="paragraph" w:customStyle="1" w:styleId="F7D8EC85435C4DDFB3B1FD92D82CACF3">
    <w:name w:val="F7D8EC85435C4DDFB3B1FD92D82CACF3"/>
  </w:style>
  <w:style w:type="paragraph" w:customStyle="1" w:styleId="2079240889B8470D90E31577EAC86E84">
    <w:name w:val="2079240889B8470D90E31577EAC86E84"/>
  </w:style>
  <w:style w:type="paragraph" w:customStyle="1" w:styleId="038A04A0B1C94094AA092C2BDBB604ED">
    <w:name w:val="038A04A0B1C94094AA092C2BDBB604ED"/>
  </w:style>
  <w:style w:type="paragraph" w:customStyle="1" w:styleId="4FBB600706744550AA1A3A2B60E3F14B">
    <w:name w:val="4FBB600706744550AA1A3A2B60E3F14B"/>
  </w:style>
  <w:style w:type="paragraph" w:customStyle="1" w:styleId="12DF883EB50C4ACEA640114E0159C89E">
    <w:name w:val="12DF883EB50C4ACEA640114E0159C89E"/>
  </w:style>
  <w:style w:type="paragraph" w:customStyle="1" w:styleId="37FAE9B19E0C441687A57DE7AC3C6C88">
    <w:name w:val="37FAE9B19E0C441687A57DE7AC3C6C88"/>
  </w:style>
  <w:style w:type="paragraph" w:customStyle="1" w:styleId="F849FFA479554CAEA1EA95CADD41AED5">
    <w:name w:val="F849FFA479554CAEA1EA95CADD41AED5"/>
  </w:style>
  <w:style w:type="paragraph" w:customStyle="1" w:styleId="B2F7EB597F964F7880F9C5ADA9B7D226">
    <w:name w:val="B2F7EB597F964F7880F9C5ADA9B7D226"/>
  </w:style>
  <w:style w:type="paragraph" w:customStyle="1" w:styleId="A8FF1298879B493D8F989546C7EED381">
    <w:name w:val="A8FF1298879B493D8F989546C7EED381"/>
  </w:style>
  <w:style w:type="paragraph" w:customStyle="1" w:styleId="2409750B634548A6A20B94942BFB2FB2">
    <w:name w:val="2409750B634548A6A20B94942BFB2FB2"/>
  </w:style>
  <w:style w:type="paragraph" w:customStyle="1" w:styleId="37D11562CCB94BCFA89DCE3703212D09">
    <w:name w:val="37D11562CCB94BCFA89DCE3703212D09"/>
  </w:style>
  <w:style w:type="paragraph" w:customStyle="1" w:styleId="5D693AD26E65466999955F584BD7EBFA">
    <w:name w:val="5D693AD26E65466999955F584BD7EBFA"/>
  </w:style>
  <w:style w:type="paragraph" w:customStyle="1" w:styleId="0F5CCDA1D89147E69564DE3D8B63770A">
    <w:name w:val="0F5CCDA1D89147E69564DE3D8B63770A"/>
  </w:style>
  <w:style w:type="paragraph" w:customStyle="1" w:styleId="1295130A850149CE82A7F0A5115C2E2A">
    <w:name w:val="1295130A850149CE82A7F0A5115C2E2A"/>
  </w:style>
  <w:style w:type="paragraph" w:customStyle="1" w:styleId="328E3BDF905543D098E8A8B44482FCA5">
    <w:name w:val="328E3BDF905543D098E8A8B44482FCA5"/>
  </w:style>
  <w:style w:type="paragraph" w:customStyle="1" w:styleId="3625246EC7434C429BE57559666656E2">
    <w:name w:val="3625246EC7434C429BE57559666656E2"/>
  </w:style>
  <w:style w:type="paragraph" w:customStyle="1" w:styleId="ED6FF4B9B02947F4B7C034EBD640BD2B">
    <w:name w:val="ED6FF4B9B02947F4B7C034EBD640BD2B"/>
  </w:style>
  <w:style w:type="paragraph" w:customStyle="1" w:styleId="648FD94A4E024B31812894F2D273EAA7">
    <w:name w:val="648FD94A4E024B31812894F2D273EAA7"/>
  </w:style>
  <w:style w:type="paragraph" w:customStyle="1" w:styleId="F1F3570097BC47358A94227422EF864B">
    <w:name w:val="F1F3570097BC47358A94227422EF864B"/>
  </w:style>
  <w:style w:type="paragraph" w:customStyle="1" w:styleId="7A1C6553664C498280E5E8A2BA4CC5BA">
    <w:name w:val="7A1C6553664C498280E5E8A2BA4CC5BA"/>
  </w:style>
  <w:style w:type="paragraph" w:customStyle="1" w:styleId="A96BFE5BC1F74DB88B903E10724C938F">
    <w:name w:val="A96BFE5BC1F74DB88B903E10724C938F"/>
  </w:style>
  <w:style w:type="paragraph" w:customStyle="1" w:styleId="5EC0BD9987CE42E48FDFF82231059E33">
    <w:name w:val="5EC0BD9987CE42E48FDFF82231059E33"/>
  </w:style>
  <w:style w:type="paragraph" w:customStyle="1" w:styleId="1D252AEAC8C84E8CB16D01ABC0FCF515">
    <w:name w:val="1D252AEAC8C84E8CB16D01ABC0FCF515"/>
  </w:style>
  <w:style w:type="paragraph" w:customStyle="1" w:styleId="88C5FFDABABE48009D04C9AF50B2CE8A">
    <w:name w:val="88C5FFDABABE48009D04C9AF50B2CE8A"/>
  </w:style>
  <w:style w:type="paragraph" w:customStyle="1" w:styleId="EE65B93798144A398608BB4302000989">
    <w:name w:val="EE65B93798144A398608BB4302000989"/>
  </w:style>
  <w:style w:type="paragraph" w:customStyle="1" w:styleId="A19EB26F0FD8474AB3B618E6732DA5A3">
    <w:name w:val="A19EB26F0FD8474AB3B618E6732DA5A3"/>
  </w:style>
  <w:style w:type="paragraph" w:customStyle="1" w:styleId="F1E215CC69E744848B70C06BFA2A6B62">
    <w:name w:val="F1E215CC69E744848B70C06BFA2A6B62"/>
  </w:style>
  <w:style w:type="paragraph" w:customStyle="1" w:styleId="F799CE738E6E49F9B56C14DF8D809BC9">
    <w:name w:val="F799CE738E6E49F9B56C14DF8D809BC9"/>
  </w:style>
  <w:style w:type="paragraph" w:customStyle="1" w:styleId="2FB3477F44F7412CB6B1CF987BE0139A">
    <w:name w:val="2FB3477F44F7412CB6B1CF987BE013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067BC-F367-420E-B918-C835B9BC77A4}">
  <ds:schemaRefs>
    <ds:schemaRef ds:uri="http://schemas.microsoft.com/sharepoint/v3/contenttype/forms"/>
  </ds:schemaRefs>
</ds:datastoreItem>
</file>

<file path=customXml/itemProps2.xml><?xml version="1.0" encoding="utf-8"?>
<ds:datastoreItem xmlns:ds="http://schemas.openxmlformats.org/officeDocument/2006/customXml" ds:itemID="{9B513CFB-6426-4A05-BA6D-DC80AA45284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7F2D0FA-4EA6-490B-90F3-E26CA6EA80B8}">
  <ds:schemaRefs>
    <ds:schemaRef ds:uri="http://schemas.openxmlformats.org/officeDocument/2006/bibliography"/>
  </ds:schemaRefs>
</ds:datastoreItem>
</file>

<file path=customXml/itemProps4.xml><?xml version="1.0" encoding="utf-8"?>
<ds:datastoreItem xmlns:ds="http://schemas.openxmlformats.org/officeDocument/2006/customXml" ds:itemID="{36AA1410-41EF-45CE-9265-AB209AF06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Schrijf non-fictie</Template>
  <TotalTime>0</TotalTime>
  <Pages>15</Pages>
  <Words>3100</Words>
  <Characters>17056</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20116</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2020-06-17T08:23:00Z</dcterms:created>
  <dcterms:modified xsi:type="dcterms:W3CDTF">2020-06-17T15:11:00Z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